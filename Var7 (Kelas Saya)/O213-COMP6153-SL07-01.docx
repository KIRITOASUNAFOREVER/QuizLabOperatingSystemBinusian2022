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C3630" w14:paraId="71003DF4" w14:textId="77777777" w:rsidTr="00FC3630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87C6B" w14:textId="77777777" w:rsidR="00FC3630" w:rsidRDefault="00FC3630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E99E557" w14:textId="50A684F3" w:rsidR="00FC3630" w:rsidRDefault="00FC3630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BA14CB4" wp14:editId="312E19F4">
                  <wp:extent cx="1371600" cy="102044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630" w14:paraId="2A83AA49" w14:textId="77777777" w:rsidTr="00FC3630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384" w14:textId="77777777" w:rsidR="00FC3630" w:rsidRDefault="00FC3630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3D6ECBC1" w14:textId="77777777" w:rsidR="00FC3630" w:rsidRDefault="00FC3630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E8B8BEB" w14:textId="77777777" w:rsidR="00FC3630" w:rsidRDefault="00FC3630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C3630" w14:paraId="53A84337" w14:textId="77777777" w:rsidTr="00FC3630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88C49" w14:textId="77777777" w:rsidR="00FC3630" w:rsidRDefault="00FC3630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69A9739" w14:textId="5505A8C3" w:rsidR="00FC3630" w:rsidRDefault="005D597F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5D597F">
              <w:rPr>
                <w:rFonts w:ascii="Arial" w:hAnsi="Arial" w:cs="Arial"/>
                <w:b/>
                <w:sz w:val="20"/>
              </w:rPr>
              <w:t>O213-COMP6153-SL07-01</w:t>
            </w:r>
          </w:p>
        </w:tc>
      </w:tr>
      <w:tr w:rsidR="00FC3630" w14:paraId="7C1B336B" w14:textId="77777777" w:rsidTr="00FC3630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278931" w14:textId="29F0A5E2" w:rsidR="00FC3630" w:rsidRDefault="00FC3630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EE1ACF">
              <w:rPr>
                <w:rFonts w:ascii="Arial" w:hAnsi="Arial" w:cs="Arial"/>
                <w:i/>
                <w:sz w:val="18"/>
                <w:szCs w:val="18"/>
              </w:rPr>
              <w:t>20</w:t>
            </w:r>
            <w:r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EE1ACF">
              <w:rPr>
                <w:rFonts w:ascii="Arial" w:hAnsi="Arial" w:cs="Arial"/>
                <w:i/>
                <w:sz w:val="18"/>
                <w:szCs w:val="18"/>
              </w:rPr>
              <w:t>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CC7126F" w14:textId="77777777" w:rsidR="00FC3630" w:rsidRDefault="00FC3630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749337B" w14:textId="28BDB0B6" w:rsidR="00643F75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7E3486A" w14:textId="77777777" w:rsidR="00BA1D6F" w:rsidRPr="001B34FD" w:rsidRDefault="00BA1D6F" w:rsidP="00BA1D6F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tidak diperkenankan untuk:</w:t>
      </w:r>
    </w:p>
    <w:p w14:paraId="155E04A5" w14:textId="77777777" w:rsidR="00BA1D6F" w:rsidRPr="001B34FD" w:rsidRDefault="00BA1D6F" w:rsidP="00BA1D6F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52E4E443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>Me</w:t>
      </w:r>
      <w:proofErr w:type="spellStart"/>
      <w:r w:rsidRPr="001B34FD">
        <w:t>lihat</w:t>
      </w:r>
      <w:proofErr w:type="spellEnd"/>
      <w:r w:rsidRPr="001B34FD">
        <w:rPr>
          <w:lang w:val="id-ID"/>
        </w:rPr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atau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mahasiswa</w:t>
      </w:r>
      <w:proofErr w:type="spellEnd"/>
      <w:r w:rsidRPr="001B34FD">
        <w:t xml:space="preserve"> lain</w:t>
      </w:r>
      <w:r w:rsidRPr="001B34FD">
        <w:rPr>
          <w:lang w:val="id-ID"/>
        </w:rPr>
        <w:t>,</w:t>
      </w:r>
    </w:p>
    <w:p w14:paraId="3215D2A1" w14:textId="77777777" w:rsidR="00BA1D6F" w:rsidRPr="001B34FD" w:rsidRDefault="00BA1D6F" w:rsidP="00BA1D6F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 w:rsidRPr="001B34FD">
        <w:rPr>
          <w:rStyle w:val="longtext"/>
          <w:i/>
          <w:sz w:val="18"/>
          <w:szCs w:val="18"/>
        </w:rPr>
        <w:t>other</w:t>
      </w:r>
      <w:proofErr w:type="gramEnd"/>
      <w:r w:rsidRPr="001B34FD">
        <w:rPr>
          <w:rStyle w:val="longtext"/>
          <w:i/>
          <w:sz w:val="18"/>
          <w:szCs w:val="18"/>
        </w:rPr>
        <w:t xml:space="preserve"> student</w:t>
      </w:r>
    </w:p>
    <w:p w14:paraId="0A3E40BC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  <w:rPr>
          <w:lang w:val="id-ID"/>
        </w:rPr>
      </w:pPr>
      <w:proofErr w:type="spellStart"/>
      <w:r w:rsidRPr="001B34FD">
        <w:t>Menyadur</w:t>
      </w:r>
      <w:proofErr w:type="spellEnd"/>
      <w:r w:rsidRPr="001B34FD">
        <w:t xml:space="preserve"> </w:t>
      </w:r>
      <w:proofErr w:type="spellStart"/>
      <w:r w:rsidRPr="001B34FD">
        <w:t>sebagian</w:t>
      </w:r>
      <w:proofErr w:type="spellEnd"/>
      <w:r w:rsidRPr="001B34FD">
        <w:t xml:space="preserve"> </w:t>
      </w:r>
      <w:proofErr w:type="spellStart"/>
      <w:r w:rsidRPr="001B34FD">
        <w:t>maupun</w:t>
      </w:r>
      <w:proofErr w:type="spellEnd"/>
      <w:r w:rsidRPr="001B34FD">
        <w:t xml:space="preserve"> </w:t>
      </w:r>
      <w:proofErr w:type="spellStart"/>
      <w:r w:rsidRPr="001B34FD">
        <w:t>seluruh</w:t>
      </w:r>
      <w:proofErr w:type="spellEnd"/>
      <w:r w:rsidRPr="001B34FD">
        <w:t xml:space="preserve">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</w:t>
      </w:r>
      <w:proofErr w:type="spellStart"/>
      <w:r w:rsidRPr="001B34FD">
        <w:t>buku</w:t>
      </w:r>
      <w:proofErr w:type="spellEnd"/>
      <w:r w:rsidRPr="001B34FD">
        <w:rPr>
          <w:lang w:val="id-ID"/>
        </w:rPr>
        <w:t>,</w:t>
      </w:r>
    </w:p>
    <w:p w14:paraId="11462266" w14:textId="77777777" w:rsidR="00BA1D6F" w:rsidRPr="001B34FD" w:rsidRDefault="00BA1D6F" w:rsidP="00BA1D6F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4AA25C13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Mendownload sebagian maupun seluruh </w:t>
      </w:r>
      <w:proofErr w:type="spellStart"/>
      <w:r w:rsidRPr="001B34FD">
        <w:t>jawaban</w:t>
      </w:r>
      <w:proofErr w:type="spellEnd"/>
      <w:r w:rsidRPr="001B34FD">
        <w:t xml:space="preserve"> </w:t>
      </w:r>
      <w:proofErr w:type="spellStart"/>
      <w:r w:rsidRPr="001B34FD">
        <w:t>dari</w:t>
      </w:r>
      <w:proofErr w:type="spellEnd"/>
      <w:r w:rsidRPr="001B34FD">
        <w:t xml:space="preserve"> internet</w:t>
      </w:r>
      <w:r w:rsidRPr="001B34FD">
        <w:rPr>
          <w:lang w:val="id-ID"/>
        </w:rPr>
        <w:t>,</w:t>
      </w:r>
    </w:p>
    <w:p w14:paraId="51B32782" w14:textId="77777777" w:rsidR="00BA1D6F" w:rsidRPr="001B34FD" w:rsidRDefault="00BA1D6F" w:rsidP="00BA1D6F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60FF8190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proofErr w:type="spellStart"/>
      <w:r w:rsidRPr="001B34FD">
        <w:t>ya</w:t>
      </w:r>
      <w:proofErr w:type="spellEnd"/>
      <w:r w:rsidRPr="001B34FD">
        <w:rPr>
          <w:lang w:val="id-ID"/>
        </w:rPr>
        <w:t>ng tidak sesuai dengan tema yang ada di soal,</w:t>
      </w:r>
    </w:p>
    <w:p w14:paraId="451A5B43" w14:textId="77777777" w:rsidR="00BA1D6F" w:rsidRPr="001B34FD" w:rsidRDefault="00BA1D6F" w:rsidP="00BA1D6F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1F2BED09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733147FC" w14:textId="77777777" w:rsidR="00BA1D6F" w:rsidRPr="001B34FD" w:rsidRDefault="00BA1D6F" w:rsidP="00BA1D6F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44A386F5" w14:textId="77777777" w:rsidR="00BA1D6F" w:rsidRPr="001B34FD" w:rsidRDefault="00BA1D6F" w:rsidP="00BA1D6F">
      <w:pPr>
        <w:numPr>
          <w:ilvl w:val="2"/>
          <w:numId w:val="21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07D3AF2" w14:textId="77777777" w:rsidR="00BA1D6F" w:rsidRPr="001B34FD" w:rsidRDefault="00BA1D6F" w:rsidP="00BA1D6F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F4B3CDD" w14:textId="77777777" w:rsidR="00BA1D6F" w:rsidRPr="001B34FD" w:rsidRDefault="00BA1D6F" w:rsidP="00BA1D6F">
      <w:pPr>
        <w:ind w:left="540"/>
        <w:jc w:val="both"/>
        <w:rPr>
          <w:rStyle w:val="longtext"/>
          <w:sz w:val="18"/>
          <w:szCs w:val="18"/>
        </w:rPr>
      </w:pPr>
    </w:p>
    <w:p w14:paraId="346ADA27" w14:textId="77777777" w:rsidR="00BA1D6F" w:rsidRPr="001B34FD" w:rsidRDefault="00BA1D6F" w:rsidP="00BA1D6F">
      <w:pPr>
        <w:numPr>
          <w:ilvl w:val="0"/>
          <w:numId w:val="20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proofErr w:type="spellStart"/>
      <w:r w:rsidRPr="001B34FD">
        <w:t>mahasiswa</w:t>
      </w:r>
      <w:proofErr w:type="spellEnd"/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proofErr w:type="spellStart"/>
      <w:r w:rsidRPr="001B34FD">
        <w:rPr>
          <w:b/>
          <w:bCs/>
          <w:u w:val="single"/>
        </w:rPr>
        <w:t>mahasiswa</w:t>
      </w:r>
      <w:proofErr w:type="spellEnd"/>
      <w:r w:rsidRPr="001B34FD">
        <w:rPr>
          <w:lang w:val="id-ID"/>
        </w:rPr>
        <w:t xml:space="preserve"> yang melakukan kecurangan (menyontek maupun dicontek)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023FEB5B" w14:textId="77777777" w:rsidR="00BA1D6F" w:rsidRPr="001B34FD" w:rsidRDefault="00BA1D6F" w:rsidP="00BA1D6F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6934A5B9" w14:textId="77777777" w:rsidR="00BA1D6F" w:rsidRPr="001B34FD" w:rsidRDefault="00BA1D6F" w:rsidP="00BA1D6F">
      <w:pPr>
        <w:ind w:left="360" w:hanging="360"/>
      </w:pPr>
    </w:p>
    <w:p w14:paraId="23C695BC" w14:textId="77777777" w:rsidR="00BA1D6F" w:rsidRPr="001B34FD" w:rsidRDefault="00BA1D6F" w:rsidP="00BA1D6F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, segala jenis pengumpulan </w:t>
      </w:r>
      <w:proofErr w:type="spellStart"/>
      <w:r w:rsidRPr="001B34FD">
        <w:t>jawaban</w:t>
      </w:r>
      <w:proofErr w:type="spellEnd"/>
      <w:r w:rsidRPr="001B34FD">
        <w:rPr>
          <w:lang w:val="id-ID"/>
        </w:rPr>
        <w:t xml:space="preserve"> di luar jadwal tidak dilayani.</w:t>
      </w:r>
    </w:p>
    <w:p w14:paraId="146B0A84" w14:textId="77777777" w:rsidR="00BA1D6F" w:rsidRPr="001B34FD" w:rsidRDefault="00BA1D6F" w:rsidP="00BA1D6F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697F2CC9" w14:textId="77777777" w:rsidR="00BA1D6F" w:rsidRPr="001B34FD" w:rsidRDefault="00BA1D6F" w:rsidP="00BA1D6F">
      <w:pPr>
        <w:jc w:val="both"/>
        <w:rPr>
          <w:rStyle w:val="longtext"/>
          <w:i/>
          <w:sz w:val="18"/>
          <w:szCs w:val="18"/>
        </w:rPr>
      </w:pPr>
    </w:p>
    <w:p w14:paraId="4EE61C1F" w14:textId="77777777" w:rsidR="00BA1D6F" w:rsidRPr="001B34FD" w:rsidRDefault="00BA1D6F" w:rsidP="00BA1D6F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>Persentase penilaiaan untuk matakuliah in</w:t>
      </w:r>
      <w:proofErr w:type="spellStart"/>
      <w:r w:rsidRPr="001B34FD">
        <w:t>i</w:t>
      </w:r>
      <w:proofErr w:type="spellEnd"/>
      <w:r w:rsidRPr="001B34FD">
        <w:rPr>
          <w:lang w:val="id-ID"/>
        </w:rPr>
        <w:t xml:space="preserve"> adalah sebagai berikut: </w:t>
      </w:r>
    </w:p>
    <w:p w14:paraId="6CD1A9D3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426CF851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A1D6F" w:rsidRPr="001B34FD" w14:paraId="4538CD5E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F0E38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Tugas</w:t>
            </w:r>
            <w:proofErr w:type="spellEnd"/>
            <w:r w:rsidRPr="001B34FD">
              <w:rPr>
                <w:b/>
                <w:bCs/>
              </w:rPr>
              <w:t xml:space="preserve"> </w:t>
            </w:r>
            <w:proofErr w:type="spellStart"/>
            <w:r w:rsidRPr="001B34FD">
              <w:rPr>
                <w:b/>
                <w:bCs/>
              </w:rPr>
              <w:t>Mandiri</w:t>
            </w:r>
            <w:proofErr w:type="spellEnd"/>
          </w:p>
          <w:p w14:paraId="4A516F88" w14:textId="77777777" w:rsidR="00BA1D6F" w:rsidRPr="001B34FD" w:rsidRDefault="00BA1D6F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0918B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</w:rPr>
              <w:t>Proyek</w:t>
            </w:r>
            <w:proofErr w:type="spellEnd"/>
          </w:p>
          <w:p w14:paraId="2F4C52DF" w14:textId="77777777" w:rsidR="00BA1D6F" w:rsidRPr="001B34FD" w:rsidRDefault="00BA1D6F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13F288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7E4C03C0" w14:textId="77777777" w:rsidR="00BA1D6F" w:rsidRPr="001B34FD" w:rsidRDefault="00BA1D6F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1D6F" w:rsidRPr="001B34FD" w14:paraId="1DC4315B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694A" w14:textId="77777777" w:rsidR="00BA1D6F" w:rsidRPr="001B34FD" w:rsidRDefault="00BA1D6F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0311" w14:textId="77777777" w:rsidR="00BA1D6F" w:rsidRPr="001B34FD" w:rsidRDefault="00BA1D6F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6C14" w14:textId="77777777" w:rsidR="00BA1D6F" w:rsidRPr="001B34FD" w:rsidRDefault="00BA1D6F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0AA62DBA" w14:textId="77777777" w:rsidR="00BA1D6F" w:rsidRPr="001B34FD" w:rsidRDefault="00BA1D6F" w:rsidP="00BA1D6F">
      <w:pPr>
        <w:ind w:left="360"/>
        <w:jc w:val="both"/>
        <w:rPr>
          <w:lang w:val="id-ID"/>
        </w:rPr>
      </w:pPr>
    </w:p>
    <w:p w14:paraId="2434FEDB" w14:textId="77777777" w:rsidR="00BA1D6F" w:rsidRDefault="00BA1D6F" w:rsidP="00BA1D6F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2021D993" w14:textId="77777777" w:rsidR="00BA1D6F" w:rsidRPr="001B34FD" w:rsidRDefault="00BA1D6F" w:rsidP="00BA1D6F">
      <w:pPr>
        <w:numPr>
          <w:ilvl w:val="0"/>
          <w:numId w:val="20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lastRenderedPageBreak/>
        <w:t xml:space="preserve">Software yang digunakan </w:t>
      </w:r>
      <w:r w:rsidRPr="001B34FD">
        <w:t xml:space="preserve">pada </w:t>
      </w:r>
      <w:proofErr w:type="spellStart"/>
      <w:r w:rsidRPr="001B34FD">
        <w:t>matakuliah</w:t>
      </w:r>
      <w:proofErr w:type="spellEnd"/>
      <w:r w:rsidRPr="001B34FD">
        <w:t xml:space="preserve"> </w:t>
      </w:r>
      <w:proofErr w:type="spellStart"/>
      <w:r w:rsidRPr="001B34FD">
        <w:t>ini</w:t>
      </w:r>
      <w:proofErr w:type="spellEnd"/>
      <w:r w:rsidRPr="001B34FD">
        <w:t xml:space="preserve"> </w:t>
      </w:r>
      <w:proofErr w:type="spellStart"/>
      <w:r w:rsidRPr="001B34FD">
        <w:t>adalah</w:t>
      </w:r>
      <w:proofErr w:type="spellEnd"/>
      <w:r w:rsidRPr="001B34FD">
        <w:t xml:space="preserve"> </w:t>
      </w:r>
      <w:proofErr w:type="spellStart"/>
      <w:r w:rsidRPr="001B34FD">
        <w:t>sebagai</w:t>
      </w:r>
      <w:proofErr w:type="spellEnd"/>
      <w:r w:rsidRPr="001B34FD">
        <w:t xml:space="preserve"> </w:t>
      </w:r>
      <w:proofErr w:type="spellStart"/>
      <w:r w:rsidRPr="001B34FD">
        <w:t>berikut</w:t>
      </w:r>
      <w:proofErr w:type="spellEnd"/>
      <w:r w:rsidRPr="001B34FD">
        <w:t xml:space="preserve">: </w:t>
      </w:r>
    </w:p>
    <w:p w14:paraId="4DA490DA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3D55DABB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A1D6F" w:rsidRPr="001B34FD" w14:paraId="145C3C30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5021D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381EE5A2" w14:textId="77777777" w:rsidR="00BA1D6F" w:rsidRPr="001B34FD" w:rsidRDefault="00BA1D6F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A1D6F" w:rsidRPr="001B34FD" w14:paraId="4F7A8FB8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DCA17" w14:textId="77777777" w:rsidR="00BA1D6F" w:rsidRDefault="00BA1D6F" w:rsidP="007867CC">
            <w:r>
              <w:t>VM Ubuntu Client 20.04</w:t>
            </w:r>
          </w:p>
          <w:p w14:paraId="41BEA73A" w14:textId="77777777" w:rsidR="00BA1D6F" w:rsidRDefault="00BA1D6F" w:rsidP="007867CC">
            <w:r>
              <w:t>Java 8</w:t>
            </w:r>
          </w:p>
          <w:p w14:paraId="4A2231DD" w14:textId="77777777" w:rsidR="00BA1D6F" w:rsidRDefault="00BA1D6F" w:rsidP="007867CC">
            <w:r>
              <w:t>Eclipse 2020.6</w:t>
            </w:r>
          </w:p>
          <w:p w14:paraId="1CDFC44D" w14:textId="77777777" w:rsidR="00BA1D6F" w:rsidRPr="001B34FD" w:rsidRDefault="00BA1D6F" w:rsidP="007867CC">
            <w:pPr>
              <w:rPr>
                <w:bCs/>
              </w:rPr>
            </w:pPr>
            <w:proofErr w:type="spellStart"/>
            <w:r>
              <w:t>NachOS</w:t>
            </w:r>
            <w:proofErr w:type="spellEnd"/>
            <w:r>
              <w:t xml:space="preserve"> 5.0j</w:t>
            </w:r>
          </w:p>
        </w:tc>
      </w:tr>
    </w:tbl>
    <w:p w14:paraId="2BE86634" w14:textId="77777777" w:rsidR="00BA1D6F" w:rsidRPr="001B34FD" w:rsidRDefault="00BA1D6F" w:rsidP="00BA1D6F">
      <w:pPr>
        <w:pStyle w:val="Heading2"/>
        <w:numPr>
          <w:ilvl w:val="0"/>
          <w:numId w:val="20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0DA5A300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266ADCC4" w14:textId="77777777" w:rsidR="00BA1D6F" w:rsidRPr="001B34FD" w:rsidRDefault="00BA1D6F" w:rsidP="00BA1D6F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BA1D6F" w:rsidRPr="001B34FD" w14:paraId="2E6A716E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413A8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Tugas</w:t>
            </w:r>
            <w:proofErr w:type="spellEnd"/>
            <w:r w:rsidRPr="001B34FD">
              <w:rPr>
                <w:b/>
                <w:bCs/>
                <w:szCs w:val="18"/>
              </w:rPr>
              <w:t xml:space="preserve"> </w:t>
            </w:r>
            <w:proofErr w:type="spellStart"/>
            <w:r w:rsidRPr="001B34FD">
              <w:rPr>
                <w:b/>
                <w:bCs/>
                <w:szCs w:val="18"/>
              </w:rPr>
              <w:t>Mandiri</w:t>
            </w:r>
            <w:proofErr w:type="spellEnd"/>
          </w:p>
          <w:p w14:paraId="6D9306AB" w14:textId="77777777" w:rsidR="00BA1D6F" w:rsidRPr="001B34FD" w:rsidRDefault="00BA1D6F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73CB07" w14:textId="77777777" w:rsidR="00BA1D6F" w:rsidRPr="001B34FD" w:rsidRDefault="00BA1D6F" w:rsidP="007867CC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1B34FD">
              <w:rPr>
                <w:b/>
                <w:bCs/>
                <w:szCs w:val="18"/>
              </w:rPr>
              <w:t>Proyek</w:t>
            </w:r>
            <w:proofErr w:type="spellEnd"/>
          </w:p>
          <w:p w14:paraId="41409D97" w14:textId="77777777" w:rsidR="00BA1D6F" w:rsidRPr="001B34FD" w:rsidRDefault="00BA1D6F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A7FB9" w14:textId="77777777" w:rsidR="00BA1D6F" w:rsidRPr="001B34FD" w:rsidRDefault="00BA1D6F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4D32BC31" w14:textId="77777777" w:rsidR="00BA1D6F" w:rsidRPr="001B34FD" w:rsidRDefault="00BA1D6F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1D6F" w:rsidRPr="001B34FD" w14:paraId="0BE8BC72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4355" w14:textId="77777777" w:rsidR="00BA1D6F" w:rsidRPr="001B34FD" w:rsidRDefault="00BA1D6F" w:rsidP="007867CC">
            <w:pPr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color w:val="000000"/>
                <w:lang w:eastAsia="en-ID"/>
              </w:rPr>
              <w:t xml:space="preserve">DOCX, </w:t>
            </w:r>
            <w:r w:rsidRPr="001B34FD">
              <w:rPr>
                <w:color w:val="000000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DA77" w14:textId="77777777" w:rsidR="00BA1D6F" w:rsidRPr="001B34FD" w:rsidRDefault="00BA1D6F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EBEC1" w14:textId="77777777" w:rsidR="00BA1D6F" w:rsidRPr="001B34FD" w:rsidRDefault="00BA1D6F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103105FE" w14:textId="43BFACE0" w:rsidR="00BA1D6F" w:rsidRDefault="00BA1D6F" w:rsidP="005B66A9">
      <w:pPr>
        <w:rPr>
          <w:lang w:val="id-ID"/>
        </w:rPr>
      </w:pPr>
    </w:p>
    <w:p w14:paraId="2B57F1C8" w14:textId="77777777" w:rsidR="00BA1D6F" w:rsidRPr="00876A58" w:rsidRDefault="00BA1D6F" w:rsidP="005B66A9">
      <w:pPr>
        <w:rPr>
          <w:lang w:val="id-ID"/>
        </w:rPr>
      </w:pPr>
    </w:p>
    <w:p w14:paraId="7FE99742" w14:textId="77777777" w:rsidR="00BA1D6F" w:rsidRDefault="00BA1D6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E48DE82" w14:textId="5076FD8B" w:rsidR="00643F75" w:rsidRPr="00876A58" w:rsidRDefault="00643F75" w:rsidP="00E74FF5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28350517" w14:textId="42E9D982" w:rsidR="00643F75" w:rsidRDefault="004B47B5" w:rsidP="00E74FF5">
      <w:pPr>
        <w:spacing w:line="360" w:lineRule="auto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204A3010" w14:textId="77777777" w:rsidR="001C444D" w:rsidRPr="001C444D" w:rsidRDefault="001C444D" w:rsidP="00E74FF5">
      <w:pPr>
        <w:spacing w:line="360" w:lineRule="auto"/>
        <w:rPr>
          <w:rFonts w:ascii="Arial" w:hAnsi="Arial" w:cs="Arial"/>
          <w:i/>
          <w:sz w:val="16"/>
        </w:rPr>
      </w:pPr>
    </w:p>
    <w:p w14:paraId="1FC9094A" w14:textId="02B2C48E" w:rsidR="00F554C3" w:rsidRDefault="009B3433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="00600138">
        <w:t xml:space="preserve">the </w:t>
      </w:r>
      <w:r w:rsidRPr="009D24AA">
        <w:rPr>
          <w:b/>
        </w:rPr>
        <w:t>home directory</w:t>
      </w:r>
      <w:r>
        <w:t>, write a</w:t>
      </w:r>
      <w:r w:rsidR="00067843">
        <w:t xml:space="preserve"> </w:t>
      </w:r>
      <w:r w:rsidR="00067843" w:rsidRPr="009D24AA">
        <w:rPr>
          <w:b/>
        </w:rPr>
        <w:t>command line</w:t>
      </w:r>
      <w:r w:rsidR="00E17632">
        <w:t xml:space="preserve"> to create </w:t>
      </w:r>
      <w:r w:rsidR="00600138">
        <w:t xml:space="preserve">a </w:t>
      </w:r>
      <w:r w:rsidR="00067843">
        <w:t>directory based on the hierarchy below in a single execution!</w:t>
      </w:r>
      <w:r w:rsidR="00067843" w:rsidRPr="00067843">
        <w:t xml:space="preserve"> </w:t>
      </w:r>
    </w:p>
    <w:p w14:paraId="1E4B9FDC" w14:textId="1C966C2B" w:rsidR="00615E31" w:rsidRPr="00A5551E" w:rsidRDefault="00514119" w:rsidP="00AD1210">
      <w:pPr>
        <w:pStyle w:val="ListParagraph"/>
        <w:spacing w:before="60" w:after="60" w:line="360" w:lineRule="auto"/>
        <w:ind w:left="0"/>
        <w:jc w:val="both"/>
      </w:pPr>
      <w:r>
        <w:pict w14:anchorId="67977C3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width:489.75pt;height:179.5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Text Box 2">
              <w:txbxContent>
                <w:p w14:paraId="39853EDF" w14:textId="6C6167C4" w:rsidR="00F554C3" w:rsidRDefault="00F554C3" w:rsidP="00F554C3">
                  <w:pPr>
                    <w:spacing w:before="60"/>
                    <w:ind w:left="562"/>
                  </w:pPr>
                  <w:r>
                    <w:t>&lt;Home directory&gt;</w:t>
                  </w:r>
                </w:p>
                <w:p w14:paraId="573376CD" w14:textId="7D572066" w:rsidR="00F554C3" w:rsidRDefault="00F554C3" w:rsidP="00F554C3">
                  <w:pPr>
                    <w:spacing w:before="60"/>
                    <w:ind w:left="562"/>
                  </w:pPr>
                  <w:r>
                    <w:t xml:space="preserve">`-- </w:t>
                  </w:r>
                  <w:r w:rsidR="009D2F31">
                    <w:t>monitor</w:t>
                  </w:r>
                </w:p>
                <w:p w14:paraId="57055DB2" w14:textId="22F47655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 xml:space="preserve">|-- </w:t>
                  </w:r>
                  <w:r w:rsidR="009D2F31">
                    <w:t>19 inch</w:t>
                  </w:r>
                </w:p>
                <w:p w14:paraId="28F39F63" w14:textId="5FE05691" w:rsidR="00F554C3" w:rsidRDefault="00370716" w:rsidP="009D2F31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</w:r>
                  <w:r w:rsidR="00277811">
                    <w:t>|</w:t>
                  </w:r>
                  <w:r w:rsidR="00F554C3">
                    <w:tab/>
                    <w:t xml:space="preserve">|-- </w:t>
                  </w:r>
                  <w:r w:rsidR="009D2F31">
                    <w:t>60 Hz</w:t>
                  </w:r>
                </w:p>
                <w:p w14:paraId="1A058524" w14:textId="3DFBDC14" w:rsidR="009D2F31" w:rsidRDefault="009D2F31" w:rsidP="009D2F31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>
                    <w:tab/>
                    <w:t>|-- 120 Hz</w:t>
                  </w:r>
                </w:p>
                <w:p w14:paraId="1A19BECA" w14:textId="6FDD15ED" w:rsidR="00F554C3" w:rsidRDefault="00277811" w:rsidP="00F554C3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 w:rsidR="00F554C3">
                    <w:tab/>
                    <w:t xml:space="preserve">|-- </w:t>
                  </w:r>
                  <w:r w:rsidR="009D2F31">
                    <w:t>144 Hz</w:t>
                  </w:r>
                </w:p>
                <w:p w14:paraId="364B3DAF" w14:textId="2D4B6FA1" w:rsidR="00F554C3" w:rsidRDefault="00F554C3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>
                    <w:tab/>
                    <w:t xml:space="preserve">|-- </w:t>
                  </w:r>
                  <w:r w:rsidR="009D2F31">
                    <w:t>24 inch</w:t>
                  </w:r>
                </w:p>
                <w:p w14:paraId="020038AC" w14:textId="77777777" w:rsidR="009D2F31" w:rsidRDefault="009D2F31" w:rsidP="009D2F31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>
                    <w:tab/>
                    <w:t>|-- 60 Hz</w:t>
                  </w:r>
                </w:p>
                <w:p w14:paraId="5D8AD4BB" w14:textId="77777777" w:rsidR="009D2F31" w:rsidRDefault="009D2F31" w:rsidP="009D2F31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>
                    <w:tab/>
                    <w:t>|-- 120 Hz</w:t>
                  </w:r>
                </w:p>
                <w:p w14:paraId="4B58E605" w14:textId="2C7D208A" w:rsidR="009D2F31" w:rsidRDefault="009D2F31" w:rsidP="009D2F31">
                  <w:pPr>
                    <w:tabs>
                      <w:tab w:val="left" w:pos="900"/>
                      <w:tab w:val="left" w:pos="1170"/>
                    </w:tabs>
                    <w:spacing w:before="60"/>
                    <w:ind w:left="562"/>
                  </w:pPr>
                  <w:r>
                    <w:tab/>
                    <w:t>|</w:t>
                  </w:r>
                  <w:r>
                    <w:tab/>
                    <w:t>|-- 144 Hz</w:t>
                  </w:r>
                </w:p>
                <w:p w14:paraId="42062D2F" w14:textId="77777777" w:rsidR="009D2F31" w:rsidRDefault="009D2F31" w:rsidP="00F554C3">
                  <w:pPr>
                    <w:tabs>
                      <w:tab w:val="left" w:pos="900"/>
                    </w:tabs>
                    <w:spacing w:before="60"/>
                    <w:ind w:left="562"/>
                  </w:pPr>
                </w:p>
              </w:txbxContent>
            </v:textbox>
            <w10:anchorlock/>
          </v:shape>
        </w:pict>
      </w:r>
    </w:p>
    <w:p w14:paraId="3C52C907" w14:textId="77777777" w:rsidR="002A6E8D" w:rsidRDefault="002A6E8D" w:rsidP="002A6E8D">
      <w:pPr>
        <w:pStyle w:val="ListParagraph"/>
        <w:spacing w:before="60" w:after="60" w:line="360" w:lineRule="auto"/>
        <w:jc w:val="both"/>
      </w:pPr>
      <w:bookmarkStart w:id="0" w:name="OLE_LINK5"/>
      <w:bookmarkStart w:id="1" w:name="OLE_LINK6"/>
      <w:bookmarkStart w:id="2" w:name="OLE_LINK7"/>
    </w:p>
    <w:p w14:paraId="784F891A" w14:textId="4EF6D953" w:rsidR="00615E31" w:rsidRDefault="00277811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bookmarkEnd w:id="0"/>
      <w:bookmarkEnd w:id="1"/>
      <w:bookmarkEnd w:id="2"/>
      <w:r w:rsidR="009D2F31">
        <w:rPr>
          <w:b/>
        </w:rPr>
        <w:t>Home</w:t>
      </w:r>
      <w:r w:rsidR="001E0265">
        <w:t xml:space="preserve">, write a </w:t>
      </w:r>
      <w:r w:rsidR="001E0265" w:rsidRPr="00203F2C">
        <w:rPr>
          <w:b/>
          <w:bCs/>
        </w:rPr>
        <w:t>command line</w:t>
      </w:r>
      <w:r w:rsidR="001E0265">
        <w:t xml:space="preserve"> to c</w:t>
      </w:r>
      <w:r w:rsidR="00A5551E" w:rsidRPr="00A5551E">
        <w:t xml:space="preserve">reate </w:t>
      </w:r>
      <w:r w:rsidR="001E0265">
        <w:t xml:space="preserve">a new </w:t>
      </w:r>
      <w:r w:rsidR="00A5551E" w:rsidRPr="00A5551E">
        <w:t>file named</w:t>
      </w:r>
      <w:r w:rsidR="00347215">
        <w:t xml:space="preserve"> </w:t>
      </w:r>
      <w:r w:rsidR="00347215">
        <w:rPr>
          <w:b/>
        </w:rPr>
        <w:t>”GL HD TV”</w:t>
      </w:r>
      <w:r w:rsidR="00A5551E" w:rsidRPr="009D24AA">
        <w:rPr>
          <w:b/>
        </w:rPr>
        <w:t xml:space="preserve">.txt </w:t>
      </w:r>
      <w:r w:rsidR="00A5551E" w:rsidRPr="00A5551E">
        <w:t>inside the</w:t>
      </w:r>
      <w:r w:rsidR="00A5551E" w:rsidRPr="009D24AA">
        <w:rPr>
          <w:b/>
        </w:rPr>
        <w:t xml:space="preserve"> </w:t>
      </w:r>
      <w:r w:rsidR="001519F8">
        <w:rPr>
          <w:b/>
        </w:rPr>
        <w:t>19 inch/60 Hz</w:t>
      </w:r>
      <w:r w:rsidR="00A5551E" w:rsidRPr="009D24AA">
        <w:rPr>
          <w:b/>
        </w:rPr>
        <w:t xml:space="preserve"> </w:t>
      </w:r>
      <w:r w:rsidR="00A5551E" w:rsidRPr="00A5551E">
        <w:t>folder</w:t>
      </w:r>
      <w:r w:rsidR="00A5551E">
        <w:t xml:space="preserve">, then </w:t>
      </w:r>
      <w:r w:rsidR="00A5551E" w:rsidRPr="009D24AA">
        <w:rPr>
          <w:b/>
        </w:rPr>
        <w:t>set permission</w:t>
      </w:r>
      <w:r w:rsidR="00A5551E">
        <w:t xml:space="preserve"> so </w:t>
      </w:r>
      <w:r w:rsidR="00600138">
        <w:t xml:space="preserve">the </w:t>
      </w:r>
      <w:r w:rsidR="00A5551E" w:rsidRPr="009D24AA">
        <w:rPr>
          <w:b/>
        </w:rPr>
        <w:t>owner</w:t>
      </w:r>
      <w:r w:rsidR="00A5551E">
        <w:t xml:space="preserve"> able to </w:t>
      </w:r>
      <w:r w:rsidR="00A5551E" w:rsidRPr="009D24AA">
        <w:rPr>
          <w:b/>
        </w:rPr>
        <w:t>read</w:t>
      </w:r>
      <w:r w:rsidR="00A5551E">
        <w:t xml:space="preserve">, </w:t>
      </w:r>
      <w:r w:rsidR="00A5551E" w:rsidRPr="009D24AA">
        <w:rPr>
          <w:b/>
        </w:rPr>
        <w:t>write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</w:t>
      </w:r>
      <w:r w:rsidR="00600138">
        <w:t xml:space="preserve">the </w:t>
      </w:r>
      <w:r w:rsidR="00A5551E" w:rsidRPr="009D24AA">
        <w:rPr>
          <w:b/>
        </w:rPr>
        <w:t>file</w:t>
      </w:r>
      <w:r w:rsidR="00A5551E">
        <w:t xml:space="preserve">, while </w:t>
      </w:r>
      <w:r w:rsidR="0029504E">
        <w:rPr>
          <w:b/>
          <w:bCs/>
        </w:rPr>
        <w:t xml:space="preserve">groups </w:t>
      </w:r>
      <w:r w:rsidR="0029504E">
        <w:t xml:space="preserve">and </w:t>
      </w:r>
      <w:r w:rsidR="00A5551E" w:rsidRPr="009D24AA">
        <w:rPr>
          <w:b/>
        </w:rPr>
        <w:t>others</w:t>
      </w:r>
      <w:r w:rsidR="00600138">
        <w:rPr>
          <w:b/>
        </w:rPr>
        <w:t xml:space="preserve"> are</w:t>
      </w:r>
      <w:r w:rsidR="00A5551E">
        <w:t xml:space="preserve"> only able to </w:t>
      </w:r>
      <w:r w:rsidR="00A5551E" w:rsidRPr="009D24AA">
        <w:rPr>
          <w:b/>
        </w:rPr>
        <w:t>read</w:t>
      </w:r>
      <w:r w:rsidR="00A5551E">
        <w:t xml:space="preserve"> and </w:t>
      </w:r>
      <w:r w:rsidR="00A5551E" w:rsidRPr="009D24AA">
        <w:rPr>
          <w:b/>
        </w:rPr>
        <w:t>execute</w:t>
      </w:r>
      <w:r w:rsidR="00A5551E">
        <w:t xml:space="preserve"> the file.</w:t>
      </w:r>
      <w:r w:rsidR="00CF459D">
        <w:t xml:space="preserve"> </w:t>
      </w:r>
    </w:p>
    <w:p w14:paraId="6EFC1F70" w14:textId="77777777" w:rsidR="002A6E8D" w:rsidRPr="005C625E" w:rsidRDefault="002A6E8D" w:rsidP="002A6E8D">
      <w:pPr>
        <w:pStyle w:val="ListParagraph"/>
        <w:spacing w:before="60" w:after="60" w:line="360" w:lineRule="auto"/>
        <w:jc w:val="both"/>
      </w:pPr>
    </w:p>
    <w:p w14:paraId="655FACBB" w14:textId="73B20215" w:rsidR="00A5551E" w:rsidRPr="00A5551E" w:rsidRDefault="001E0265" w:rsidP="009D24AA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From </w:t>
      </w:r>
      <w:r w:rsidR="001519F8">
        <w:rPr>
          <w:b/>
        </w:rPr>
        <w:t>Home</w:t>
      </w:r>
      <w:r w:rsidRPr="009D24AA">
        <w:rPr>
          <w:b/>
        </w:rPr>
        <w:t xml:space="preserve">, </w:t>
      </w:r>
      <w:r w:rsidR="009D24AA" w:rsidRPr="001E0265">
        <w:t>write</w:t>
      </w:r>
      <w:r w:rsidRPr="001E0265">
        <w:t xml:space="preserve"> a </w:t>
      </w:r>
      <w:r w:rsidRPr="00203F2C">
        <w:rPr>
          <w:b/>
          <w:bCs/>
        </w:rPr>
        <w:t>command line</w:t>
      </w:r>
      <w:r w:rsidRPr="001E0265">
        <w:t xml:space="preserve"> to </w:t>
      </w:r>
      <w:r w:rsidRPr="009D24AA">
        <w:rPr>
          <w:b/>
        </w:rPr>
        <w:t>s</w:t>
      </w:r>
      <w:r w:rsidR="00A5551E" w:rsidRPr="009D24AA">
        <w:rPr>
          <w:b/>
        </w:rPr>
        <w:t>earch file</w:t>
      </w:r>
      <w:r w:rsidR="00A5551E" w:rsidRPr="00A5551E">
        <w:t xml:space="preserve"> </w:t>
      </w:r>
      <w:r w:rsidR="001519F8">
        <w:t xml:space="preserve">inside </w:t>
      </w:r>
      <w:r w:rsidR="00600138">
        <w:t xml:space="preserve">the </w:t>
      </w:r>
      <w:r w:rsidR="001519F8">
        <w:t xml:space="preserve">folder </w:t>
      </w:r>
      <w:r w:rsidR="00A5551E" w:rsidRPr="00A5551E">
        <w:t xml:space="preserve">with </w:t>
      </w:r>
      <w:r>
        <w:t>the following criteria</w:t>
      </w:r>
      <w:r w:rsidR="00A5551E" w:rsidRPr="00A5551E">
        <w:t>:</w:t>
      </w:r>
    </w:p>
    <w:p w14:paraId="22726511" w14:textId="3A739DB8" w:rsidR="00A5551E" w:rsidRPr="00A5551E" w:rsidRDefault="00A5551E" w:rsidP="00E74FF5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 xml:space="preserve">Inside </w:t>
      </w:r>
      <w:r w:rsidR="001519F8" w:rsidRPr="001519F8">
        <w:rPr>
          <w:b/>
          <w:bCs/>
        </w:rPr>
        <w:t>19 inch/60 Hz</w:t>
      </w:r>
      <w:r w:rsidRPr="00A5551E">
        <w:rPr>
          <w:b/>
        </w:rPr>
        <w:t xml:space="preserve"> folder</w:t>
      </w:r>
    </w:p>
    <w:p w14:paraId="5F448F9C" w14:textId="00767CE1" w:rsidR="00A5551E" w:rsidRPr="001519F8" w:rsidRDefault="00A5551E" w:rsidP="009D24AA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 w:rsidRPr="00A5551E">
        <w:rPr>
          <w:b/>
        </w:rPr>
        <w:t>The types are .txt</w:t>
      </w:r>
    </w:p>
    <w:p w14:paraId="5CA17FD4" w14:textId="0326DA48" w:rsidR="001519F8" w:rsidRPr="002A6E8D" w:rsidRDefault="00600138" w:rsidP="009D24AA">
      <w:pPr>
        <w:pStyle w:val="ListParagraph"/>
        <w:numPr>
          <w:ilvl w:val="0"/>
          <w:numId w:val="15"/>
        </w:numPr>
        <w:spacing w:before="60" w:after="60" w:line="360" w:lineRule="auto"/>
        <w:jc w:val="both"/>
      </w:pPr>
      <w:r>
        <w:rPr>
          <w:b/>
        </w:rPr>
        <w:t>The f</w:t>
      </w:r>
      <w:r w:rsidR="00161A5D">
        <w:rPr>
          <w:b/>
        </w:rPr>
        <w:t>ilename is “GL HD TV”</w:t>
      </w:r>
    </w:p>
    <w:p w14:paraId="0490BF99" w14:textId="77777777" w:rsidR="002A6E8D" w:rsidRPr="00A5551E" w:rsidRDefault="002A6E8D" w:rsidP="002A6E8D">
      <w:pPr>
        <w:pStyle w:val="ListParagraph"/>
        <w:spacing w:before="60" w:after="60" w:line="360" w:lineRule="auto"/>
        <w:ind w:left="1800"/>
        <w:jc w:val="both"/>
      </w:pPr>
    </w:p>
    <w:p w14:paraId="34DACB0E" w14:textId="31ABA9E6" w:rsidR="009B3433" w:rsidRDefault="0091710E" w:rsidP="001756BD">
      <w:pPr>
        <w:pStyle w:val="ListParagraph"/>
        <w:numPr>
          <w:ilvl w:val="0"/>
          <w:numId w:val="12"/>
        </w:numPr>
        <w:spacing w:before="60" w:after="60" w:line="360" w:lineRule="auto"/>
        <w:jc w:val="both"/>
      </w:pPr>
      <w:r>
        <w:t xml:space="preserve">Write a </w:t>
      </w:r>
      <w:r w:rsidRPr="00203F2C">
        <w:rPr>
          <w:b/>
          <w:bCs/>
        </w:rPr>
        <w:t>command line</w:t>
      </w:r>
      <w:r>
        <w:t xml:space="preserve"> to display </w:t>
      </w:r>
      <w:r w:rsidR="00FB1D92" w:rsidRPr="009D24AA">
        <w:rPr>
          <w:b/>
        </w:rPr>
        <w:t xml:space="preserve">all processes </w:t>
      </w:r>
      <w:r w:rsidR="00161A5D" w:rsidRPr="00161A5D">
        <w:rPr>
          <w:bCs/>
        </w:rPr>
        <w:t>in</w:t>
      </w:r>
      <w:r w:rsidR="00161A5D">
        <w:rPr>
          <w:b/>
        </w:rPr>
        <w:t xml:space="preserve"> BSD </w:t>
      </w:r>
      <w:r w:rsidR="00161A5D" w:rsidRPr="00161A5D">
        <w:rPr>
          <w:bCs/>
        </w:rPr>
        <w:t>format</w:t>
      </w:r>
      <w:r w:rsidR="00FB1D92">
        <w:t xml:space="preserve">, while </w:t>
      </w:r>
      <w:r w:rsidR="00FB1D92" w:rsidRPr="009D24AA">
        <w:rPr>
          <w:b/>
        </w:rPr>
        <w:t>sort</w:t>
      </w:r>
      <w:r w:rsidR="00600138">
        <w:rPr>
          <w:b/>
        </w:rPr>
        <w:t>ing</w:t>
      </w:r>
      <w:r w:rsidR="00FB1D92" w:rsidRPr="009D24AA">
        <w:rPr>
          <w:b/>
        </w:rPr>
        <w:t xml:space="preserve"> the processes by </w:t>
      </w:r>
      <w:r w:rsidR="005D49B5">
        <w:rPr>
          <w:b/>
        </w:rPr>
        <w:t>CPU Utilization</w:t>
      </w:r>
      <w:r w:rsidR="00FB1D92" w:rsidRPr="009D24AA">
        <w:rPr>
          <w:b/>
        </w:rPr>
        <w:t xml:space="preserve"> in </w:t>
      </w:r>
      <w:r w:rsidR="00161A5D">
        <w:rPr>
          <w:b/>
        </w:rPr>
        <w:t>descending</w:t>
      </w:r>
      <w:r w:rsidR="005D49B5">
        <w:rPr>
          <w:b/>
        </w:rPr>
        <w:t xml:space="preserve"> order</w:t>
      </w:r>
      <w:r w:rsidR="00FB1D92">
        <w:t>.</w:t>
      </w:r>
    </w:p>
    <w:p w14:paraId="5C23B771" w14:textId="77777777" w:rsidR="00514119" w:rsidRDefault="00514119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DF41C1E" w14:textId="27D2C6DC" w:rsidR="006B45E7" w:rsidRPr="002A6E8D" w:rsidRDefault="006B45E7" w:rsidP="002A6E8D">
      <w:pPr>
        <w:spacing w:after="200" w:line="276" w:lineRule="auto"/>
        <w:rPr>
          <w:b/>
          <w:bCs/>
        </w:rPr>
      </w:pPr>
      <w:r w:rsidRPr="002A6E8D">
        <w:rPr>
          <w:b/>
          <w:bCs/>
        </w:rPr>
        <w:lastRenderedPageBreak/>
        <w:t>Java Programming</w:t>
      </w:r>
    </w:p>
    <w:p w14:paraId="12634E04" w14:textId="435E528A" w:rsidR="00084A77" w:rsidRPr="00600138" w:rsidRDefault="005D49B5" w:rsidP="00600138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Monetorize</w:t>
      </w:r>
      <w:proofErr w:type="spellEnd"/>
    </w:p>
    <w:p w14:paraId="2A237C47" w14:textId="54C1432C" w:rsidR="00FB1D92" w:rsidRPr="005C625E" w:rsidRDefault="005D49B5" w:rsidP="001C444D">
      <w:pPr>
        <w:spacing w:before="60" w:after="60" w:line="360" w:lineRule="auto"/>
        <w:ind w:firstLine="360"/>
        <w:contextualSpacing/>
        <w:jc w:val="both"/>
      </w:pPr>
      <w:proofErr w:type="spellStart"/>
      <w:r>
        <w:rPr>
          <w:b/>
        </w:rPr>
        <w:t>Monetorize</w:t>
      </w:r>
      <w:proofErr w:type="spellEnd"/>
      <w:r w:rsidR="00084A77">
        <w:t xml:space="preserve"> is a new</w:t>
      </w:r>
      <w:r w:rsidR="00163536">
        <w:t xml:space="preserve"> screen department store</w:t>
      </w:r>
      <w:r w:rsidR="00084A77">
        <w:t xml:space="preserve"> in Indonesia. As a programmer, you are asked to create a program to handle customer orders. </w:t>
      </w:r>
    </w:p>
    <w:p w14:paraId="3A05F026" w14:textId="0CD1E92A" w:rsidR="003B495D" w:rsidRDefault="00C2043A" w:rsidP="009D24AA">
      <w:pPr>
        <w:spacing w:before="60" w:after="60" w:line="360" w:lineRule="auto"/>
        <w:jc w:val="both"/>
      </w:pPr>
      <w:r w:rsidRPr="00C2043A">
        <w:t>Here are the detail requirements of the application:</w:t>
      </w:r>
    </w:p>
    <w:p w14:paraId="601ABE53" w14:textId="77777777" w:rsidR="00615E31" w:rsidRDefault="0091710E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 application </w:t>
      </w:r>
      <w:r w:rsidR="00615E31">
        <w:t xml:space="preserve">use </w:t>
      </w:r>
      <w:r w:rsidR="00615E31" w:rsidRPr="00615E31">
        <w:rPr>
          <w:b/>
        </w:rPr>
        <w:t>Object Oriented Programming</w:t>
      </w:r>
      <w:r w:rsidR="00615E31">
        <w:t xml:space="preserve"> concept and </w:t>
      </w:r>
      <w:r w:rsidR="00615E31" w:rsidRPr="00615E31">
        <w:rPr>
          <w:b/>
        </w:rPr>
        <w:t>Inheritance</w:t>
      </w:r>
    </w:p>
    <w:p w14:paraId="5958EEA7" w14:textId="15A91123" w:rsidR="005D68DB" w:rsidRDefault="00615E3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Create methods to calculate the </w:t>
      </w:r>
      <w:r w:rsidR="00163536">
        <w:rPr>
          <w:b/>
        </w:rPr>
        <w:t>Price</w:t>
      </w:r>
    </w:p>
    <w:p w14:paraId="10DAA6D1" w14:textId="5FA449E7" w:rsidR="004B3FDF" w:rsidRDefault="00C2043A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>, ask the user to</w:t>
      </w:r>
      <w:r w:rsidR="00600138">
        <w:t xml:space="preserve"> </w:t>
      </w:r>
      <w:r w:rsidRPr="00C2043A">
        <w:rPr>
          <w:b/>
        </w:rPr>
        <w:t xml:space="preserve">input </w:t>
      </w:r>
      <w:r w:rsidR="00600138">
        <w:rPr>
          <w:b/>
        </w:rPr>
        <w:t xml:space="preserve">the </w:t>
      </w:r>
      <w:r w:rsidR="00163536">
        <w:rPr>
          <w:b/>
        </w:rPr>
        <w:t>type of screen</w:t>
      </w:r>
      <w:r>
        <w:t xml:space="preserve">. Validate the inputted menu </w:t>
      </w:r>
      <w:r w:rsidR="007A27C7">
        <w:t>must be between “</w:t>
      </w:r>
      <w:r w:rsidR="006C5DB9">
        <w:rPr>
          <w:b/>
          <w:bCs/>
        </w:rPr>
        <w:t>Monitor</w:t>
      </w:r>
      <w:r w:rsidR="007A27C7" w:rsidRPr="007A27C7">
        <w:t>”</w:t>
      </w:r>
      <w:r w:rsidR="007A27C7">
        <w:t xml:space="preserve"> and “</w:t>
      </w:r>
      <w:r w:rsidR="006C5DB9">
        <w:rPr>
          <w:b/>
        </w:rPr>
        <w:t>TV</w:t>
      </w:r>
      <w:r w:rsidR="007A27C7" w:rsidRPr="007A27C7">
        <w:t>”</w:t>
      </w:r>
      <w:r w:rsidR="007A27C7" w:rsidRPr="00C2043A">
        <w:rPr>
          <w:b/>
        </w:rPr>
        <w:t xml:space="preserve"> </w:t>
      </w:r>
      <w:r w:rsidR="006B45E7" w:rsidRPr="0022453F">
        <w:t>(</w:t>
      </w:r>
      <w:r w:rsidRPr="00C2043A">
        <w:rPr>
          <w:b/>
        </w:rPr>
        <w:t xml:space="preserve">case </w:t>
      </w:r>
      <w:r w:rsidR="00240524">
        <w:rPr>
          <w:b/>
        </w:rPr>
        <w:t>ins</w:t>
      </w:r>
      <w:r w:rsidRPr="00C2043A">
        <w:rPr>
          <w:b/>
        </w:rPr>
        <w:t>ensitive</w:t>
      </w:r>
      <w:r w:rsidRPr="00C2043A">
        <w:t>)</w:t>
      </w:r>
      <w:r w:rsidR="00775523">
        <w:t>.</w:t>
      </w:r>
      <w:r w:rsidR="00775523" w:rsidRPr="00775523">
        <w:rPr>
          <w:noProof/>
        </w:rPr>
        <w:t xml:space="preserve"> </w:t>
      </w:r>
    </w:p>
    <w:p w14:paraId="6470E844" w14:textId="77777777" w:rsidR="00AD1210" w:rsidRDefault="00304CA1" w:rsidP="00AD1210">
      <w:pPr>
        <w:pStyle w:val="ListParagraph"/>
        <w:keepNext/>
        <w:spacing w:before="60" w:line="276" w:lineRule="auto"/>
        <w:ind w:left="0"/>
        <w:jc w:val="center"/>
        <w:rPr>
          <w:b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4120AA3D" wp14:editId="728F2D3D">
            <wp:extent cx="5760000" cy="533669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4" t="9567" r="37345" b="5983"/>
                    <a:stretch/>
                  </pic:blipFill>
                  <pic:spPr bwMode="auto">
                    <a:xfrm>
                      <a:off x="0" y="0"/>
                      <a:ext cx="5760000" cy="5336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30C4" w14:textId="2CDAE431" w:rsidR="004B3FDF" w:rsidRDefault="00D270A3" w:rsidP="00AD1210">
      <w:pPr>
        <w:pStyle w:val="ListParagraph"/>
        <w:keepNext/>
        <w:spacing w:before="60" w:after="60" w:line="360" w:lineRule="auto"/>
        <w:ind w:left="0"/>
        <w:jc w:val="center"/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1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>. Screenshot of Adding Order</w:t>
      </w:r>
    </w:p>
    <w:p w14:paraId="59D5C06B" w14:textId="2526E177" w:rsidR="00775523" w:rsidRDefault="00775523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 w:rsidR="00240524">
        <w:rPr>
          <w:b/>
        </w:rPr>
        <w:t>Monitor</w:t>
      </w:r>
      <w:r w:rsidR="007A27C7">
        <w:rPr>
          <w:b/>
        </w:rPr>
        <w:t xml:space="preserve"> </w:t>
      </w:r>
      <w:r w:rsidR="007A27C7" w:rsidRPr="007A27C7">
        <w:t xml:space="preserve">on </w:t>
      </w:r>
      <w:r w:rsidR="00600138">
        <w:t xml:space="preserve">the </w:t>
      </w:r>
      <w:r w:rsidR="007A27C7" w:rsidRPr="007A27C7">
        <w:t>menu</w:t>
      </w:r>
      <w:r>
        <w:t>, then:</w:t>
      </w:r>
    </w:p>
    <w:p w14:paraId="58697365" w14:textId="63EA118F" w:rsidR="006B646E" w:rsidRPr="00240524" w:rsidRDefault="00775523" w:rsidP="0024052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bookmarkStart w:id="3" w:name="_Hlk39020521"/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="006B646E" w:rsidRPr="00775523">
        <w:rPr>
          <w:b/>
        </w:rPr>
        <w:t>Name</w:t>
      </w:r>
      <w:r w:rsidR="006B646E">
        <w:t xml:space="preserve"> </w:t>
      </w:r>
      <w:r w:rsidR="00240524">
        <w:t>m</w:t>
      </w:r>
      <w:r w:rsidR="006B646E" w:rsidRPr="00240524">
        <w:rPr>
          <w:bCs/>
        </w:rPr>
        <w:t>ust be between</w:t>
      </w:r>
      <w:r w:rsidR="006B646E" w:rsidRPr="00240524">
        <w:rPr>
          <w:b/>
        </w:rPr>
        <w:t xml:space="preserve"> 5 </w:t>
      </w:r>
      <w:r w:rsidR="006B646E" w:rsidRPr="00240524">
        <w:rPr>
          <w:bCs/>
        </w:rPr>
        <w:t>and</w:t>
      </w:r>
      <w:r w:rsidR="006B646E" w:rsidRPr="00240524">
        <w:rPr>
          <w:b/>
        </w:rPr>
        <w:t xml:space="preserve"> 20 characters</w:t>
      </w:r>
    </w:p>
    <w:p w14:paraId="31B018AD" w14:textId="1F6A4C2E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240524">
        <w:rPr>
          <w:b/>
        </w:rPr>
        <w:t>Type</w:t>
      </w:r>
      <w:r>
        <w:t xml:space="preserve">. Validate the </w:t>
      </w:r>
      <w:r w:rsidR="00240524">
        <w:rPr>
          <w:b/>
        </w:rPr>
        <w:t>Type</w:t>
      </w:r>
      <w:r w:rsidR="00DE78AF" w:rsidRPr="00DE78AF">
        <w:t xml:space="preserve"> </w:t>
      </w:r>
      <w:bookmarkStart w:id="4" w:name="OLE_LINK1"/>
      <w:bookmarkStart w:id="5" w:name="OLE_LINK2"/>
      <w:bookmarkStart w:id="6" w:name="OLE_LINK3"/>
      <w:bookmarkStart w:id="7" w:name="OLE_LINK4"/>
      <w:r w:rsidR="00DE78AF" w:rsidRPr="00DE78AF">
        <w:t>must</w:t>
      </w:r>
      <w:r w:rsidR="00DE78AF">
        <w:t xml:space="preserve"> be between</w:t>
      </w:r>
      <w:r w:rsidR="006B646E">
        <w:t xml:space="preserve"> </w:t>
      </w:r>
      <w:bookmarkEnd w:id="4"/>
      <w:bookmarkEnd w:id="5"/>
      <w:bookmarkEnd w:id="6"/>
      <w:bookmarkEnd w:id="7"/>
      <w:r w:rsidR="006B646E">
        <w:t>“</w:t>
      </w:r>
      <w:r w:rsidR="00240524">
        <w:rPr>
          <w:b/>
        </w:rPr>
        <w:t>LCD</w:t>
      </w:r>
      <w:r w:rsidR="006B646E">
        <w:rPr>
          <w:b/>
        </w:rPr>
        <w:t>”</w:t>
      </w:r>
      <w:r>
        <w:t xml:space="preserve">, </w:t>
      </w:r>
      <w:r w:rsidR="00DE78AF">
        <w:t>and</w:t>
      </w:r>
      <w:r w:rsidR="006B646E">
        <w:t xml:space="preserve"> “</w:t>
      </w:r>
      <w:r w:rsidR="00240524">
        <w:rPr>
          <w:b/>
        </w:rPr>
        <w:t>LED</w:t>
      </w:r>
      <w:r w:rsidR="006B646E">
        <w:rPr>
          <w:b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4BAF7CE3" w14:textId="58BBB733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240524">
        <w:rPr>
          <w:b/>
        </w:rPr>
        <w:t>Resolution</w:t>
      </w:r>
      <w:r>
        <w:t xml:space="preserve">. Validate the </w:t>
      </w:r>
      <w:r w:rsidR="00240524">
        <w:rPr>
          <w:b/>
        </w:rPr>
        <w:t>Resolution</w:t>
      </w:r>
      <w:r w:rsidR="006B646E">
        <w:t xml:space="preserve"> </w:t>
      </w:r>
      <w:r w:rsidR="00DE78AF" w:rsidRPr="00DE78AF">
        <w:t>must</w:t>
      </w:r>
      <w:r w:rsidR="00DE78AF">
        <w:t xml:space="preserve"> be between </w:t>
      </w:r>
      <w:r w:rsidR="006B646E">
        <w:t>“</w:t>
      </w:r>
      <w:r w:rsidR="00240524">
        <w:rPr>
          <w:b/>
        </w:rPr>
        <w:t>720p</w:t>
      </w:r>
      <w:r w:rsidR="006B646E">
        <w:rPr>
          <w:b/>
        </w:rPr>
        <w:t>”</w:t>
      </w:r>
      <w:r w:rsidR="00240524">
        <w:rPr>
          <w:bCs/>
        </w:rPr>
        <w:t>, “</w:t>
      </w:r>
      <w:r w:rsidR="00240524">
        <w:rPr>
          <w:b/>
        </w:rPr>
        <w:t>1080p</w:t>
      </w:r>
      <w:r w:rsidR="00240524">
        <w:rPr>
          <w:bCs/>
        </w:rPr>
        <w:t>”</w:t>
      </w:r>
      <w:r w:rsidR="00DE78AF">
        <w:t xml:space="preserve"> and</w:t>
      </w:r>
      <w:r>
        <w:t xml:space="preserve"> </w:t>
      </w:r>
      <w:r w:rsidR="006B646E">
        <w:t>“</w:t>
      </w:r>
      <w:r w:rsidR="00240524">
        <w:rPr>
          <w:b/>
          <w:bCs/>
        </w:rPr>
        <w:t>4K</w:t>
      </w:r>
      <w:r w:rsidR="006B646E" w:rsidRPr="00240524">
        <w:rPr>
          <w:bCs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="00240524" w:rsidRPr="00240524">
        <w:rPr>
          <w:b/>
          <w:bCs/>
        </w:rPr>
        <w:t>in</w:t>
      </w:r>
      <w:r w:rsidRPr="00775523">
        <w:rPr>
          <w:b/>
        </w:rPr>
        <w:t>sensitive</w:t>
      </w:r>
      <w:r>
        <w:t>).</w:t>
      </w:r>
    </w:p>
    <w:p w14:paraId="2656FAB7" w14:textId="3CB3FB2F" w:rsidR="00775523" w:rsidRDefault="00775523" w:rsidP="00E74FF5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600138">
        <w:t xml:space="preserve">the </w:t>
      </w:r>
      <w:r w:rsidR="00240524">
        <w:rPr>
          <w:b/>
        </w:rPr>
        <w:t>Screen Refresh Rate</w:t>
      </w:r>
      <w:r>
        <w:t xml:space="preserve">. Validate the </w:t>
      </w:r>
      <w:r w:rsidR="00240524">
        <w:rPr>
          <w:b/>
        </w:rPr>
        <w:t>Screen Refresh Rate</w:t>
      </w:r>
      <w:r w:rsidR="006B646E">
        <w:t xml:space="preserve"> </w:t>
      </w:r>
      <w:r>
        <w:t xml:space="preserve">must be </w:t>
      </w:r>
      <w:r w:rsidR="00240524">
        <w:rPr>
          <w:b/>
        </w:rPr>
        <w:t>multiple of 60</w:t>
      </w:r>
      <w:r w:rsidR="000761ED">
        <w:rPr>
          <w:b/>
        </w:rPr>
        <w:t xml:space="preserve"> </w:t>
      </w:r>
      <w:r w:rsidR="000761ED">
        <w:rPr>
          <w:bCs/>
        </w:rPr>
        <w:t>and</w:t>
      </w:r>
      <w:r w:rsidR="000761ED">
        <w:rPr>
          <w:b/>
        </w:rPr>
        <w:t xml:space="preserve"> not zero</w:t>
      </w:r>
      <w:r>
        <w:t>.</w:t>
      </w:r>
    </w:p>
    <w:bookmarkEnd w:id="3"/>
    <w:p w14:paraId="23877C2E" w14:textId="77777777" w:rsidR="00AD1210" w:rsidRDefault="000761ED" w:rsidP="00AD1210">
      <w:pPr>
        <w:keepNext/>
        <w:spacing w:before="60" w:after="60" w:line="276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5C012691" wp14:editId="5A177ECC">
            <wp:extent cx="5759087" cy="2241071"/>
            <wp:effectExtent l="19050" t="1905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6" r="27770" b="2101"/>
                    <a:stretch/>
                  </pic:blipFill>
                  <pic:spPr bwMode="auto">
                    <a:xfrm>
                      <a:off x="0" y="0"/>
                      <a:ext cx="5759087" cy="22410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B02C" w14:textId="6A463C62" w:rsidR="00775523" w:rsidRPr="00D270A3" w:rsidRDefault="00D270A3" w:rsidP="00AD1210">
      <w:pPr>
        <w:keepNext/>
        <w:spacing w:before="60" w:after="60" w:line="360" w:lineRule="auto"/>
        <w:jc w:val="center"/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2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0761ED">
        <w:rPr>
          <w:b/>
          <w:sz w:val="20"/>
          <w:szCs w:val="20"/>
        </w:rPr>
        <w:t>I</w:t>
      </w:r>
      <w:r w:rsidRPr="00D270A3">
        <w:rPr>
          <w:b/>
          <w:sz w:val="20"/>
          <w:szCs w:val="20"/>
        </w:rPr>
        <w:t xml:space="preserve">nput </w:t>
      </w:r>
      <w:r w:rsidR="000761ED">
        <w:rPr>
          <w:b/>
          <w:sz w:val="20"/>
          <w:szCs w:val="20"/>
        </w:rPr>
        <w:t>Monitor</w:t>
      </w:r>
      <w:r w:rsidRPr="00D270A3">
        <w:rPr>
          <w:b/>
          <w:sz w:val="20"/>
          <w:szCs w:val="20"/>
        </w:rPr>
        <w:t xml:space="preserve"> </w:t>
      </w:r>
      <w:r w:rsidR="000761ED">
        <w:rPr>
          <w:b/>
          <w:sz w:val="20"/>
          <w:szCs w:val="20"/>
        </w:rPr>
        <w:t>O</w:t>
      </w:r>
      <w:r w:rsidRPr="00D270A3">
        <w:rPr>
          <w:b/>
          <w:sz w:val="20"/>
          <w:szCs w:val="20"/>
        </w:rPr>
        <w:t>rder</w:t>
      </w:r>
    </w:p>
    <w:p w14:paraId="2339AF34" w14:textId="77777777" w:rsidR="00600138" w:rsidRDefault="00600138">
      <w:pPr>
        <w:spacing w:after="200" w:line="276" w:lineRule="auto"/>
      </w:pPr>
      <w:r>
        <w:br w:type="page"/>
      </w:r>
    </w:p>
    <w:p w14:paraId="7E429612" w14:textId="14913F65" w:rsidR="00FB3C8B" w:rsidRDefault="00FB3C8B" w:rsidP="00FB3C8B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lastRenderedPageBreak/>
        <w:t xml:space="preserve">Determine the </w:t>
      </w:r>
      <w:r w:rsidR="0043131D">
        <w:rPr>
          <w:b/>
          <w:bCs/>
        </w:rPr>
        <w:t xml:space="preserve">Price </w:t>
      </w:r>
      <w:r>
        <w:t>based on the following rules: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FB3C8B" w14:paraId="7E4C7744" w14:textId="77777777" w:rsidTr="00AA25E0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5B841F48" w14:textId="79F8F78C" w:rsidR="00FB3C8B" w:rsidRPr="00E128E4" w:rsidRDefault="0043131D" w:rsidP="00D64FFC">
            <w:pPr>
              <w:spacing w:before="60" w:after="60"/>
              <w:jc w:val="center"/>
              <w:rPr>
                <w:b/>
              </w:rPr>
            </w:pPr>
            <w:bookmarkStart w:id="8" w:name="_Hlk39021429"/>
            <w:r>
              <w:rPr>
                <w:b/>
              </w:rPr>
              <w:t>Type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76B0F8FA" w14:textId="5417A623" w:rsidR="00FB3C8B" w:rsidRPr="00E128E4" w:rsidRDefault="0043131D" w:rsidP="00D64FF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Type Price</w:t>
            </w:r>
          </w:p>
        </w:tc>
      </w:tr>
      <w:tr w:rsidR="00FB3C8B" w14:paraId="0E6B1A19" w14:textId="77777777" w:rsidTr="00AA25E0">
        <w:trPr>
          <w:trHeight w:val="405"/>
        </w:trPr>
        <w:tc>
          <w:tcPr>
            <w:tcW w:w="2376" w:type="dxa"/>
            <w:vAlign w:val="center"/>
          </w:tcPr>
          <w:p w14:paraId="568873FF" w14:textId="39DE9505" w:rsidR="00FB3C8B" w:rsidRDefault="0043131D" w:rsidP="00D64FFC">
            <w:pPr>
              <w:spacing w:before="60" w:after="60"/>
              <w:jc w:val="center"/>
            </w:pPr>
            <w:r>
              <w:t>LCD</w:t>
            </w:r>
          </w:p>
        </w:tc>
        <w:tc>
          <w:tcPr>
            <w:tcW w:w="2127" w:type="dxa"/>
            <w:vAlign w:val="center"/>
          </w:tcPr>
          <w:p w14:paraId="4BD6E70F" w14:textId="605C16FE" w:rsidR="00FB3C8B" w:rsidRDefault="0043131D" w:rsidP="00D64FFC">
            <w:pPr>
              <w:spacing w:before="60" w:after="60"/>
              <w:jc w:val="center"/>
            </w:pPr>
            <w:r>
              <w:t>1.000.000</w:t>
            </w:r>
          </w:p>
        </w:tc>
      </w:tr>
      <w:tr w:rsidR="00FB3C8B" w14:paraId="7A5B4C0C" w14:textId="77777777" w:rsidTr="00AA25E0">
        <w:trPr>
          <w:trHeight w:val="412"/>
        </w:trPr>
        <w:tc>
          <w:tcPr>
            <w:tcW w:w="2376" w:type="dxa"/>
            <w:vAlign w:val="center"/>
          </w:tcPr>
          <w:p w14:paraId="3DD4D6EC" w14:textId="0AA1DA6A" w:rsidR="00FB3C8B" w:rsidRDefault="0043131D" w:rsidP="00D64FFC">
            <w:pPr>
              <w:spacing w:before="60" w:after="60"/>
              <w:jc w:val="center"/>
            </w:pPr>
            <w:r>
              <w:t>LED</w:t>
            </w:r>
          </w:p>
        </w:tc>
        <w:tc>
          <w:tcPr>
            <w:tcW w:w="2127" w:type="dxa"/>
            <w:vAlign w:val="center"/>
          </w:tcPr>
          <w:p w14:paraId="2945EB29" w14:textId="7F45AC94" w:rsidR="00FB3C8B" w:rsidRDefault="0043131D" w:rsidP="00D64FFC">
            <w:pPr>
              <w:spacing w:before="60" w:after="60"/>
              <w:jc w:val="center"/>
            </w:pPr>
            <w:r>
              <w:t>3.000.000</w:t>
            </w:r>
          </w:p>
        </w:tc>
      </w:tr>
    </w:tbl>
    <w:p w14:paraId="3D68C1E2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76E2BE89" w14:textId="77777777" w:rsidR="00FB3C8B" w:rsidRDefault="00FB3C8B" w:rsidP="00FB3C8B">
      <w:pPr>
        <w:pStyle w:val="ListParagraph"/>
        <w:spacing w:before="60" w:after="60" w:line="360" w:lineRule="auto"/>
        <w:ind w:left="567"/>
        <w:jc w:val="both"/>
      </w:pPr>
    </w:p>
    <w:p w14:paraId="62B23F51" w14:textId="77777777" w:rsidR="0043131D" w:rsidRDefault="0043131D" w:rsidP="0043131D">
      <w:pPr>
        <w:spacing w:before="60" w:after="60" w:line="360" w:lineRule="auto"/>
        <w:jc w:val="both"/>
      </w:pP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43131D" w14:paraId="022514B8" w14:textId="77777777" w:rsidTr="0073468C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65A04667" w14:textId="77777777" w:rsidR="0043131D" w:rsidRPr="00E128E4" w:rsidRDefault="0043131D" w:rsidP="004313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50B9C771" w14:textId="77777777" w:rsidR="0043131D" w:rsidRPr="00E128E4" w:rsidRDefault="0043131D" w:rsidP="0043131D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Resolution Price</w:t>
            </w:r>
          </w:p>
        </w:tc>
      </w:tr>
      <w:tr w:rsidR="0043131D" w14:paraId="11A4484A" w14:textId="77777777" w:rsidTr="0073468C">
        <w:trPr>
          <w:trHeight w:val="405"/>
        </w:trPr>
        <w:tc>
          <w:tcPr>
            <w:tcW w:w="2376" w:type="dxa"/>
            <w:vAlign w:val="center"/>
          </w:tcPr>
          <w:p w14:paraId="63988213" w14:textId="77777777" w:rsidR="0043131D" w:rsidRDefault="0043131D" w:rsidP="0043131D">
            <w:pPr>
              <w:spacing w:before="60" w:after="60"/>
              <w:jc w:val="center"/>
            </w:pPr>
            <w:r>
              <w:t>720p</w:t>
            </w:r>
          </w:p>
        </w:tc>
        <w:tc>
          <w:tcPr>
            <w:tcW w:w="2127" w:type="dxa"/>
            <w:vAlign w:val="center"/>
          </w:tcPr>
          <w:p w14:paraId="6CC30BB0" w14:textId="77777777" w:rsidR="0043131D" w:rsidRDefault="0043131D" w:rsidP="0043131D">
            <w:pPr>
              <w:spacing w:before="60" w:after="60"/>
              <w:jc w:val="center"/>
            </w:pPr>
            <w:r>
              <w:t>500.000</w:t>
            </w:r>
          </w:p>
        </w:tc>
      </w:tr>
      <w:tr w:rsidR="0043131D" w14:paraId="22047D3E" w14:textId="77777777" w:rsidTr="0073468C">
        <w:trPr>
          <w:trHeight w:val="405"/>
        </w:trPr>
        <w:tc>
          <w:tcPr>
            <w:tcW w:w="2376" w:type="dxa"/>
            <w:vAlign w:val="center"/>
          </w:tcPr>
          <w:p w14:paraId="66760158" w14:textId="77777777" w:rsidR="0043131D" w:rsidRDefault="0043131D" w:rsidP="0043131D">
            <w:pPr>
              <w:spacing w:before="60" w:after="60"/>
              <w:jc w:val="center"/>
            </w:pPr>
            <w:r>
              <w:t>1080p</w:t>
            </w:r>
          </w:p>
        </w:tc>
        <w:tc>
          <w:tcPr>
            <w:tcW w:w="2127" w:type="dxa"/>
            <w:vAlign w:val="center"/>
          </w:tcPr>
          <w:p w14:paraId="581E6B3A" w14:textId="77777777" w:rsidR="0043131D" w:rsidRDefault="0043131D" w:rsidP="0043131D">
            <w:pPr>
              <w:spacing w:before="60" w:after="60"/>
              <w:jc w:val="center"/>
            </w:pPr>
            <w:r>
              <w:t>1.000.000</w:t>
            </w:r>
          </w:p>
        </w:tc>
      </w:tr>
      <w:tr w:rsidR="0043131D" w14:paraId="7CF52976" w14:textId="77777777" w:rsidTr="0073468C">
        <w:trPr>
          <w:trHeight w:val="412"/>
        </w:trPr>
        <w:tc>
          <w:tcPr>
            <w:tcW w:w="2376" w:type="dxa"/>
            <w:vAlign w:val="center"/>
          </w:tcPr>
          <w:p w14:paraId="21457FF4" w14:textId="77777777" w:rsidR="0043131D" w:rsidRDefault="0043131D" w:rsidP="0043131D">
            <w:pPr>
              <w:spacing w:before="60" w:after="60"/>
              <w:jc w:val="center"/>
            </w:pPr>
            <w:r>
              <w:t>4K</w:t>
            </w:r>
          </w:p>
        </w:tc>
        <w:tc>
          <w:tcPr>
            <w:tcW w:w="2127" w:type="dxa"/>
            <w:vAlign w:val="center"/>
          </w:tcPr>
          <w:p w14:paraId="024A719C" w14:textId="77777777" w:rsidR="0043131D" w:rsidRDefault="0043131D" w:rsidP="0043131D">
            <w:pPr>
              <w:spacing w:before="60" w:after="60"/>
              <w:jc w:val="center"/>
            </w:pPr>
            <w:r>
              <w:t>1.500.000</w:t>
            </w:r>
          </w:p>
        </w:tc>
      </w:tr>
    </w:tbl>
    <w:p w14:paraId="6444921F" w14:textId="77777777" w:rsidR="0043131D" w:rsidRDefault="0043131D" w:rsidP="0043131D">
      <w:pPr>
        <w:pStyle w:val="ListParagraph"/>
        <w:spacing w:before="60" w:after="60" w:line="360" w:lineRule="auto"/>
        <w:ind w:left="567"/>
        <w:jc w:val="both"/>
      </w:pPr>
    </w:p>
    <w:p w14:paraId="35A6A294" w14:textId="77777777" w:rsidR="0043131D" w:rsidRDefault="0043131D" w:rsidP="0043131D">
      <w:pPr>
        <w:pStyle w:val="ListParagraph"/>
        <w:spacing w:before="60" w:after="60" w:line="360" w:lineRule="auto"/>
        <w:ind w:left="567"/>
        <w:jc w:val="both"/>
      </w:pPr>
    </w:p>
    <w:p w14:paraId="54B7D025" w14:textId="6B2A0917" w:rsidR="0043131D" w:rsidRDefault="0043131D" w:rsidP="0043131D">
      <w:pPr>
        <w:pStyle w:val="ListParagraph"/>
        <w:spacing w:before="60" w:after="60" w:line="360" w:lineRule="auto"/>
        <w:ind w:left="567"/>
        <w:jc w:val="both"/>
      </w:pPr>
    </w:p>
    <w:p w14:paraId="593F0EA2" w14:textId="6FE8D3B8" w:rsidR="0043131D" w:rsidRDefault="0043131D" w:rsidP="0043131D">
      <w:pPr>
        <w:spacing w:before="60" w:after="60" w:line="360" w:lineRule="auto"/>
        <w:jc w:val="both"/>
      </w:pPr>
    </w:p>
    <w:p w14:paraId="520F2118" w14:textId="77777777" w:rsidR="0043131D" w:rsidRDefault="0043131D" w:rsidP="0043131D">
      <w:pPr>
        <w:spacing w:before="60" w:after="60" w:line="360" w:lineRule="auto"/>
        <w:jc w:val="both"/>
      </w:pPr>
    </w:p>
    <w:p w14:paraId="3FD430A8" w14:textId="0135658A" w:rsidR="00E128E4" w:rsidRDefault="00514119" w:rsidP="00AD1210">
      <w:pPr>
        <w:tabs>
          <w:tab w:val="center" w:pos="5112"/>
        </w:tabs>
        <w:spacing w:before="60" w:after="60" w:line="360" w:lineRule="auto"/>
        <w:jc w:val="both"/>
      </w:pPr>
      <w:r>
        <w:pict w14:anchorId="74FDE2EE">
          <v:shape id="_x0000_s1030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30">
              <w:txbxContent>
                <w:p w14:paraId="6FF379D8" w14:textId="335B7AD5" w:rsidR="004B3FDF" w:rsidRPr="00786212" w:rsidRDefault="0043131D" w:rsidP="00AD1210">
                  <w:pPr>
                    <w:jc w:val="center"/>
                    <w:rPr>
                      <w:b/>
                      <w:sz w:val="28"/>
                    </w:rPr>
                  </w:pPr>
                  <w:r w:rsidRPr="00786212">
                    <w:rPr>
                      <w:b/>
                    </w:rPr>
                    <w:t xml:space="preserve">Refresh Rate </w:t>
                  </w:r>
                  <w:r w:rsidR="004B3FDF" w:rsidRPr="00786212">
                    <w:rPr>
                      <w:b/>
                    </w:rPr>
                    <w:t xml:space="preserve">Price = </w:t>
                  </w:r>
                  <w:r w:rsidRPr="00786212">
                    <w:rPr>
                      <w:b/>
                    </w:rPr>
                    <w:t>(Refresh Rate / 60)</w:t>
                  </w:r>
                  <w:r w:rsidR="004B3FDF" w:rsidRPr="00786212">
                    <w:rPr>
                      <w:b/>
                    </w:rPr>
                    <w:t xml:space="preserve"> * </w:t>
                  </w:r>
                  <w:r w:rsidRPr="00786212">
                    <w:rPr>
                      <w:b/>
                    </w:rPr>
                    <w:t>2</w:t>
                  </w:r>
                  <w:r w:rsidR="004B3FDF" w:rsidRPr="00786212">
                    <w:rPr>
                      <w:b/>
                    </w:rPr>
                    <w:t>5</w:t>
                  </w:r>
                  <w:r w:rsidRPr="00786212">
                    <w:rPr>
                      <w:b/>
                    </w:rPr>
                    <w:t>0.</w:t>
                  </w:r>
                  <w:r w:rsidR="004B3FDF" w:rsidRPr="00786212">
                    <w:rPr>
                      <w:b/>
                    </w:rPr>
                    <w:t>000</w:t>
                  </w:r>
                </w:p>
                <w:p w14:paraId="6A9644D5" w14:textId="77777777" w:rsidR="004B3FDF" w:rsidRPr="00DE78AF" w:rsidRDefault="004B3FDF"/>
              </w:txbxContent>
            </v:textbox>
            <w10:anchorlock/>
          </v:shape>
        </w:pict>
      </w:r>
    </w:p>
    <w:p w14:paraId="5930C56D" w14:textId="4821F77A" w:rsidR="00B960A1" w:rsidRDefault="00514119" w:rsidP="00AD1210">
      <w:pPr>
        <w:pStyle w:val="ListParagraph"/>
        <w:spacing w:before="60" w:after="60" w:line="360" w:lineRule="auto"/>
        <w:ind w:left="0"/>
        <w:jc w:val="both"/>
      </w:pPr>
      <w:r>
        <w:pict w14:anchorId="1DDBE3F5">
          <v:shape id="_x0000_s1029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9">
              <w:txbxContent>
                <w:p w14:paraId="00833472" w14:textId="736DE162" w:rsidR="00317360" w:rsidRPr="00786212" w:rsidRDefault="00361BD4" w:rsidP="00AD1210">
                  <w:pPr>
                    <w:jc w:val="center"/>
                    <w:rPr>
                      <w:b/>
                    </w:rPr>
                  </w:pPr>
                  <w:r w:rsidRPr="00786212">
                    <w:rPr>
                      <w:b/>
                    </w:rPr>
                    <w:t>Price</w:t>
                  </w:r>
                  <w:r w:rsidR="00317360" w:rsidRPr="00786212">
                    <w:rPr>
                      <w:b/>
                    </w:rPr>
                    <w:t xml:space="preserve"> = </w:t>
                  </w:r>
                  <w:r w:rsidRPr="00786212">
                    <w:rPr>
                      <w:b/>
                    </w:rPr>
                    <w:t>Type Price + Resolution Price + Refresh Rate Price</w:t>
                  </w:r>
                </w:p>
              </w:txbxContent>
            </v:textbox>
            <w10:anchorlock/>
          </v:shape>
        </w:pict>
      </w:r>
      <w:bookmarkEnd w:id="8"/>
    </w:p>
    <w:p w14:paraId="7078B1BB" w14:textId="461BE867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</w:t>
      </w:r>
      <w:r w:rsidR="00317360">
        <w:t xml:space="preserve">isplay </w:t>
      </w:r>
      <w:r w:rsidR="00317360" w:rsidRPr="00317360">
        <w:rPr>
          <w:b/>
        </w:rPr>
        <w:t>Name</w:t>
      </w:r>
      <w:r w:rsidR="00317360">
        <w:t xml:space="preserve">, </w:t>
      </w:r>
      <w:r w:rsidR="00317360" w:rsidRPr="00317360">
        <w:rPr>
          <w:b/>
        </w:rPr>
        <w:t>Type</w:t>
      </w:r>
      <w:r w:rsidR="00317360">
        <w:t xml:space="preserve">, </w:t>
      </w:r>
      <w:r w:rsidR="00361BD4">
        <w:rPr>
          <w:b/>
        </w:rPr>
        <w:t>Resolution</w:t>
      </w:r>
      <w:r w:rsidR="00317360">
        <w:t xml:space="preserve">, </w:t>
      </w:r>
      <w:r w:rsidR="00317360" w:rsidRPr="00317360">
        <w:rPr>
          <w:b/>
        </w:rPr>
        <w:t>R</w:t>
      </w:r>
      <w:r w:rsidR="00361BD4">
        <w:rPr>
          <w:b/>
        </w:rPr>
        <w:t>efresh Rate</w:t>
      </w:r>
      <w:r w:rsidR="00317360">
        <w:t xml:space="preserve"> and </w:t>
      </w:r>
      <w:r w:rsidR="00317360" w:rsidRPr="00317360">
        <w:rPr>
          <w:b/>
        </w:rPr>
        <w:t>Price</w:t>
      </w:r>
      <w:r w:rsidR="00317360">
        <w:t xml:space="preserve"> of the inputted order</w:t>
      </w:r>
    </w:p>
    <w:p w14:paraId="60E74E32" w14:textId="77777777" w:rsidR="00AD1210" w:rsidRDefault="00361BD4" w:rsidP="00AD1210">
      <w:pPr>
        <w:pStyle w:val="ListParagraph"/>
        <w:keepNext/>
        <w:spacing w:before="60" w:after="60" w:line="276" w:lineRule="auto"/>
        <w:ind w:left="0"/>
        <w:jc w:val="center"/>
        <w:rPr>
          <w:b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31A0F02" wp14:editId="20ACDCA1">
            <wp:extent cx="5760000" cy="1362693"/>
            <wp:effectExtent l="19050" t="1905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7" r="14208"/>
                    <a:stretch/>
                  </pic:blipFill>
                  <pic:spPr bwMode="auto">
                    <a:xfrm>
                      <a:off x="0" y="0"/>
                      <a:ext cx="5760000" cy="1362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2A571" w14:textId="087838FB" w:rsidR="00AD1210" w:rsidRPr="00600138" w:rsidRDefault="00D270A3" w:rsidP="00600138">
      <w:pPr>
        <w:pStyle w:val="ListParagraph"/>
        <w:keepNext/>
        <w:spacing w:before="60" w:after="60" w:line="360" w:lineRule="auto"/>
        <w:ind w:left="567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3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View </w:t>
      </w:r>
      <w:r w:rsidR="00361BD4">
        <w:rPr>
          <w:b/>
          <w:sz w:val="20"/>
          <w:szCs w:val="20"/>
        </w:rPr>
        <w:t>Monitor</w:t>
      </w:r>
      <w:r>
        <w:rPr>
          <w:b/>
          <w:sz w:val="20"/>
          <w:szCs w:val="20"/>
        </w:rPr>
        <w:t xml:space="preserve"> Order</w:t>
      </w:r>
    </w:p>
    <w:p w14:paraId="751E9060" w14:textId="248A8740" w:rsidR="00317360" w:rsidRDefault="00317360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user input </w:t>
      </w:r>
      <w:r w:rsidR="00361BD4">
        <w:rPr>
          <w:b/>
        </w:rPr>
        <w:t>TV</w:t>
      </w:r>
      <w:r w:rsidR="00DE78AF">
        <w:rPr>
          <w:b/>
        </w:rPr>
        <w:t xml:space="preserve"> </w:t>
      </w:r>
      <w:r w:rsidR="00DE78AF" w:rsidRPr="00DE78AF">
        <w:t xml:space="preserve">on </w:t>
      </w:r>
      <w:r w:rsidR="00600138">
        <w:t xml:space="preserve">the </w:t>
      </w:r>
      <w:r w:rsidR="00DE78AF" w:rsidRPr="00DE78AF">
        <w:t>menu</w:t>
      </w:r>
      <w:r>
        <w:t>, then:</w:t>
      </w:r>
    </w:p>
    <w:p w14:paraId="4FAED052" w14:textId="77777777" w:rsidR="00361BD4" w:rsidRPr="00240524" w:rsidRDefault="00361BD4" w:rsidP="00361BD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Pr="00775523">
        <w:rPr>
          <w:b/>
        </w:rPr>
        <w:t>Name</w:t>
      </w:r>
      <w:r>
        <w:t xml:space="preserve">. Validate the </w:t>
      </w:r>
      <w:r w:rsidRPr="00775523">
        <w:rPr>
          <w:b/>
        </w:rPr>
        <w:t>Name</w:t>
      </w:r>
      <w:r>
        <w:t xml:space="preserve"> m</w:t>
      </w:r>
      <w:r w:rsidRPr="00240524">
        <w:rPr>
          <w:bCs/>
        </w:rPr>
        <w:t>ust be between</w:t>
      </w:r>
      <w:r w:rsidRPr="00240524">
        <w:rPr>
          <w:b/>
        </w:rPr>
        <w:t xml:space="preserve"> 5 </w:t>
      </w:r>
      <w:r w:rsidRPr="00240524">
        <w:rPr>
          <w:bCs/>
        </w:rPr>
        <w:t>and</w:t>
      </w:r>
      <w:r w:rsidRPr="00240524">
        <w:rPr>
          <w:b/>
        </w:rPr>
        <w:t xml:space="preserve"> 20 characters</w:t>
      </w:r>
    </w:p>
    <w:p w14:paraId="007ABC79" w14:textId="77777777" w:rsidR="00361BD4" w:rsidRDefault="00361BD4" w:rsidP="00361BD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Type</w:t>
      </w:r>
      <w:r>
        <w:t xml:space="preserve">. Validate the </w:t>
      </w:r>
      <w:r>
        <w:rPr>
          <w:b/>
        </w:rPr>
        <w:t>Type</w:t>
      </w:r>
      <w:r w:rsidRPr="00DE78AF">
        <w:t xml:space="preserve"> must</w:t>
      </w:r>
      <w:r>
        <w:t xml:space="preserve"> be between “</w:t>
      </w:r>
      <w:r>
        <w:rPr>
          <w:b/>
        </w:rPr>
        <w:t>LCD”</w:t>
      </w:r>
      <w:r>
        <w:t>, and “</w:t>
      </w:r>
      <w:r>
        <w:rPr>
          <w:b/>
        </w:rPr>
        <w:t>LED”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775523">
        <w:rPr>
          <w:b/>
        </w:rPr>
        <w:t>sensitive</w:t>
      </w:r>
      <w:r>
        <w:t>).</w:t>
      </w:r>
    </w:p>
    <w:p w14:paraId="7F9D29E5" w14:textId="77777777" w:rsidR="00361BD4" w:rsidRDefault="00361BD4" w:rsidP="00361BD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>
        <w:rPr>
          <w:b/>
        </w:rPr>
        <w:t>Resolution</w:t>
      </w:r>
      <w:r>
        <w:t xml:space="preserve">. Validate the </w:t>
      </w:r>
      <w:r>
        <w:rPr>
          <w:b/>
        </w:rPr>
        <w:t>Resolution</w:t>
      </w:r>
      <w:r>
        <w:t xml:space="preserve"> </w:t>
      </w:r>
      <w:r w:rsidRPr="00DE78AF">
        <w:t>must</w:t>
      </w:r>
      <w:r>
        <w:t xml:space="preserve"> be between “</w:t>
      </w:r>
      <w:r>
        <w:rPr>
          <w:b/>
        </w:rPr>
        <w:t>720p”</w:t>
      </w:r>
      <w:r>
        <w:rPr>
          <w:bCs/>
        </w:rPr>
        <w:t>, “</w:t>
      </w:r>
      <w:r>
        <w:rPr>
          <w:b/>
        </w:rPr>
        <w:t>1080p</w:t>
      </w:r>
      <w:r>
        <w:rPr>
          <w:bCs/>
        </w:rPr>
        <w:t>”</w:t>
      </w:r>
      <w:r>
        <w:t xml:space="preserve"> and “</w:t>
      </w:r>
      <w:r>
        <w:rPr>
          <w:b/>
          <w:bCs/>
        </w:rPr>
        <w:t>4K</w:t>
      </w:r>
      <w:r w:rsidRPr="00240524">
        <w:rPr>
          <w:bCs/>
        </w:rPr>
        <w:t>”</w:t>
      </w:r>
      <w:r>
        <w:t xml:space="preserve"> (</w:t>
      </w:r>
      <w:r w:rsidRPr="00775523">
        <w:rPr>
          <w:b/>
        </w:rPr>
        <w:t>case</w:t>
      </w:r>
      <w:r>
        <w:t xml:space="preserve"> </w:t>
      </w:r>
      <w:r w:rsidRPr="00240524">
        <w:rPr>
          <w:b/>
          <w:bCs/>
        </w:rPr>
        <w:t>in</w:t>
      </w:r>
      <w:r w:rsidRPr="00775523">
        <w:rPr>
          <w:b/>
        </w:rPr>
        <w:t>sensitive</w:t>
      </w:r>
      <w:r>
        <w:t>).</w:t>
      </w:r>
    </w:p>
    <w:p w14:paraId="4B5D4262" w14:textId="71735BA4" w:rsidR="00361BD4" w:rsidRDefault="00361BD4" w:rsidP="00361BD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600138">
        <w:t xml:space="preserve">the </w:t>
      </w:r>
      <w:r>
        <w:rPr>
          <w:b/>
        </w:rPr>
        <w:t>Screen Refresh Rate</w:t>
      </w:r>
      <w:r>
        <w:t xml:space="preserve">. Validate the </w:t>
      </w:r>
      <w:r>
        <w:rPr>
          <w:b/>
        </w:rPr>
        <w:t>Screen Refresh Rate</w:t>
      </w:r>
      <w:r>
        <w:t xml:space="preserve"> must be </w:t>
      </w:r>
      <w:r>
        <w:rPr>
          <w:b/>
        </w:rPr>
        <w:t xml:space="preserve">multiple of 60 </w:t>
      </w:r>
      <w:r>
        <w:rPr>
          <w:bCs/>
        </w:rPr>
        <w:t>and</w:t>
      </w:r>
      <w:r>
        <w:rPr>
          <w:b/>
        </w:rPr>
        <w:t xml:space="preserve"> not zero</w:t>
      </w:r>
      <w:r>
        <w:t>.</w:t>
      </w:r>
    </w:p>
    <w:p w14:paraId="33E70E77" w14:textId="718FA806" w:rsidR="00E24EC4" w:rsidRDefault="00E24EC4" w:rsidP="00361BD4">
      <w:pPr>
        <w:pStyle w:val="ListParagraph"/>
        <w:numPr>
          <w:ilvl w:val="0"/>
          <w:numId w:val="18"/>
        </w:numPr>
        <w:spacing w:before="60" w:after="60" w:line="360" w:lineRule="auto"/>
        <w:jc w:val="both"/>
      </w:pPr>
      <w:r>
        <w:t xml:space="preserve">Ask the user to input </w:t>
      </w:r>
      <w:r w:rsidR="00600138">
        <w:t xml:space="preserve">the </w:t>
      </w:r>
      <w:r>
        <w:rPr>
          <w:b/>
          <w:bCs/>
        </w:rPr>
        <w:t xml:space="preserve">Number of Channels. </w:t>
      </w:r>
      <w:r>
        <w:t xml:space="preserve">Validate the </w:t>
      </w:r>
      <w:r w:rsidRPr="00E24EC4">
        <w:rPr>
          <w:b/>
          <w:bCs/>
        </w:rPr>
        <w:t xml:space="preserve">Number of Channels </w:t>
      </w:r>
      <w:r>
        <w:t xml:space="preserve">must </w:t>
      </w:r>
      <w:r w:rsidRPr="00E24EC4">
        <w:rPr>
          <w:b/>
          <w:bCs/>
        </w:rPr>
        <w:t>more</w:t>
      </w:r>
      <w:r>
        <w:t xml:space="preserve"> </w:t>
      </w:r>
      <w:r w:rsidRPr="00E24EC4">
        <w:rPr>
          <w:b/>
          <w:bCs/>
        </w:rPr>
        <w:t>than</w:t>
      </w:r>
      <w:r>
        <w:t xml:space="preserve"> </w:t>
      </w:r>
      <w:r w:rsidRPr="00E24EC4">
        <w:rPr>
          <w:b/>
          <w:bCs/>
        </w:rPr>
        <w:t>equals</w:t>
      </w:r>
      <w:r>
        <w:t xml:space="preserve"> to </w:t>
      </w:r>
      <w:r w:rsidRPr="00E24EC4">
        <w:rPr>
          <w:b/>
          <w:bCs/>
        </w:rPr>
        <w:t>10</w:t>
      </w:r>
      <w:r>
        <w:rPr>
          <w:b/>
          <w:bCs/>
        </w:rPr>
        <w:t>.</w:t>
      </w:r>
    </w:p>
    <w:p w14:paraId="7DD99B16" w14:textId="77777777" w:rsidR="00AD1210" w:rsidRDefault="00E24EC4" w:rsidP="00AD1210">
      <w:pPr>
        <w:pStyle w:val="ListParagraph"/>
        <w:keepNext/>
        <w:spacing w:before="60" w:after="60" w:line="276" w:lineRule="auto"/>
        <w:ind w:left="0"/>
        <w:jc w:val="center"/>
        <w:rPr>
          <w:b/>
          <w:sz w:val="20"/>
          <w:szCs w:val="20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79F2EAD5" wp14:editId="604C9F25">
            <wp:extent cx="5760648" cy="1809100"/>
            <wp:effectExtent l="19050" t="1905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0" t="472" r="28481" b="492"/>
                    <a:stretch/>
                  </pic:blipFill>
                  <pic:spPr bwMode="auto">
                    <a:xfrm>
                      <a:off x="0" y="0"/>
                      <a:ext cx="5779415" cy="181499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BDED5" w14:textId="59ADFEF8" w:rsidR="00D270A3" w:rsidRPr="00AD1210" w:rsidRDefault="00D270A3" w:rsidP="00AD1210">
      <w:pPr>
        <w:pStyle w:val="ListParagraph"/>
        <w:keepNext/>
        <w:spacing w:before="60" w:after="60" w:line="360" w:lineRule="auto"/>
        <w:ind w:left="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4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980243">
        <w:rPr>
          <w:b/>
          <w:sz w:val="20"/>
          <w:szCs w:val="20"/>
        </w:rPr>
        <w:t>I</w:t>
      </w:r>
      <w:r w:rsidR="00980243" w:rsidRPr="00D270A3">
        <w:rPr>
          <w:b/>
          <w:sz w:val="20"/>
          <w:szCs w:val="20"/>
        </w:rPr>
        <w:t xml:space="preserve">nput </w:t>
      </w:r>
      <w:r w:rsidR="00980243">
        <w:rPr>
          <w:b/>
          <w:sz w:val="20"/>
          <w:szCs w:val="20"/>
        </w:rPr>
        <w:t>TV</w:t>
      </w:r>
      <w:r w:rsidR="00980243" w:rsidRPr="00D270A3">
        <w:rPr>
          <w:b/>
          <w:sz w:val="20"/>
          <w:szCs w:val="20"/>
        </w:rPr>
        <w:t xml:space="preserve"> </w:t>
      </w:r>
      <w:r w:rsidR="00980243">
        <w:rPr>
          <w:b/>
          <w:sz w:val="20"/>
          <w:szCs w:val="20"/>
        </w:rPr>
        <w:t>O</w:t>
      </w:r>
      <w:r w:rsidR="00980243" w:rsidRPr="00D270A3">
        <w:rPr>
          <w:b/>
          <w:sz w:val="20"/>
          <w:szCs w:val="20"/>
        </w:rPr>
        <w:t>rder</w:t>
      </w:r>
    </w:p>
    <w:p w14:paraId="2119AA05" w14:textId="4FBC9314" w:rsidR="00980243" w:rsidRDefault="00317360" w:rsidP="00980243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Then, calculate the </w:t>
      </w:r>
      <w:r w:rsidRPr="00E128E4">
        <w:rPr>
          <w:b/>
        </w:rPr>
        <w:t>Price</w:t>
      </w:r>
      <w:r>
        <w:t xml:space="preserve"> with the following </w:t>
      </w:r>
      <w:r w:rsidR="00980243">
        <w:t>rules</w:t>
      </w:r>
      <w:r>
        <w:t>:</w:t>
      </w:r>
      <w:r w:rsidRPr="00317360">
        <w:t xml:space="preserve"> </w:t>
      </w: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980243" w14:paraId="3C9C77AB" w14:textId="77777777" w:rsidTr="0073468C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7A9E7F94" w14:textId="77777777" w:rsidR="00980243" w:rsidRPr="00E128E4" w:rsidRDefault="00980243" w:rsidP="0073468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2D915CA8" w14:textId="77777777" w:rsidR="00980243" w:rsidRPr="00E128E4" w:rsidRDefault="00980243" w:rsidP="0073468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Type Price</w:t>
            </w:r>
          </w:p>
        </w:tc>
      </w:tr>
      <w:tr w:rsidR="00980243" w14:paraId="33DABEEF" w14:textId="77777777" w:rsidTr="0073468C">
        <w:trPr>
          <w:trHeight w:val="405"/>
        </w:trPr>
        <w:tc>
          <w:tcPr>
            <w:tcW w:w="2376" w:type="dxa"/>
            <w:vAlign w:val="center"/>
          </w:tcPr>
          <w:p w14:paraId="59A79E68" w14:textId="77777777" w:rsidR="00980243" w:rsidRDefault="00980243" w:rsidP="0073468C">
            <w:pPr>
              <w:spacing w:before="60" w:after="60"/>
              <w:jc w:val="center"/>
            </w:pPr>
            <w:r>
              <w:t>LCD</w:t>
            </w:r>
          </w:p>
        </w:tc>
        <w:tc>
          <w:tcPr>
            <w:tcW w:w="2127" w:type="dxa"/>
            <w:vAlign w:val="center"/>
          </w:tcPr>
          <w:p w14:paraId="0E74D9F8" w14:textId="77777777" w:rsidR="00980243" w:rsidRDefault="00980243" w:rsidP="0073468C">
            <w:pPr>
              <w:spacing w:before="60" w:after="60"/>
              <w:jc w:val="center"/>
            </w:pPr>
            <w:r>
              <w:t>1.000.000</w:t>
            </w:r>
          </w:p>
        </w:tc>
      </w:tr>
      <w:tr w:rsidR="00980243" w14:paraId="5B7A79E8" w14:textId="77777777" w:rsidTr="0073468C">
        <w:trPr>
          <w:trHeight w:val="412"/>
        </w:trPr>
        <w:tc>
          <w:tcPr>
            <w:tcW w:w="2376" w:type="dxa"/>
            <w:vAlign w:val="center"/>
          </w:tcPr>
          <w:p w14:paraId="69DBA75F" w14:textId="77777777" w:rsidR="00980243" w:rsidRDefault="00980243" w:rsidP="0073468C">
            <w:pPr>
              <w:spacing w:before="60" w:after="60"/>
              <w:jc w:val="center"/>
            </w:pPr>
            <w:r>
              <w:t>LED</w:t>
            </w:r>
          </w:p>
        </w:tc>
        <w:tc>
          <w:tcPr>
            <w:tcW w:w="2127" w:type="dxa"/>
            <w:vAlign w:val="center"/>
          </w:tcPr>
          <w:p w14:paraId="2AB0CB78" w14:textId="77777777" w:rsidR="00980243" w:rsidRDefault="00980243" w:rsidP="0073468C">
            <w:pPr>
              <w:spacing w:before="60" w:after="60"/>
              <w:jc w:val="center"/>
            </w:pPr>
            <w:r>
              <w:t>3.000.000</w:t>
            </w:r>
          </w:p>
        </w:tc>
      </w:tr>
    </w:tbl>
    <w:p w14:paraId="04A3A5C8" w14:textId="77777777" w:rsidR="00980243" w:rsidRDefault="00980243" w:rsidP="00980243">
      <w:pPr>
        <w:pStyle w:val="ListParagraph"/>
        <w:spacing w:before="60" w:after="60" w:line="360" w:lineRule="auto"/>
        <w:ind w:left="567"/>
        <w:jc w:val="both"/>
      </w:pPr>
    </w:p>
    <w:p w14:paraId="151B9DBC" w14:textId="77777777" w:rsidR="00980243" w:rsidRDefault="00980243" w:rsidP="00980243">
      <w:pPr>
        <w:pStyle w:val="ListParagraph"/>
        <w:spacing w:before="60" w:after="60" w:line="360" w:lineRule="auto"/>
        <w:ind w:left="567"/>
        <w:jc w:val="both"/>
      </w:pPr>
    </w:p>
    <w:p w14:paraId="241655B2" w14:textId="77777777" w:rsidR="00980243" w:rsidRDefault="00980243" w:rsidP="00980243">
      <w:pPr>
        <w:spacing w:before="60" w:after="60" w:line="360" w:lineRule="auto"/>
        <w:jc w:val="both"/>
      </w:pPr>
    </w:p>
    <w:tbl>
      <w:tblPr>
        <w:tblStyle w:val="TableGrid"/>
        <w:tblpPr w:leftFromText="180" w:rightFromText="180" w:vertAnchor="text" w:horzAnchor="page" w:tblpXSpec="center" w:tblpY="73"/>
        <w:tblW w:w="0" w:type="auto"/>
        <w:tblLook w:val="04A0" w:firstRow="1" w:lastRow="0" w:firstColumn="1" w:lastColumn="0" w:noHBand="0" w:noVBand="1"/>
      </w:tblPr>
      <w:tblGrid>
        <w:gridCol w:w="2376"/>
        <w:gridCol w:w="2127"/>
      </w:tblGrid>
      <w:tr w:rsidR="00980243" w14:paraId="619F7CBB" w14:textId="77777777" w:rsidTr="0073468C">
        <w:trPr>
          <w:trHeight w:val="470"/>
        </w:trPr>
        <w:tc>
          <w:tcPr>
            <w:tcW w:w="2376" w:type="dxa"/>
            <w:shd w:val="clear" w:color="auto" w:fill="000000" w:themeFill="text1"/>
            <w:vAlign w:val="center"/>
          </w:tcPr>
          <w:p w14:paraId="07E25EE4" w14:textId="77777777" w:rsidR="00980243" w:rsidRPr="00E128E4" w:rsidRDefault="00980243" w:rsidP="0073468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Resolution</w:t>
            </w:r>
          </w:p>
        </w:tc>
        <w:tc>
          <w:tcPr>
            <w:tcW w:w="2127" w:type="dxa"/>
            <w:shd w:val="clear" w:color="auto" w:fill="000000" w:themeFill="text1"/>
            <w:vAlign w:val="center"/>
          </w:tcPr>
          <w:p w14:paraId="125F0069" w14:textId="77777777" w:rsidR="00980243" w:rsidRPr="00E128E4" w:rsidRDefault="00980243" w:rsidP="0073468C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Resolution Price</w:t>
            </w:r>
          </w:p>
        </w:tc>
      </w:tr>
      <w:tr w:rsidR="00980243" w14:paraId="02B67532" w14:textId="77777777" w:rsidTr="0073468C">
        <w:trPr>
          <w:trHeight w:val="405"/>
        </w:trPr>
        <w:tc>
          <w:tcPr>
            <w:tcW w:w="2376" w:type="dxa"/>
            <w:vAlign w:val="center"/>
          </w:tcPr>
          <w:p w14:paraId="3E8101CD" w14:textId="77777777" w:rsidR="00980243" w:rsidRDefault="00980243" w:rsidP="0073468C">
            <w:pPr>
              <w:spacing w:before="60" w:after="60"/>
              <w:jc w:val="center"/>
            </w:pPr>
            <w:r>
              <w:t>720p</w:t>
            </w:r>
          </w:p>
        </w:tc>
        <w:tc>
          <w:tcPr>
            <w:tcW w:w="2127" w:type="dxa"/>
            <w:vAlign w:val="center"/>
          </w:tcPr>
          <w:p w14:paraId="762EF694" w14:textId="77777777" w:rsidR="00980243" w:rsidRDefault="00980243" w:rsidP="0073468C">
            <w:pPr>
              <w:spacing w:before="60" w:after="60"/>
              <w:jc w:val="center"/>
            </w:pPr>
            <w:r>
              <w:t>500.000</w:t>
            </w:r>
          </w:p>
        </w:tc>
      </w:tr>
      <w:tr w:rsidR="00980243" w14:paraId="0226FAB3" w14:textId="77777777" w:rsidTr="0073468C">
        <w:trPr>
          <w:trHeight w:val="405"/>
        </w:trPr>
        <w:tc>
          <w:tcPr>
            <w:tcW w:w="2376" w:type="dxa"/>
            <w:vAlign w:val="center"/>
          </w:tcPr>
          <w:p w14:paraId="2CBAA228" w14:textId="77777777" w:rsidR="00980243" w:rsidRDefault="00980243" w:rsidP="0073468C">
            <w:pPr>
              <w:spacing w:before="60" w:after="60"/>
              <w:jc w:val="center"/>
            </w:pPr>
            <w:r>
              <w:t>1080p</w:t>
            </w:r>
          </w:p>
        </w:tc>
        <w:tc>
          <w:tcPr>
            <w:tcW w:w="2127" w:type="dxa"/>
            <w:vAlign w:val="center"/>
          </w:tcPr>
          <w:p w14:paraId="0EEBABB5" w14:textId="77777777" w:rsidR="00980243" w:rsidRDefault="00980243" w:rsidP="0073468C">
            <w:pPr>
              <w:spacing w:before="60" w:after="60"/>
              <w:jc w:val="center"/>
            </w:pPr>
            <w:r>
              <w:t>1.000.000</w:t>
            </w:r>
          </w:p>
        </w:tc>
      </w:tr>
      <w:tr w:rsidR="00980243" w14:paraId="2D7E8CAB" w14:textId="77777777" w:rsidTr="0073468C">
        <w:trPr>
          <w:trHeight w:val="412"/>
        </w:trPr>
        <w:tc>
          <w:tcPr>
            <w:tcW w:w="2376" w:type="dxa"/>
            <w:vAlign w:val="center"/>
          </w:tcPr>
          <w:p w14:paraId="2C6C647E" w14:textId="77777777" w:rsidR="00980243" w:rsidRDefault="00980243" w:rsidP="0073468C">
            <w:pPr>
              <w:spacing w:before="60" w:after="60"/>
              <w:jc w:val="center"/>
            </w:pPr>
            <w:r>
              <w:t>4K</w:t>
            </w:r>
          </w:p>
        </w:tc>
        <w:tc>
          <w:tcPr>
            <w:tcW w:w="2127" w:type="dxa"/>
            <w:vAlign w:val="center"/>
          </w:tcPr>
          <w:p w14:paraId="555809D8" w14:textId="77777777" w:rsidR="00980243" w:rsidRDefault="00980243" w:rsidP="0073468C">
            <w:pPr>
              <w:spacing w:before="60" w:after="60"/>
              <w:jc w:val="center"/>
            </w:pPr>
            <w:r>
              <w:t>1.500.000</w:t>
            </w:r>
          </w:p>
        </w:tc>
      </w:tr>
    </w:tbl>
    <w:p w14:paraId="6AE756DB" w14:textId="77777777" w:rsidR="00980243" w:rsidRDefault="00980243" w:rsidP="00AD1210">
      <w:pPr>
        <w:spacing w:before="60" w:after="60" w:line="360" w:lineRule="auto"/>
        <w:jc w:val="both"/>
      </w:pPr>
    </w:p>
    <w:p w14:paraId="47FC0E7D" w14:textId="77777777" w:rsidR="00980243" w:rsidRDefault="00980243" w:rsidP="00980243">
      <w:pPr>
        <w:pStyle w:val="ListParagraph"/>
        <w:spacing w:before="60" w:after="60" w:line="360" w:lineRule="auto"/>
        <w:ind w:left="567"/>
        <w:jc w:val="both"/>
      </w:pPr>
    </w:p>
    <w:p w14:paraId="2BC49FDD" w14:textId="77777777" w:rsidR="00980243" w:rsidRDefault="00980243" w:rsidP="00980243">
      <w:pPr>
        <w:pStyle w:val="ListParagraph"/>
        <w:spacing w:before="60" w:after="60" w:line="360" w:lineRule="auto"/>
        <w:ind w:left="567"/>
        <w:jc w:val="both"/>
      </w:pPr>
    </w:p>
    <w:p w14:paraId="709E62BE" w14:textId="77777777" w:rsidR="00980243" w:rsidRDefault="00980243" w:rsidP="00980243">
      <w:pPr>
        <w:spacing w:before="60" w:after="60" w:line="360" w:lineRule="auto"/>
        <w:jc w:val="both"/>
      </w:pPr>
    </w:p>
    <w:p w14:paraId="073EF509" w14:textId="77777777" w:rsidR="00980243" w:rsidRDefault="00514119" w:rsidP="00AD1210">
      <w:pPr>
        <w:tabs>
          <w:tab w:val="center" w:pos="5112"/>
        </w:tabs>
        <w:spacing w:before="60" w:after="60" w:line="360" w:lineRule="auto"/>
        <w:jc w:val="both"/>
      </w:pPr>
      <w:r>
        <w:pict w14:anchorId="31204180">
          <v:shape id="_x0000_s1028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8">
              <w:txbxContent>
                <w:p w14:paraId="1576CC39" w14:textId="77777777" w:rsidR="00980243" w:rsidRPr="00205D46" w:rsidRDefault="00980243" w:rsidP="00980243">
                  <w:pPr>
                    <w:jc w:val="center"/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</w:rPr>
                    <w:t xml:space="preserve">Refresh Rate </w:t>
                  </w:r>
                  <w:r w:rsidRPr="00DE78AF">
                    <w:rPr>
                      <w:b/>
                    </w:rPr>
                    <w:t>Price</w:t>
                  </w:r>
                  <w:r w:rsidRPr="00DE78AF">
                    <w:t xml:space="preserve"> </w:t>
                  </w:r>
                  <w:r w:rsidRPr="00205D46">
                    <w:rPr>
                      <w:b/>
                      <w:bCs/>
                    </w:rPr>
                    <w:t>= (Refresh Rate / 60) * 250.000</w:t>
                  </w:r>
                </w:p>
                <w:p w14:paraId="09856E31" w14:textId="77777777" w:rsidR="00980243" w:rsidRPr="00DE78AF" w:rsidRDefault="00980243" w:rsidP="00980243"/>
              </w:txbxContent>
            </v:textbox>
            <w10:anchorlock/>
          </v:shape>
        </w:pict>
      </w:r>
    </w:p>
    <w:p w14:paraId="368BD9A3" w14:textId="09D5657F" w:rsidR="00980243" w:rsidRDefault="00514119" w:rsidP="00AD1210">
      <w:pPr>
        <w:tabs>
          <w:tab w:val="center" w:pos="5112"/>
        </w:tabs>
        <w:spacing w:before="60" w:after="60" w:line="360" w:lineRule="auto"/>
        <w:jc w:val="both"/>
      </w:pPr>
      <w:r>
        <w:pict w14:anchorId="76A25F3C">
          <v:shape id="_x0000_s1027" type="#_x0000_t202" style="width:489.5pt;height:25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7">
              <w:txbxContent>
                <w:p w14:paraId="4E2C7217" w14:textId="29E9DEB2" w:rsidR="00980243" w:rsidRPr="00DE78AF" w:rsidRDefault="00980243" w:rsidP="00980243">
                  <w:pPr>
                    <w:jc w:val="center"/>
                    <w:rPr>
                      <w:sz w:val="28"/>
                    </w:rPr>
                  </w:pPr>
                  <w:r>
                    <w:rPr>
                      <w:b/>
                    </w:rPr>
                    <w:t xml:space="preserve">Channel </w:t>
                  </w:r>
                  <w:r w:rsidRPr="00205D46">
                    <w:rPr>
                      <w:b/>
                    </w:rPr>
                    <w:t xml:space="preserve">Price = </w:t>
                  </w:r>
                  <w:proofErr w:type="gramStart"/>
                  <w:r w:rsidRPr="00205D46">
                    <w:rPr>
                      <w:b/>
                    </w:rPr>
                    <w:t>Channel  *</w:t>
                  </w:r>
                  <w:proofErr w:type="gramEnd"/>
                  <w:r w:rsidRPr="00205D46">
                    <w:rPr>
                      <w:b/>
                    </w:rPr>
                    <w:t xml:space="preserve"> 10.000</w:t>
                  </w:r>
                </w:p>
                <w:p w14:paraId="1A21A869" w14:textId="77777777" w:rsidR="00980243" w:rsidRPr="00DE78AF" w:rsidRDefault="00980243" w:rsidP="00980243"/>
              </w:txbxContent>
            </v:textbox>
            <w10:anchorlock/>
          </v:shape>
        </w:pict>
      </w:r>
    </w:p>
    <w:p w14:paraId="778AAA74" w14:textId="072EAC09" w:rsidR="00B960A1" w:rsidRDefault="00514119" w:rsidP="00600138">
      <w:pPr>
        <w:pStyle w:val="ListParagraph"/>
        <w:spacing w:before="60" w:after="60" w:line="360" w:lineRule="auto"/>
        <w:ind w:left="0"/>
        <w:jc w:val="both"/>
      </w:pPr>
      <w:r>
        <w:pict w14:anchorId="3D7D92D5">
          <v:shape id="_x0000_s1026" type="#_x0000_t202" style="width:489.5pt;height:25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 style="mso-next-textbox:#_x0000_s1026">
              <w:txbxContent>
                <w:p w14:paraId="5EE10C37" w14:textId="1844AC58" w:rsidR="00980243" w:rsidRPr="00DE78AF" w:rsidRDefault="00980243" w:rsidP="00980243"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  <w:r w:rsidRPr="00DE78AF">
                    <w:t xml:space="preserve"> = </w:t>
                  </w:r>
                  <w:r>
                    <w:t>Type Price + Resolution Price + Refresh Rate Price + Channel Price</w:t>
                  </w:r>
                </w:p>
              </w:txbxContent>
            </v:textbox>
            <w10:anchorlock/>
          </v:shape>
        </w:pict>
      </w:r>
    </w:p>
    <w:p w14:paraId="7B415C8D" w14:textId="67ED2C65" w:rsidR="00317360" w:rsidRDefault="00B960A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D</w:t>
      </w:r>
      <w:r w:rsidR="00317360">
        <w:t xml:space="preserve">isplay </w:t>
      </w:r>
      <w:r w:rsidR="00980243" w:rsidRPr="00317360">
        <w:rPr>
          <w:b/>
        </w:rPr>
        <w:t>Name</w:t>
      </w:r>
      <w:r w:rsidR="00980243">
        <w:t xml:space="preserve">, </w:t>
      </w:r>
      <w:r w:rsidR="00980243" w:rsidRPr="00317360">
        <w:rPr>
          <w:b/>
        </w:rPr>
        <w:t>Type</w:t>
      </w:r>
      <w:r w:rsidR="00980243">
        <w:t xml:space="preserve">, </w:t>
      </w:r>
      <w:r w:rsidR="00980243">
        <w:rPr>
          <w:b/>
        </w:rPr>
        <w:t>Resolution</w:t>
      </w:r>
      <w:r w:rsidR="00980243">
        <w:t xml:space="preserve">, </w:t>
      </w:r>
      <w:r w:rsidR="00980243" w:rsidRPr="00317360">
        <w:rPr>
          <w:b/>
        </w:rPr>
        <w:t>R</w:t>
      </w:r>
      <w:r w:rsidR="00980243">
        <w:rPr>
          <w:b/>
        </w:rPr>
        <w:t>efresh Rate</w:t>
      </w:r>
      <w:r w:rsidR="00980243">
        <w:rPr>
          <w:bCs/>
        </w:rPr>
        <w:t xml:space="preserve">, </w:t>
      </w:r>
      <w:r w:rsidR="00980243">
        <w:rPr>
          <w:b/>
        </w:rPr>
        <w:t>Number of Channel</w:t>
      </w:r>
      <w:r w:rsidR="00980243">
        <w:t xml:space="preserve"> and </w:t>
      </w:r>
      <w:r w:rsidR="00980243" w:rsidRPr="00317360">
        <w:rPr>
          <w:b/>
        </w:rPr>
        <w:t>Price</w:t>
      </w:r>
      <w:r w:rsidR="00317360">
        <w:t xml:space="preserve"> of the inputted order</w:t>
      </w:r>
    </w:p>
    <w:p w14:paraId="41D6468E" w14:textId="77777777" w:rsidR="00AD1210" w:rsidRDefault="00CE4FAF" w:rsidP="00AD1210">
      <w:pPr>
        <w:pStyle w:val="ListParagraph"/>
        <w:keepNext/>
        <w:spacing w:before="60" w:after="60" w:line="276" w:lineRule="auto"/>
        <w:ind w:left="567"/>
        <w:jc w:val="center"/>
        <w:rPr>
          <w:b/>
          <w:sz w:val="20"/>
        </w:rPr>
      </w:pPr>
      <w:r>
        <w:rPr>
          <w:noProof/>
          <w:lang w:eastAsia="en-US"/>
        </w:rPr>
        <w:drawing>
          <wp:inline distT="0" distB="0" distL="0" distR="0" wp14:anchorId="396BFB10" wp14:editId="2DDF2F84">
            <wp:extent cx="5757926" cy="147332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" t="644" r="29056" b="2416"/>
                    <a:stretch/>
                  </pic:blipFill>
                  <pic:spPr bwMode="auto">
                    <a:xfrm>
                      <a:off x="0" y="0"/>
                      <a:ext cx="5760000" cy="147385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EDFC" w14:textId="75A1235B" w:rsidR="00317360" w:rsidRPr="00B960A1" w:rsidRDefault="00D270A3" w:rsidP="00D270A3">
      <w:pPr>
        <w:pStyle w:val="ListParagraph"/>
        <w:keepNext/>
        <w:spacing w:before="60" w:after="60" w:line="360" w:lineRule="auto"/>
        <w:ind w:left="567"/>
        <w:jc w:val="center"/>
      </w:pPr>
      <w:r w:rsidRPr="00D270A3">
        <w:rPr>
          <w:b/>
          <w:sz w:val="20"/>
        </w:rPr>
        <w:t xml:space="preserve">Figure </w:t>
      </w:r>
      <w:r w:rsidRPr="00D270A3">
        <w:rPr>
          <w:b/>
          <w:sz w:val="20"/>
        </w:rPr>
        <w:fldChar w:fldCharType="begin"/>
      </w:r>
      <w:r w:rsidRPr="00D270A3">
        <w:rPr>
          <w:b/>
          <w:sz w:val="20"/>
        </w:rPr>
        <w:instrText xml:space="preserve"> SEQ Figure \* ARABIC </w:instrText>
      </w:r>
      <w:r w:rsidRPr="00D270A3">
        <w:rPr>
          <w:b/>
          <w:sz w:val="20"/>
        </w:rPr>
        <w:fldChar w:fldCharType="separate"/>
      </w:r>
      <w:r w:rsidR="00FF653F">
        <w:rPr>
          <w:b/>
          <w:noProof/>
          <w:sz w:val="20"/>
        </w:rPr>
        <w:t>5</w:t>
      </w:r>
      <w:r w:rsidRPr="00D270A3">
        <w:rPr>
          <w:b/>
          <w:sz w:val="20"/>
        </w:rPr>
        <w:fldChar w:fldCharType="end"/>
      </w:r>
      <w:r w:rsidRPr="00D270A3">
        <w:rPr>
          <w:b/>
          <w:sz w:val="20"/>
        </w:rPr>
        <w:t xml:space="preserve">. Screenshot of View </w:t>
      </w:r>
      <w:r w:rsidR="00CE4FAF">
        <w:rPr>
          <w:b/>
          <w:sz w:val="20"/>
        </w:rPr>
        <w:t>TV</w:t>
      </w:r>
      <w:r w:rsidRPr="00D270A3">
        <w:rPr>
          <w:b/>
          <w:sz w:val="20"/>
        </w:rPr>
        <w:t xml:space="preserve"> Order</w:t>
      </w:r>
    </w:p>
    <w:p w14:paraId="1EBA0A7F" w14:textId="662EB264" w:rsidR="00D270A3" w:rsidRDefault="00D270A3" w:rsidP="00615E31">
      <w:pPr>
        <w:spacing w:before="60" w:after="60" w:line="360" w:lineRule="auto"/>
        <w:jc w:val="center"/>
        <w:rPr>
          <w:b/>
        </w:rPr>
      </w:pPr>
    </w:p>
    <w:p w14:paraId="4593BB4A" w14:textId="09F8A9A0" w:rsidR="00BC6DE8" w:rsidRPr="00615E31" w:rsidRDefault="00BC6DE8" w:rsidP="00615E31">
      <w:pPr>
        <w:spacing w:before="60" w:after="60" w:line="360" w:lineRule="auto"/>
        <w:jc w:val="center"/>
        <w:rPr>
          <w:b/>
        </w:rPr>
      </w:pPr>
      <w:bookmarkStart w:id="9" w:name="_GoBack"/>
      <w:bookmarkEnd w:id="9"/>
    </w:p>
    <w:sectPr w:rsidR="00BC6DE8" w:rsidRPr="00615E31" w:rsidSect="00FF653F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E6A19" w14:textId="77777777" w:rsidR="005B5815" w:rsidRDefault="005B5815" w:rsidP="00273E4A">
      <w:r>
        <w:separator/>
      </w:r>
    </w:p>
  </w:endnote>
  <w:endnote w:type="continuationSeparator" w:id="0">
    <w:p w14:paraId="601EC080" w14:textId="77777777" w:rsidR="005B5815" w:rsidRDefault="005B581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DA081" w14:textId="77777777" w:rsidR="005B66A9" w:rsidRDefault="00514119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3F09B2B6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8934556" w14:textId="3264B4DD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4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FF653F">
          <w:rPr>
            <w:noProof/>
            <w:sz w:val="22"/>
            <w:szCs w:val="22"/>
            <w:lang w:val="id-ID"/>
          </w:rPr>
          <w:t>5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4D7D13B" w14:textId="4659869B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4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68287D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A2484" w14:textId="77777777" w:rsidR="005B66A9" w:rsidRDefault="00514119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219CB9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1AA7BEC9" w14:textId="000A95D9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F653F">
          <w:rPr>
            <w:noProof/>
            <w:lang w:val="id-ID"/>
          </w:rPr>
          <w:t>5</w:t>
        </w:r>
        <w:r w:rsidR="00151847" w:rsidRPr="005F794B">
          <w:rPr>
            <w:lang w:val="id-ID"/>
          </w:rPr>
          <w:fldChar w:fldCharType="end"/>
        </w:r>
      </w:sdtContent>
    </w:sdt>
  </w:p>
  <w:p w14:paraId="304EEEE6" w14:textId="6091480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2FCB2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FA215" w14:textId="77777777" w:rsidR="005B5815" w:rsidRDefault="005B5815" w:rsidP="00273E4A">
      <w:r>
        <w:separator/>
      </w:r>
    </w:p>
  </w:footnote>
  <w:footnote w:type="continuationSeparator" w:id="0">
    <w:p w14:paraId="7499AFD3" w14:textId="77777777" w:rsidR="005B5815" w:rsidRDefault="005B581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4"/>
    </w:tblGrid>
    <w:tr w:rsidR="005D0782" w14:paraId="6D9D073D" w14:textId="77777777" w:rsidTr="005D0782">
      <w:tc>
        <w:tcPr>
          <w:tcW w:w="5220" w:type="dxa"/>
        </w:tcPr>
        <w:p w14:paraId="209C69E7" w14:textId="2D3D1D3F" w:rsidR="005D0782" w:rsidRPr="005C3A8B" w:rsidRDefault="005C3A8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5E07FE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5E07FE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2B977CD7" w14:textId="2C4A4DB7" w:rsidR="005D0782" w:rsidRDefault="005C3A8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C2BA5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1836515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D288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7821"/>
    <w:multiLevelType w:val="hybridMultilevel"/>
    <w:tmpl w:val="01FA4FE4"/>
    <w:lvl w:ilvl="0" w:tplc="46940C2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1D5BBE"/>
    <w:multiLevelType w:val="hybridMultilevel"/>
    <w:tmpl w:val="878EEF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425213"/>
    <w:multiLevelType w:val="hybridMultilevel"/>
    <w:tmpl w:val="C414A4D8"/>
    <w:lvl w:ilvl="0" w:tplc="78B2B3A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9"/>
  </w:num>
  <w:num w:numId="5">
    <w:abstractNumId w:val="15"/>
  </w:num>
  <w:num w:numId="6">
    <w:abstractNumId w:val="11"/>
  </w:num>
  <w:num w:numId="7">
    <w:abstractNumId w:val="16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0"/>
  </w:num>
  <w:num w:numId="15">
    <w:abstractNumId w:val="2"/>
  </w:num>
  <w:num w:numId="16">
    <w:abstractNumId w:val="4"/>
  </w:num>
  <w:num w:numId="17">
    <w:abstractNumId w:val="13"/>
  </w:num>
  <w:num w:numId="18">
    <w:abstractNumId w:val="6"/>
  </w:num>
  <w:num w:numId="19">
    <w:abstractNumId w:val="1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NDMytjQwNbEwNDZQ0lEKTi0uzszPAykwrAUACGpnBiwAAAA="/>
  </w:docVars>
  <w:rsids>
    <w:rsidRoot w:val="00B9609E"/>
    <w:rsid w:val="00020F10"/>
    <w:rsid w:val="00021BE4"/>
    <w:rsid w:val="00051154"/>
    <w:rsid w:val="00067843"/>
    <w:rsid w:val="00072DE7"/>
    <w:rsid w:val="000761ED"/>
    <w:rsid w:val="00084A77"/>
    <w:rsid w:val="000A0C90"/>
    <w:rsid w:val="000A23D8"/>
    <w:rsid w:val="000A3F41"/>
    <w:rsid w:val="000B69D0"/>
    <w:rsid w:val="000F057A"/>
    <w:rsid w:val="000F1EBF"/>
    <w:rsid w:val="000F7CFC"/>
    <w:rsid w:val="000F7FC6"/>
    <w:rsid w:val="00122BC2"/>
    <w:rsid w:val="00126822"/>
    <w:rsid w:val="00131DAA"/>
    <w:rsid w:val="00145C2E"/>
    <w:rsid w:val="00150E94"/>
    <w:rsid w:val="00151847"/>
    <w:rsid w:val="001519F8"/>
    <w:rsid w:val="0015698F"/>
    <w:rsid w:val="00161A5D"/>
    <w:rsid w:val="00163536"/>
    <w:rsid w:val="001756BD"/>
    <w:rsid w:val="00183F26"/>
    <w:rsid w:val="001955A6"/>
    <w:rsid w:val="001A300E"/>
    <w:rsid w:val="001B3A2E"/>
    <w:rsid w:val="001C444D"/>
    <w:rsid w:val="001D4810"/>
    <w:rsid w:val="001E0265"/>
    <w:rsid w:val="001E637E"/>
    <w:rsid w:val="001F64B6"/>
    <w:rsid w:val="00203F2C"/>
    <w:rsid w:val="00205D46"/>
    <w:rsid w:val="0022453F"/>
    <w:rsid w:val="00224780"/>
    <w:rsid w:val="00235C36"/>
    <w:rsid w:val="002376FA"/>
    <w:rsid w:val="00240524"/>
    <w:rsid w:val="00273E4A"/>
    <w:rsid w:val="00277811"/>
    <w:rsid w:val="00281799"/>
    <w:rsid w:val="002841B3"/>
    <w:rsid w:val="0029504E"/>
    <w:rsid w:val="002956DC"/>
    <w:rsid w:val="00296DA6"/>
    <w:rsid w:val="002A07C0"/>
    <w:rsid w:val="002A138B"/>
    <w:rsid w:val="002A66E0"/>
    <w:rsid w:val="002A6E8D"/>
    <w:rsid w:val="002B00F2"/>
    <w:rsid w:val="002B7CDD"/>
    <w:rsid w:val="002C3AC5"/>
    <w:rsid w:val="002C7FC0"/>
    <w:rsid w:val="002D1472"/>
    <w:rsid w:val="002D7F31"/>
    <w:rsid w:val="002E3324"/>
    <w:rsid w:val="003002A2"/>
    <w:rsid w:val="00304CA1"/>
    <w:rsid w:val="00305136"/>
    <w:rsid w:val="003054E4"/>
    <w:rsid w:val="00317360"/>
    <w:rsid w:val="00320C87"/>
    <w:rsid w:val="00321362"/>
    <w:rsid w:val="00323347"/>
    <w:rsid w:val="00323DBA"/>
    <w:rsid w:val="003432E6"/>
    <w:rsid w:val="003439D3"/>
    <w:rsid w:val="00347215"/>
    <w:rsid w:val="00352E27"/>
    <w:rsid w:val="00361BD4"/>
    <w:rsid w:val="0036669F"/>
    <w:rsid w:val="00366844"/>
    <w:rsid w:val="00370716"/>
    <w:rsid w:val="0037553B"/>
    <w:rsid w:val="00384C7B"/>
    <w:rsid w:val="00387D06"/>
    <w:rsid w:val="003A1788"/>
    <w:rsid w:val="003B1D05"/>
    <w:rsid w:val="003B27CC"/>
    <w:rsid w:val="003B495D"/>
    <w:rsid w:val="003B5F77"/>
    <w:rsid w:val="003C0A29"/>
    <w:rsid w:val="003C1CE6"/>
    <w:rsid w:val="003D7084"/>
    <w:rsid w:val="003F71D2"/>
    <w:rsid w:val="004074A1"/>
    <w:rsid w:val="00422134"/>
    <w:rsid w:val="0043131D"/>
    <w:rsid w:val="00434FFC"/>
    <w:rsid w:val="0043569C"/>
    <w:rsid w:val="00446550"/>
    <w:rsid w:val="00446D31"/>
    <w:rsid w:val="0045325D"/>
    <w:rsid w:val="00470297"/>
    <w:rsid w:val="00470964"/>
    <w:rsid w:val="004716A8"/>
    <w:rsid w:val="00494E4C"/>
    <w:rsid w:val="004B3FDF"/>
    <w:rsid w:val="004B47B5"/>
    <w:rsid w:val="004B6AFE"/>
    <w:rsid w:val="004C0F0C"/>
    <w:rsid w:val="004D06C4"/>
    <w:rsid w:val="004D176C"/>
    <w:rsid w:val="004E7352"/>
    <w:rsid w:val="00514119"/>
    <w:rsid w:val="00520E03"/>
    <w:rsid w:val="005314B7"/>
    <w:rsid w:val="00535DA7"/>
    <w:rsid w:val="00536C5D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55EB"/>
    <w:rsid w:val="005B5815"/>
    <w:rsid w:val="005B66A9"/>
    <w:rsid w:val="005C156C"/>
    <w:rsid w:val="005C19B6"/>
    <w:rsid w:val="005C3A8B"/>
    <w:rsid w:val="005C625E"/>
    <w:rsid w:val="005D0782"/>
    <w:rsid w:val="005D49B5"/>
    <w:rsid w:val="005D597F"/>
    <w:rsid w:val="005D68DB"/>
    <w:rsid w:val="005E07FE"/>
    <w:rsid w:val="005F0E89"/>
    <w:rsid w:val="005F47E6"/>
    <w:rsid w:val="005F794B"/>
    <w:rsid w:val="005F7AC2"/>
    <w:rsid w:val="00600138"/>
    <w:rsid w:val="0060201C"/>
    <w:rsid w:val="0060486C"/>
    <w:rsid w:val="00615E31"/>
    <w:rsid w:val="00635EE5"/>
    <w:rsid w:val="00641E47"/>
    <w:rsid w:val="00643F75"/>
    <w:rsid w:val="006551DA"/>
    <w:rsid w:val="006644CA"/>
    <w:rsid w:val="00692DA9"/>
    <w:rsid w:val="006B45E7"/>
    <w:rsid w:val="006B646E"/>
    <w:rsid w:val="006C5DB9"/>
    <w:rsid w:val="006D36BC"/>
    <w:rsid w:val="006F2186"/>
    <w:rsid w:val="006F4D80"/>
    <w:rsid w:val="00701ECA"/>
    <w:rsid w:val="00720962"/>
    <w:rsid w:val="0072245D"/>
    <w:rsid w:val="00737595"/>
    <w:rsid w:val="00775523"/>
    <w:rsid w:val="00786212"/>
    <w:rsid w:val="00787247"/>
    <w:rsid w:val="007A27C7"/>
    <w:rsid w:val="007B5A6A"/>
    <w:rsid w:val="007C1C37"/>
    <w:rsid w:val="007E0EE7"/>
    <w:rsid w:val="00810737"/>
    <w:rsid w:val="00811C48"/>
    <w:rsid w:val="0083459F"/>
    <w:rsid w:val="00836EEA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710E"/>
    <w:rsid w:val="00932B6E"/>
    <w:rsid w:val="0093677F"/>
    <w:rsid w:val="00937B93"/>
    <w:rsid w:val="009436EF"/>
    <w:rsid w:val="00944ADA"/>
    <w:rsid w:val="009568C5"/>
    <w:rsid w:val="00961A2D"/>
    <w:rsid w:val="0097243E"/>
    <w:rsid w:val="00973849"/>
    <w:rsid w:val="00980243"/>
    <w:rsid w:val="009832E4"/>
    <w:rsid w:val="009A2464"/>
    <w:rsid w:val="009A3737"/>
    <w:rsid w:val="009A4CE0"/>
    <w:rsid w:val="009B3433"/>
    <w:rsid w:val="009D24AA"/>
    <w:rsid w:val="009D2F31"/>
    <w:rsid w:val="009D4792"/>
    <w:rsid w:val="009E29D9"/>
    <w:rsid w:val="00A1473C"/>
    <w:rsid w:val="00A32343"/>
    <w:rsid w:val="00A46082"/>
    <w:rsid w:val="00A50AF3"/>
    <w:rsid w:val="00A52AB7"/>
    <w:rsid w:val="00A53D38"/>
    <w:rsid w:val="00A552D5"/>
    <w:rsid w:val="00A5551E"/>
    <w:rsid w:val="00A933D3"/>
    <w:rsid w:val="00AA1407"/>
    <w:rsid w:val="00AA25E0"/>
    <w:rsid w:val="00AB0E0A"/>
    <w:rsid w:val="00AB42BB"/>
    <w:rsid w:val="00AC0C63"/>
    <w:rsid w:val="00AC5D98"/>
    <w:rsid w:val="00AD0B16"/>
    <w:rsid w:val="00AD1210"/>
    <w:rsid w:val="00AD2114"/>
    <w:rsid w:val="00AE0771"/>
    <w:rsid w:val="00AE1AE9"/>
    <w:rsid w:val="00AE39D8"/>
    <w:rsid w:val="00AE548F"/>
    <w:rsid w:val="00AE661D"/>
    <w:rsid w:val="00AF264E"/>
    <w:rsid w:val="00AF338E"/>
    <w:rsid w:val="00B04C4C"/>
    <w:rsid w:val="00B212C7"/>
    <w:rsid w:val="00B25A20"/>
    <w:rsid w:val="00B4268B"/>
    <w:rsid w:val="00B440FB"/>
    <w:rsid w:val="00B4674F"/>
    <w:rsid w:val="00B517FB"/>
    <w:rsid w:val="00B7140C"/>
    <w:rsid w:val="00B81979"/>
    <w:rsid w:val="00B948DA"/>
    <w:rsid w:val="00B9609E"/>
    <w:rsid w:val="00B960A1"/>
    <w:rsid w:val="00BA15DB"/>
    <w:rsid w:val="00BA1D6F"/>
    <w:rsid w:val="00BC6DE8"/>
    <w:rsid w:val="00BE0705"/>
    <w:rsid w:val="00BF2997"/>
    <w:rsid w:val="00BF7C45"/>
    <w:rsid w:val="00C2043A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736B"/>
    <w:rsid w:val="00CD64BC"/>
    <w:rsid w:val="00CE4FAF"/>
    <w:rsid w:val="00CF11B0"/>
    <w:rsid w:val="00CF459D"/>
    <w:rsid w:val="00D21ACC"/>
    <w:rsid w:val="00D270A3"/>
    <w:rsid w:val="00D30822"/>
    <w:rsid w:val="00D3685C"/>
    <w:rsid w:val="00D37E0D"/>
    <w:rsid w:val="00D47C75"/>
    <w:rsid w:val="00D60A6D"/>
    <w:rsid w:val="00D64FFC"/>
    <w:rsid w:val="00D67DFC"/>
    <w:rsid w:val="00D95848"/>
    <w:rsid w:val="00DB0A75"/>
    <w:rsid w:val="00DB7FB6"/>
    <w:rsid w:val="00DC4B9D"/>
    <w:rsid w:val="00DC700A"/>
    <w:rsid w:val="00DE2FA6"/>
    <w:rsid w:val="00DE78AF"/>
    <w:rsid w:val="00DF224B"/>
    <w:rsid w:val="00E0375C"/>
    <w:rsid w:val="00E03DA9"/>
    <w:rsid w:val="00E047D9"/>
    <w:rsid w:val="00E128E4"/>
    <w:rsid w:val="00E17632"/>
    <w:rsid w:val="00E24EC4"/>
    <w:rsid w:val="00E335DA"/>
    <w:rsid w:val="00E36B77"/>
    <w:rsid w:val="00E36EA8"/>
    <w:rsid w:val="00E45A0C"/>
    <w:rsid w:val="00E502A7"/>
    <w:rsid w:val="00E642BF"/>
    <w:rsid w:val="00E660C4"/>
    <w:rsid w:val="00E74FF5"/>
    <w:rsid w:val="00EB5190"/>
    <w:rsid w:val="00EC4E27"/>
    <w:rsid w:val="00ED5890"/>
    <w:rsid w:val="00EE1ACF"/>
    <w:rsid w:val="00EF17AC"/>
    <w:rsid w:val="00F22A92"/>
    <w:rsid w:val="00F36E33"/>
    <w:rsid w:val="00F53807"/>
    <w:rsid w:val="00F554C3"/>
    <w:rsid w:val="00F712CE"/>
    <w:rsid w:val="00F80742"/>
    <w:rsid w:val="00F955DA"/>
    <w:rsid w:val="00FA41A2"/>
    <w:rsid w:val="00FB1D92"/>
    <w:rsid w:val="00FB3C8B"/>
    <w:rsid w:val="00FC245F"/>
    <w:rsid w:val="00FC3630"/>
    <w:rsid w:val="00FF3E04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594E5C"/>
  <w15:docId w15:val="{C02B01A1-0BF0-46E8-A346-5A81F04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4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70A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9E09A-8698-4938-A368-A92846FF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575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Kevin Surya Wahyudi</cp:lastModifiedBy>
  <cp:revision>61</cp:revision>
  <cp:lastPrinted>2017-09-15T02:51:00Z</cp:lastPrinted>
  <dcterms:created xsi:type="dcterms:W3CDTF">2012-09-21T02:54:00Z</dcterms:created>
  <dcterms:modified xsi:type="dcterms:W3CDTF">2020-09-04T08:38:00Z</dcterms:modified>
</cp:coreProperties>
</file>