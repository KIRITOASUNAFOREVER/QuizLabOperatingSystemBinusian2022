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FC3630" w14:paraId="71003DF4" w14:textId="77777777" w:rsidTr="00FC3630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7C6B" w14:textId="77777777" w:rsidR="00FC3630" w:rsidRDefault="00FC3630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99E557" w14:textId="50A684F3" w:rsidR="00FC3630" w:rsidRDefault="00FC3630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BA14CB4" wp14:editId="312E19F4">
                  <wp:extent cx="1371600" cy="10204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630" w14:paraId="2A83AA49" w14:textId="77777777" w:rsidTr="00FC3630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A384" w14:textId="77777777" w:rsidR="00FC3630" w:rsidRDefault="00FC3630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COMP6153</w:t>
            </w:r>
          </w:p>
          <w:p w14:paraId="3D6ECBC1" w14:textId="77777777" w:rsidR="00FC3630" w:rsidRDefault="00FC3630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Operating System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E8B8BEB" w14:textId="77777777" w:rsidR="00FC3630" w:rsidRDefault="00FC3630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FC3630" w14:paraId="53A84337" w14:textId="77777777" w:rsidTr="00FC3630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8C49" w14:textId="77777777" w:rsidR="00FC3630" w:rsidRDefault="00FC3630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69A9739" w14:textId="394EA56B" w:rsidR="00FC3630" w:rsidRDefault="00800574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800574">
              <w:rPr>
                <w:rFonts w:ascii="Arial" w:hAnsi="Arial" w:cs="Arial"/>
                <w:b/>
                <w:sz w:val="20"/>
              </w:rPr>
              <w:t>O213-COMP6153-FS05-01</w:t>
            </w:r>
          </w:p>
        </w:tc>
      </w:tr>
      <w:tr w:rsidR="00FC3630" w14:paraId="7C1B336B" w14:textId="77777777" w:rsidTr="00FC3630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9278931" w14:textId="02F0E91C" w:rsidR="00FC3630" w:rsidRDefault="00FC3630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>
              <w:rPr>
                <w:rFonts w:ascii="Arial" w:hAnsi="Arial" w:cs="Arial"/>
                <w:i/>
                <w:sz w:val="18"/>
                <w:szCs w:val="18"/>
              </w:rPr>
              <w:t>Odd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176718">
              <w:rPr>
                <w:rFonts w:ascii="Arial" w:hAnsi="Arial" w:cs="Arial"/>
                <w:i/>
                <w:sz w:val="18"/>
                <w:szCs w:val="18"/>
              </w:rPr>
              <w:t>20</w:t>
            </w:r>
            <w:r>
              <w:rPr>
                <w:rFonts w:ascii="Arial" w:hAnsi="Arial" w:cs="Arial"/>
                <w:i/>
                <w:sz w:val="18"/>
                <w:szCs w:val="18"/>
              </w:rPr>
              <w:t>/20</w:t>
            </w:r>
            <w:r w:rsidR="00176718">
              <w:rPr>
                <w:rFonts w:ascii="Arial" w:hAnsi="Arial" w:cs="Arial"/>
                <w:i/>
                <w:sz w:val="18"/>
                <w:szCs w:val="18"/>
              </w:rPr>
              <w:t>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CC7126F" w14:textId="77777777" w:rsidR="00FC3630" w:rsidRDefault="00FC3630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749337B" w14:textId="796A8381" w:rsidR="00643F75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749E5454" w14:textId="77777777" w:rsidR="007F572B" w:rsidRPr="001B34FD" w:rsidRDefault="007F572B" w:rsidP="007F572B">
      <w:pPr>
        <w:numPr>
          <w:ilvl w:val="0"/>
          <w:numId w:val="20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Seluruh </w:t>
      </w:r>
      <w:r w:rsidRPr="001B34FD">
        <w:t>mahasiswa</w:t>
      </w:r>
      <w:r w:rsidRPr="001B34FD">
        <w:rPr>
          <w:lang w:val="id-ID"/>
        </w:rPr>
        <w:t xml:space="preserve"> tidak diperkenankan untuk:</w:t>
      </w:r>
    </w:p>
    <w:p w14:paraId="791602AA" w14:textId="77777777" w:rsidR="007F572B" w:rsidRPr="001B34FD" w:rsidRDefault="007F572B" w:rsidP="007F572B">
      <w:pPr>
        <w:ind w:left="360"/>
        <w:jc w:val="both"/>
        <w:rPr>
          <w:rStyle w:val="longtext"/>
          <w:rFonts w:ascii="Trebuchet MS" w:hAnsi="Trebuchet MS"/>
          <w:i/>
        </w:rPr>
      </w:pPr>
      <w:r w:rsidRPr="001B34FD">
        <w:rPr>
          <w:rStyle w:val="longtext"/>
          <w:i/>
          <w:sz w:val="18"/>
          <w:szCs w:val="18"/>
        </w:rPr>
        <w:t>All students are</w:t>
      </w:r>
      <w:r w:rsidRPr="001B34FD">
        <w:rPr>
          <w:rStyle w:val="longtext"/>
          <w:i/>
          <w:sz w:val="18"/>
          <w:szCs w:val="18"/>
          <w:lang w:val="id-ID"/>
        </w:rPr>
        <w:t xml:space="preserve"> not allowed to</w:t>
      </w:r>
      <w:r w:rsidRPr="001B34FD">
        <w:rPr>
          <w:rStyle w:val="longtext"/>
          <w:i/>
          <w:sz w:val="18"/>
          <w:szCs w:val="18"/>
        </w:rPr>
        <w:t>:</w:t>
      </w:r>
    </w:p>
    <w:p w14:paraId="5C71202D" w14:textId="77777777" w:rsidR="007F572B" w:rsidRPr="001B34FD" w:rsidRDefault="007F572B" w:rsidP="007F572B">
      <w:pPr>
        <w:numPr>
          <w:ilvl w:val="2"/>
          <w:numId w:val="21"/>
        </w:numPr>
        <w:ind w:left="720"/>
        <w:jc w:val="both"/>
        <w:rPr>
          <w:lang w:val="id-ID"/>
        </w:rPr>
      </w:pPr>
      <w:r w:rsidRPr="001B34FD">
        <w:rPr>
          <w:lang w:val="id-ID"/>
        </w:rPr>
        <w:t>Me</w:t>
      </w:r>
      <w:r w:rsidRPr="001B34FD">
        <w:t>lihat</w:t>
      </w:r>
      <w:r w:rsidRPr="001B34FD">
        <w:rPr>
          <w:lang w:val="id-ID"/>
        </w:rPr>
        <w:t xml:space="preserve"> </w:t>
      </w:r>
      <w:r w:rsidRPr="001B34FD">
        <w:t>sebagian atau seluruh jawaban mahasiswa lain</w:t>
      </w:r>
      <w:r w:rsidRPr="001B34FD">
        <w:rPr>
          <w:lang w:val="id-ID"/>
        </w:rPr>
        <w:t>,</w:t>
      </w:r>
    </w:p>
    <w:p w14:paraId="7AEC5841" w14:textId="77777777" w:rsidR="007F572B" w:rsidRPr="001B34FD" w:rsidRDefault="007F572B" w:rsidP="007F572B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</w:rPr>
        <w:t>Seeing a part or the whole answer from other student</w:t>
      </w:r>
    </w:p>
    <w:p w14:paraId="5802A3C2" w14:textId="77777777" w:rsidR="007F572B" w:rsidRPr="001B34FD" w:rsidRDefault="007F572B" w:rsidP="007F572B">
      <w:pPr>
        <w:numPr>
          <w:ilvl w:val="2"/>
          <w:numId w:val="21"/>
        </w:numPr>
        <w:ind w:left="720"/>
        <w:jc w:val="both"/>
        <w:rPr>
          <w:lang w:val="id-ID"/>
        </w:rPr>
      </w:pPr>
      <w:r w:rsidRPr="001B34FD">
        <w:t>Menyadur sebagian maupun seluruh jawaban dari buku</w:t>
      </w:r>
      <w:r w:rsidRPr="001B34FD">
        <w:rPr>
          <w:lang w:val="id-ID"/>
        </w:rPr>
        <w:t>,</w:t>
      </w:r>
    </w:p>
    <w:p w14:paraId="785123E9" w14:textId="77777777" w:rsidR="007F572B" w:rsidRPr="001B34FD" w:rsidRDefault="007F572B" w:rsidP="007F572B">
      <w:pPr>
        <w:ind w:left="720"/>
        <w:jc w:val="both"/>
        <w:rPr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>Adapt</w:t>
      </w:r>
      <w:r w:rsidRPr="001B34FD">
        <w:rPr>
          <w:rStyle w:val="longtext"/>
          <w:i/>
          <w:sz w:val="18"/>
          <w:szCs w:val="18"/>
        </w:rPr>
        <w:t>ed a part or the whole answer from the book</w:t>
      </w:r>
    </w:p>
    <w:p w14:paraId="5BDBAB10" w14:textId="77777777" w:rsidR="007F572B" w:rsidRPr="001B34FD" w:rsidRDefault="007F572B" w:rsidP="007F572B">
      <w:pPr>
        <w:numPr>
          <w:ilvl w:val="2"/>
          <w:numId w:val="21"/>
        </w:numPr>
        <w:ind w:left="720"/>
        <w:jc w:val="both"/>
        <w:rPr>
          <w:lang w:val="id-ID"/>
        </w:rPr>
      </w:pPr>
      <w:r w:rsidRPr="001B34FD">
        <w:rPr>
          <w:lang w:val="id-ID"/>
        </w:rPr>
        <w:t xml:space="preserve">Mendownload sebagian maupun seluruh </w:t>
      </w:r>
      <w:r w:rsidRPr="001B34FD">
        <w:t>jawaban dari internet</w:t>
      </w:r>
      <w:r w:rsidRPr="001B34FD">
        <w:rPr>
          <w:lang w:val="id-ID"/>
        </w:rPr>
        <w:t>,</w:t>
      </w:r>
    </w:p>
    <w:p w14:paraId="153E63C0" w14:textId="77777777" w:rsidR="007F572B" w:rsidRPr="001B34FD" w:rsidRDefault="007F572B" w:rsidP="007F572B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Downloading </w:t>
      </w:r>
      <w:r w:rsidRPr="001B34FD">
        <w:rPr>
          <w:rStyle w:val="longtext"/>
          <w:i/>
          <w:sz w:val="18"/>
          <w:szCs w:val="18"/>
        </w:rPr>
        <w:t>a part or the whole answer from the internet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1585758C" w14:textId="77777777" w:rsidR="007F572B" w:rsidRPr="001B34FD" w:rsidRDefault="007F572B" w:rsidP="007F572B">
      <w:pPr>
        <w:numPr>
          <w:ilvl w:val="2"/>
          <w:numId w:val="21"/>
        </w:numPr>
        <w:ind w:left="720"/>
        <w:jc w:val="both"/>
        <w:rPr>
          <w:lang w:val="id-ID"/>
        </w:rPr>
      </w:pPr>
      <w:r w:rsidRPr="001B34FD">
        <w:rPr>
          <w:lang w:val="id-ID"/>
        </w:rPr>
        <w:t xml:space="preserve">Mengerjakan soal </w:t>
      </w:r>
      <w:r w:rsidRPr="001B34FD">
        <w:t>ya</w:t>
      </w:r>
      <w:r w:rsidRPr="001B34FD">
        <w:rPr>
          <w:lang w:val="id-ID"/>
        </w:rPr>
        <w:t>ng tidak sesuai dengan tema yang ada di soal,</w:t>
      </w:r>
    </w:p>
    <w:p w14:paraId="3BFB4990" w14:textId="77777777" w:rsidR="007F572B" w:rsidRPr="001B34FD" w:rsidRDefault="007F572B" w:rsidP="007F572B">
      <w:pPr>
        <w:ind w:left="720"/>
        <w:jc w:val="both"/>
        <w:rPr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1B34FD">
        <w:rPr>
          <w:rStyle w:val="longtext"/>
          <w:i/>
          <w:sz w:val="18"/>
          <w:szCs w:val="18"/>
        </w:rPr>
        <w:t>case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3241DAA7" w14:textId="77777777" w:rsidR="007F572B" w:rsidRPr="001B34FD" w:rsidRDefault="007F572B" w:rsidP="007F572B">
      <w:pPr>
        <w:numPr>
          <w:ilvl w:val="2"/>
          <w:numId w:val="21"/>
        </w:numPr>
        <w:ind w:left="720"/>
        <w:jc w:val="both"/>
        <w:rPr>
          <w:lang w:val="id-ID"/>
        </w:rPr>
      </w:pPr>
      <w:r w:rsidRPr="001B34FD">
        <w:rPr>
          <w:lang w:val="id-ID"/>
        </w:rPr>
        <w:t>Melakukan tindakan kecurangan lainnya,</w:t>
      </w:r>
    </w:p>
    <w:p w14:paraId="236DFB22" w14:textId="77777777" w:rsidR="007F572B" w:rsidRPr="001B34FD" w:rsidRDefault="007F572B" w:rsidP="007F572B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>Committing other dishonest actions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4D47FF3F" w14:textId="77777777" w:rsidR="007F572B" w:rsidRPr="001B34FD" w:rsidRDefault="007F572B" w:rsidP="007F572B">
      <w:pPr>
        <w:numPr>
          <w:ilvl w:val="2"/>
          <w:numId w:val="21"/>
        </w:numPr>
        <w:ind w:left="720"/>
        <w:jc w:val="both"/>
      </w:pPr>
      <w:r w:rsidRPr="001B34F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E18010E" w14:textId="77777777" w:rsidR="007F572B" w:rsidRPr="001B34FD" w:rsidRDefault="007F572B" w:rsidP="007F572B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1B34FD">
        <w:rPr>
          <w:rStyle w:val="longtext"/>
          <w:i/>
          <w:sz w:val="18"/>
          <w:szCs w:val="18"/>
        </w:rPr>
        <w:t xml:space="preserve">failure </w:t>
      </w:r>
      <w:r w:rsidRPr="001B34FD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1B34FD">
        <w:rPr>
          <w:rStyle w:val="longtext"/>
          <w:i/>
          <w:sz w:val="18"/>
          <w:szCs w:val="18"/>
        </w:rPr>
        <w:t>copied</w:t>
      </w:r>
      <w:r w:rsidRPr="001B34FD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9ED68E0" w14:textId="77777777" w:rsidR="007F572B" w:rsidRPr="001B34FD" w:rsidRDefault="007F572B" w:rsidP="007F572B">
      <w:pPr>
        <w:ind w:left="540"/>
        <w:jc w:val="both"/>
        <w:rPr>
          <w:rStyle w:val="longtext"/>
          <w:sz w:val="18"/>
          <w:szCs w:val="18"/>
        </w:rPr>
      </w:pPr>
    </w:p>
    <w:p w14:paraId="03DD3DB5" w14:textId="77777777" w:rsidR="007F572B" w:rsidRPr="001B34FD" w:rsidRDefault="007F572B" w:rsidP="007F572B">
      <w:pPr>
        <w:numPr>
          <w:ilvl w:val="0"/>
          <w:numId w:val="20"/>
        </w:numPr>
        <w:ind w:left="360"/>
        <w:jc w:val="both"/>
        <w:rPr>
          <w:lang w:val="id-ID"/>
        </w:rPr>
      </w:pPr>
      <w:r w:rsidRPr="001B34FD">
        <w:rPr>
          <w:lang w:val="id-ID"/>
        </w:rPr>
        <w:t xml:space="preserve">Jika </w:t>
      </w:r>
      <w:r w:rsidRPr="001B34FD">
        <w:t>mahasiswa</w:t>
      </w:r>
      <w:r w:rsidRPr="001B34FD">
        <w:rPr>
          <w:lang w:val="id-ID"/>
        </w:rPr>
        <w:t xml:space="preserve"> terbukti melakukan tindakan seperti yang dijelaskan butir 1 di atas, maka </w:t>
      </w:r>
      <w:r w:rsidRPr="001B34FD">
        <w:rPr>
          <w:b/>
          <w:bCs/>
          <w:u w:val="single"/>
          <w:lang w:val="id-ID"/>
        </w:rPr>
        <w:t xml:space="preserve">nilai </w:t>
      </w:r>
      <w:r w:rsidRPr="001B34FD">
        <w:rPr>
          <w:b/>
          <w:bCs/>
          <w:u w:val="single"/>
        </w:rPr>
        <w:t>mahasiswa</w:t>
      </w:r>
      <w:r w:rsidRPr="001B34FD">
        <w:rPr>
          <w:lang w:val="id-ID"/>
        </w:rPr>
        <w:t xml:space="preserve"> yang melakukan kecurangan (menyontek maupun dicontek) akan di –</w:t>
      </w:r>
      <w:r w:rsidRPr="001B34FD">
        <w:rPr>
          <w:b/>
          <w:bCs/>
          <w:lang w:val="id-ID"/>
        </w:rPr>
        <w:t xml:space="preserve"> </w:t>
      </w:r>
      <w:r w:rsidRPr="001B34FD">
        <w:rPr>
          <w:b/>
          <w:bCs/>
          <w:u w:val="single"/>
          <w:lang w:val="id-ID"/>
        </w:rPr>
        <w:t>NOL</w:t>
      </w:r>
      <w:r w:rsidRPr="001B34FD">
        <w:rPr>
          <w:lang w:val="id-ID"/>
        </w:rPr>
        <w:t xml:space="preserve"> – kan.</w:t>
      </w:r>
    </w:p>
    <w:p w14:paraId="5995048C" w14:textId="77777777" w:rsidR="007F572B" w:rsidRPr="001B34FD" w:rsidRDefault="007F572B" w:rsidP="007F572B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If the </w:t>
      </w:r>
      <w:r w:rsidRPr="001B34FD">
        <w:rPr>
          <w:rStyle w:val="longtext"/>
          <w:i/>
          <w:sz w:val="18"/>
          <w:szCs w:val="18"/>
        </w:rPr>
        <w:t>student</w:t>
      </w:r>
      <w:r w:rsidRPr="001B34FD">
        <w:rPr>
          <w:rStyle w:val="longtext"/>
          <w:i/>
          <w:sz w:val="18"/>
          <w:szCs w:val="18"/>
          <w:lang w:val="id-ID"/>
        </w:rPr>
        <w:t xml:space="preserve"> is proved to t</w:t>
      </w:r>
      <w:r w:rsidRPr="001B34FD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44DC46C0" w14:textId="77777777" w:rsidR="007F572B" w:rsidRPr="001B34FD" w:rsidRDefault="007F572B" w:rsidP="007F572B">
      <w:pPr>
        <w:ind w:left="360" w:hanging="360"/>
      </w:pPr>
    </w:p>
    <w:p w14:paraId="51931010" w14:textId="77777777" w:rsidR="007F572B" w:rsidRPr="001B34FD" w:rsidRDefault="007F572B" w:rsidP="007F572B">
      <w:pPr>
        <w:numPr>
          <w:ilvl w:val="0"/>
          <w:numId w:val="20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Perhatikan jadwal pengumpulan </w:t>
      </w:r>
      <w:r w:rsidRPr="001B34FD">
        <w:t>jawaban</w:t>
      </w:r>
      <w:r w:rsidRPr="001B34FD">
        <w:rPr>
          <w:lang w:val="id-ID"/>
        </w:rPr>
        <w:t xml:space="preserve">, segala jenis pengumpulan </w:t>
      </w:r>
      <w:r w:rsidRPr="001B34FD">
        <w:t>jawaban</w:t>
      </w:r>
      <w:r w:rsidRPr="001B34FD">
        <w:rPr>
          <w:lang w:val="id-ID"/>
        </w:rPr>
        <w:t xml:space="preserve"> di luar jadwal tidak dilayani.</w:t>
      </w:r>
    </w:p>
    <w:p w14:paraId="11DC0743" w14:textId="77777777" w:rsidR="007F572B" w:rsidRPr="001B34FD" w:rsidRDefault="007F572B" w:rsidP="007F572B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410F59D3" w14:textId="77777777" w:rsidR="007F572B" w:rsidRPr="001B34FD" w:rsidRDefault="007F572B" w:rsidP="007F572B">
      <w:pPr>
        <w:jc w:val="both"/>
        <w:rPr>
          <w:rStyle w:val="longtext"/>
          <w:i/>
          <w:sz w:val="18"/>
          <w:szCs w:val="18"/>
        </w:rPr>
      </w:pPr>
    </w:p>
    <w:p w14:paraId="04F5CE3F" w14:textId="77777777" w:rsidR="007F572B" w:rsidRPr="001B34FD" w:rsidRDefault="007F572B" w:rsidP="007F572B">
      <w:pPr>
        <w:numPr>
          <w:ilvl w:val="0"/>
          <w:numId w:val="20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>Persentase penilaiaan untuk matakuliah in</w:t>
      </w:r>
      <w:r w:rsidRPr="001B34FD">
        <w:t>i</w:t>
      </w:r>
      <w:r w:rsidRPr="001B34FD">
        <w:rPr>
          <w:lang w:val="id-ID"/>
        </w:rPr>
        <w:t xml:space="preserve"> adalah sebagai berikut: </w:t>
      </w:r>
    </w:p>
    <w:p w14:paraId="64F5EB26" w14:textId="77777777" w:rsidR="007F572B" w:rsidRPr="001B34FD" w:rsidRDefault="007F572B" w:rsidP="007F572B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494B0DB6" w14:textId="77777777" w:rsidR="007F572B" w:rsidRPr="001B34FD" w:rsidRDefault="007F572B" w:rsidP="007F572B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7F572B" w:rsidRPr="001B34FD" w14:paraId="61ECE1FE" w14:textId="77777777" w:rsidTr="007867C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9D116" w14:textId="77777777" w:rsidR="007F572B" w:rsidRPr="001B34FD" w:rsidRDefault="007F572B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</w:rPr>
              <w:t>Tugas Mandiri</w:t>
            </w:r>
          </w:p>
          <w:p w14:paraId="13B72E42" w14:textId="77777777" w:rsidR="007F572B" w:rsidRPr="001B34FD" w:rsidRDefault="007F572B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657B7" w14:textId="77777777" w:rsidR="007F572B" w:rsidRPr="001B34FD" w:rsidRDefault="007F572B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</w:rPr>
              <w:t>Proyek</w:t>
            </w:r>
          </w:p>
          <w:p w14:paraId="580FFB18" w14:textId="77777777" w:rsidR="007F572B" w:rsidRPr="001B34FD" w:rsidRDefault="007F572B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20AC0B" w14:textId="77777777" w:rsidR="007F572B" w:rsidRPr="001B34FD" w:rsidRDefault="007F572B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</w:rPr>
              <w:t>UAP</w:t>
            </w:r>
          </w:p>
          <w:p w14:paraId="18752A85" w14:textId="77777777" w:rsidR="007F572B" w:rsidRPr="001B34FD" w:rsidRDefault="007F572B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7F572B" w:rsidRPr="001B34FD" w14:paraId="2A2CC393" w14:textId="77777777" w:rsidTr="007867CC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6B785" w14:textId="77777777" w:rsidR="007F572B" w:rsidRPr="001B34FD" w:rsidRDefault="007F572B" w:rsidP="007867CC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  <w:r w:rsidRPr="001B34FD">
              <w:rPr>
                <w:bCs/>
              </w:rPr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B58E3" w14:textId="77777777" w:rsidR="007F572B" w:rsidRPr="001B34FD" w:rsidRDefault="007F572B" w:rsidP="007867CC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DC1B3" w14:textId="77777777" w:rsidR="007F572B" w:rsidRPr="001B34FD" w:rsidRDefault="007F572B" w:rsidP="007867CC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1257A630" w14:textId="77777777" w:rsidR="007F572B" w:rsidRPr="001B34FD" w:rsidRDefault="007F572B" w:rsidP="007F572B">
      <w:pPr>
        <w:ind w:left="360"/>
        <w:jc w:val="both"/>
        <w:rPr>
          <w:lang w:val="id-ID"/>
        </w:rPr>
      </w:pPr>
    </w:p>
    <w:p w14:paraId="478F335D" w14:textId="77777777" w:rsidR="007F572B" w:rsidRDefault="007F572B" w:rsidP="007F572B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14:paraId="5BB24BE7" w14:textId="77777777" w:rsidR="007F572B" w:rsidRPr="001B34FD" w:rsidRDefault="007F572B" w:rsidP="007F572B">
      <w:pPr>
        <w:numPr>
          <w:ilvl w:val="0"/>
          <w:numId w:val="20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lastRenderedPageBreak/>
        <w:t xml:space="preserve">Software yang digunakan </w:t>
      </w:r>
      <w:r w:rsidRPr="001B34FD">
        <w:t xml:space="preserve">pada matakuliah ini adalah sebagai berikut: </w:t>
      </w:r>
    </w:p>
    <w:p w14:paraId="6216C3F1" w14:textId="77777777" w:rsidR="007F572B" w:rsidRPr="001B34FD" w:rsidRDefault="007F572B" w:rsidP="007F572B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1E67EB64" w14:textId="77777777" w:rsidR="007F572B" w:rsidRPr="001B34FD" w:rsidRDefault="007F572B" w:rsidP="007F572B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7F572B" w:rsidRPr="001B34FD" w14:paraId="503BA206" w14:textId="77777777" w:rsidTr="007867CC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BE11F4" w14:textId="77777777" w:rsidR="007F572B" w:rsidRPr="001B34FD" w:rsidRDefault="007F572B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  <w:szCs w:val="18"/>
              </w:rPr>
              <w:t>Software</w:t>
            </w:r>
          </w:p>
          <w:p w14:paraId="7DC38113" w14:textId="77777777" w:rsidR="007F572B" w:rsidRPr="001B34FD" w:rsidRDefault="007F572B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7F572B" w:rsidRPr="001B34FD" w14:paraId="5B4C2C71" w14:textId="77777777" w:rsidTr="007867CC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39E38" w14:textId="77777777" w:rsidR="007F572B" w:rsidRDefault="007F572B" w:rsidP="007867CC">
            <w:r>
              <w:t>VM Ubuntu Client 20.04</w:t>
            </w:r>
          </w:p>
          <w:p w14:paraId="5D997C3F" w14:textId="77777777" w:rsidR="007F572B" w:rsidRDefault="007F572B" w:rsidP="007867CC">
            <w:r>
              <w:t>Java 8</w:t>
            </w:r>
          </w:p>
          <w:p w14:paraId="644055AD" w14:textId="77777777" w:rsidR="007F572B" w:rsidRDefault="007F572B" w:rsidP="007867CC">
            <w:r>
              <w:t>Eclipse 2020.6</w:t>
            </w:r>
          </w:p>
          <w:p w14:paraId="1323B10E" w14:textId="77777777" w:rsidR="007F572B" w:rsidRPr="001B34FD" w:rsidRDefault="007F572B" w:rsidP="007867CC">
            <w:pPr>
              <w:rPr>
                <w:bCs/>
              </w:rPr>
            </w:pPr>
            <w:r>
              <w:t>NachOS 5.0j</w:t>
            </w:r>
          </w:p>
        </w:tc>
      </w:tr>
    </w:tbl>
    <w:p w14:paraId="1451DA66" w14:textId="77777777" w:rsidR="007F572B" w:rsidRPr="001B34FD" w:rsidRDefault="007F572B" w:rsidP="007F572B">
      <w:pPr>
        <w:pStyle w:val="Heading2"/>
        <w:numPr>
          <w:ilvl w:val="0"/>
          <w:numId w:val="20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23342B63" w14:textId="77777777" w:rsidR="007F572B" w:rsidRPr="001B34FD" w:rsidRDefault="007F572B" w:rsidP="007F572B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14:paraId="23712E83" w14:textId="77777777" w:rsidR="007F572B" w:rsidRPr="001B34FD" w:rsidRDefault="007F572B" w:rsidP="007F572B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7068" w:type="dxa"/>
        <w:tblInd w:w="468" w:type="dxa"/>
        <w:tblLook w:val="04A0" w:firstRow="1" w:lastRow="0" w:firstColumn="1" w:lastColumn="0" w:noHBand="0" w:noVBand="1"/>
      </w:tblPr>
      <w:tblGrid>
        <w:gridCol w:w="2449"/>
        <w:gridCol w:w="2414"/>
        <w:gridCol w:w="2205"/>
      </w:tblGrid>
      <w:tr w:rsidR="007F572B" w:rsidRPr="001B34FD" w14:paraId="427564A6" w14:textId="77777777" w:rsidTr="007867CC">
        <w:trPr>
          <w:trHeight w:val="50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121E3F" w14:textId="77777777" w:rsidR="007F572B" w:rsidRPr="001B34FD" w:rsidRDefault="007F572B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  <w:szCs w:val="18"/>
              </w:rPr>
              <w:t>Tugas Mandiri</w:t>
            </w:r>
          </w:p>
          <w:p w14:paraId="7A1F3BBD" w14:textId="77777777" w:rsidR="007F572B" w:rsidRPr="001B34FD" w:rsidRDefault="007F572B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3AE3C" w14:textId="77777777" w:rsidR="007F572B" w:rsidRPr="001B34FD" w:rsidRDefault="007F572B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/>
                <w:bCs/>
                <w:szCs w:val="18"/>
              </w:rPr>
              <w:t>Proyek</w:t>
            </w:r>
          </w:p>
          <w:p w14:paraId="0E7FEEEB" w14:textId="77777777" w:rsidR="007F572B" w:rsidRPr="001B34FD" w:rsidRDefault="007F572B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FD6CE9" w14:textId="77777777" w:rsidR="007F572B" w:rsidRPr="001B34FD" w:rsidRDefault="007F572B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/>
                <w:bCs/>
                <w:szCs w:val="18"/>
              </w:rPr>
              <w:t>UAP</w:t>
            </w:r>
          </w:p>
          <w:p w14:paraId="014801B0" w14:textId="77777777" w:rsidR="007F572B" w:rsidRPr="001B34FD" w:rsidRDefault="007F572B" w:rsidP="007867CC">
            <w:pPr>
              <w:jc w:val="center"/>
              <w:rPr>
                <w:b/>
                <w:bCs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7F572B" w:rsidRPr="001B34FD" w14:paraId="2C20EF94" w14:textId="77777777" w:rsidTr="007867CC">
        <w:trPr>
          <w:trHeight w:val="62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3187D" w14:textId="77777777" w:rsidR="007F572B" w:rsidRPr="001B34FD" w:rsidRDefault="007F572B" w:rsidP="007867CC">
            <w:pPr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color w:val="000000"/>
                <w:lang w:eastAsia="en-ID"/>
              </w:rPr>
              <w:t xml:space="preserve">DOCX, </w:t>
            </w:r>
            <w:r w:rsidRPr="001B34FD">
              <w:rPr>
                <w:color w:val="000000"/>
                <w:lang w:eastAsia="en-ID"/>
              </w:rPr>
              <w:t>JAVA, CLASS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F2CBC" w14:textId="77777777" w:rsidR="007F572B" w:rsidRPr="001B34FD" w:rsidRDefault="007F572B" w:rsidP="007867CC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3DA0C" w14:textId="77777777" w:rsidR="007F572B" w:rsidRPr="001B34FD" w:rsidRDefault="007F572B" w:rsidP="007867CC">
            <w:pPr>
              <w:jc w:val="center"/>
              <w:rPr>
                <w:bCs/>
              </w:rPr>
            </w:pPr>
            <w:r>
              <w:rPr>
                <w:bCs/>
              </w:rPr>
              <w:t>JAVA, CLASS</w:t>
            </w:r>
          </w:p>
        </w:tc>
      </w:tr>
    </w:tbl>
    <w:p w14:paraId="0643E421" w14:textId="759367A1" w:rsidR="007F572B" w:rsidRDefault="007F572B" w:rsidP="005B66A9">
      <w:pPr>
        <w:rPr>
          <w:lang w:val="id-ID"/>
        </w:rPr>
      </w:pPr>
    </w:p>
    <w:p w14:paraId="32FB7AAF" w14:textId="77777777" w:rsidR="007F572B" w:rsidRPr="00876A58" w:rsidRDefault="007F572B" w:rsidP="005B66A9">
      <w:pPr>
        <w:rPr>
          <w:lang w:val="id-ID"/>
        </w:rPr>
      </w:pPr>
    </w:p>
    <w:p w14:paraId="5D5420BD" w14:textId="77777777" w:rsidR="007F572B" w:rsidRDefault="007F572B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4E48DE82" w14:textId="650A75C0" w:rsidR="00643F75" w:rsidRPr="00876A58" w:rsidRDefault="00643F75" w:rsidP="00E74FF5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8350517" w14:textId="42E9D982" w:rsidR="00643F75" w:rsidRDefault="004B47B5" w:rsidP="00E74FF5">
      <w:pPr>
        <w:spacing w:line="360" w:lineRule="auto"/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204A3010" w14:textId="77777777" w:rsidR="001C444D" w:rsidRPr="001C444D" w:rsidRDefault="001C444D" w:rsidP="00E74FF5">
      <w:pPr>
        <w:spacing w:line="360" w:lineRule="auto"/>
        <w:rPr>
          <w:rFonts w:ascii="Arial" w:hAnsi="Arial" w:cs="Arial"/>
          <w:i/>
          <w:sz w:val="16"/>
        </w:rPr>
      </w:pPr>
    </w:p>
    <w:p w14:paraId="1FC9094A" w14:textId="2B90F4E9" w:rsidR="00F554C3" w:rsidRDefault="009B3433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From </w:t>
      </w:r>
      <w:r w:rsidR="00E51FFC">
        <w:t xml:space="preserve">the </w:t>
      </w:r>
      <w:r w:rsidRPr="009D24AA">
        <w:rPr>
          <w:b/>
        </w:rPr>
        <w:t>home directory</w:t>
      </w:r>
      <w:r>
        <w:t>, write a</w:t>
      </w:r>
      <w:r w:rsidR="00067843">
        <w:t xml:space="preserve"> </w:t>
      </w:r>
      <w:r w:rsidR="00067843" w:rsidRPr="009D24AA">
        <w:rPr>
          <w:b/>
        </w:rPr>
        <w:t>command line</w:t>
      </w:r>
      <w:r w:rsidR="00E17632">
        <w:t xml:space="preserve"> to create </w:t>
      </w:r>
      <w:r w:rsidR="00E51FFC">
        <w:t xml:space="preserve">a </w:t>
      </w:r>
      <w:r w:rsidR="00067843">
        <w:t>directory based on the hierarchy below in a single execution!</w:t>
      </w:r>
      <w:r w:rsidR="00067843" w:rsidRPr="00067843">
        <w:t xml:space="preserve"> </w:t>
      </w:r>
      <w:r w:rsidR="00AE6B2D">
        <w:t>Note that folder names must be identical to the example below, including the spaces between words.</w:t>
      </w:r>
    </w:p>
    <w:p w14:paraId="1E4B9FDC" w14:textId="1C9239C0" w:rsidR="00615E31" w:rsidRDefault="00A4371C" w:rsidP="00615E31">
      <w:pPr>
        <w:pStyle w:val="ListParagraph"/>
        <w:tabs>
          <w:tab w:val="left" w:pos="450"/>
        </w:tabs>
        <w:spacing w:before="60" w:after="60" w:line="360" w:lineRule="auto"/>
        <w:ind w:left="540"/>
        <w:jc w:val="both"/>
      </w:pPr>
      <w:r>
        <w:pict w14:anchorId="67977C3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width:489.75pt;height:147.7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Text Box 2">
              <w:txbxContent>
                <w:p w14:paraId="39853EDF" w14:textId="6C6167C4" w:rsidR="00F554C3" w:rsidRDefault="00F554C3" w:rsidP="00F554C3">
                  <w:pPr>
                    <w:spacing w:before="60"/>
                    <w:ind w:left="562"/>
                  </w:pPr>
                  <w:r>
                    <w:t>&lt;Home directory&gt;</w:t>
                  </w:r>
                </w:p>
                <w:p w14:paraId="573376CD" w14:textId="3D3FEFCB" w:rsidR="00F554C3" w:rsidRDefault="00F554C3" w:rsidP="00F554C3">
                  <w:pPr>
                    <w:spacing w:before="60"/>
                    <w:ind w:left="562"/>
                  </w:pPr>
                  <w:r>
                    <w:t>`-- Coffee S</w:t>
                  </w:r>
                  <w:r w:rsidR="00AE6B2D">
                    <w:t>tore</w:t>
                  </w:r>
                </w:p>
                <w:p w14:paraId="57055DB2" w14:textId="335ECB43" w:rsidR="00F554C3" w:rsidRDefault="00F554C3" w:rsidP="00F554C3">
                  <w:pPr>
                    <w:tabs>
                      <w:tab w:val="left" w:pos="900"/>
                    </w:tabs>
                    <w:spacing w:before="60"/>
                    <w:ind w:left="562"/>
                  </w:pPr>
                  <w:r>
                    <w:tab/>
                    <w:t>|--</w:t>
                  </w:r>
                  <w:r w:rsidR="00AE6B2D">
                    <w:t xml:space="preserve"> Coffee Types</w:t>
                  </w:r>
                </w:p>
                <w:p w14:paraId="28F39F63" w14:textId="1F227EEA" w:rsidR="00F554C3" w:rsidRDefault="00370716" w:rsidP="00AE6B2D">
                  <w:pPr>
                    <w:tabs>
                      <w:tab w:val="left" w:pos="900"/>
                      <w:tab w:val="left" w:pos="1170"/>
                    </w:tabs>
                    <w:spacing w:before="60"/>
                    <w:ind w:left="562"/>
                  </w:pPr>
                  <w:r>
                    <w:tab/>
                  </w:r>
                  <w:r w:rsidR="00277811">
                    <w:t>|</w:t>
                  </w:r>
                  <w:r w:rsidR="00F554C3">
                    <w:tab/>
                    <w:t xml:space="preserve">|-- </w:t>
                  </w:r>
                  <w:r w:rsidR="00AE6B2D">
                    <w:t>Espresso</w:t>
                  </w:r>
                </w:p>
                <w:p w14:paraId="1A19BECA" w14:textId="2EC7A742" w:rsidR="00F554C3" w:rsidRDefault="00277811" w:rsidP="00F554C3">
                  <w:pPr>
                    <w:tabs>
                      <w:tab w:val="left" w:pos="900"/>
                      <w:tab w:val="left" w:pos="1170"/>
                    </w:tabs>
                    <w:spacing w:before="60"/>
                    <w:ind w:left="562"/>
                  </w:pPr>
                  <w:r>
                    <w:tab/>
                    <w:t>|</w:t>
                  </w:r>
                  <w:r w:rsidR="00F554C3">
                    <w:tab/>
                    <w:t xml:space="preserve">|-- </w:t>
                  </w:r>
                  <w:r w:rsidR="00AE6B2D">
                    <w:t>Macchiato</w:t>
                  </w:r>
                </w:p>
                <w:p w14:paraId="4AC0488F" w14:textId="611DC4B2" w:rsidR="00AE6B2D" w:rsidRDefault="00F554C3" w:rsidP="00AE6B2D">
                  <w:pPr>
                    <w:tabs>
                      <w:tab w:val="left" w:pos="900"/>
                    </w:tabs>
                    <w:spacing w:before="60"/>
                    <w:ind w:left="562"/>
                  </w:pPr>
                  <w:r>
                    <w:tab/>
                    <w:t xml:space="preserve">|-- </w:t>
                  </w:r>
                  <w:r w:rsidR="00AE6B2D">
                    <w:t>Order List</w:t>
                  </w:r>
                </w:p>
                <w:p w14:paraId="4E0FC657" w14:textId="63F6722C" w:rsidR="00AE6B2D" w:rsidRDefault="00AE6B2D" w:rsidP="00AE6B2D">
                  <w:pPr>
                    <w:tabs>
                      <w:tab w:val="left" w:pos="900"/>
                    </w:tabs>
                    <w:spacing w:before="60"/>
                    <w:ind w:left="562"/>
                  </w:pPr>
                  <w:r>
                    <w:tab/>
                    <w:t>|-- Stock List</w:t>
                  </w:r>
                </w:p>
                <w:p w14:paraId="511C1A48" w14:textId="533C668D" w:rsidR="00AE6B2D" w:rsidRDefault="00AE6B2D" w:rsidP="00AE6B2D">
                  <w:pPr>
                    <w:tabs>
                      <w:tab w:val="left" w:pos="900"/>
                      <w:tab w:val="left" w:pos="1170"/>
                    </w:tabs>
                    <w:spacing w:before="60"/>
                    <w:ind w:left="562"/>
                  </w:pPr>
                  <w:r>
                    <w:tab/>
                    <w:t>|</w:t>
                  </w:r>
                  <w:r>
                    <w:tab/>
                    <w:t>|-- Coffee Beans</w:t>
                  </w:r>
                </w:p>
                <w:p w14:paraId="0086DEC0" w14:textId="77777777" w:rsidR="00AE6B2D" w:rsidRDefault="00AE6B2D" w:rsidP="00AE6B2D">
                  <w:pPr>
                    <w:tabs>
                      <w:tab w:val="left" w:pos="900"/>
                    </w:tabs>
                    <w:spacing w:before="60"/>
                    <w:ind w:left="562"/>
                  </w:pPr>
                </w:p>
              </w:txbxContent>
            </v:textbox>
            <w10:anchorlock/>
          </v:shape>
        </w:pict>
      </w:r>
    </w:p>
    <w:p w14:paraId="30BE2C94" w14:textId="65A6FEF2" w:rsidR="001B2802" w:rsidRPr="00A5551E" w:rsidRDefault="00913661" w:rsidP="00913661">
      <w:pPr>
        <w:pStyle w:val="ListParagraph"/>
        <w:numPr>
          <w:ilvl w:val="0"/>
          <w:numId w:val="22"/>
        </w:numPr>
        <w:tabs>
          <w:tab w:val="left" w:pos="450"/>
        </w:tabs>
        <w:spacing w:before="60" w:after="60" w:line="360" w:lineRule="auto"/>
        <w:jc w:val="both"/>
      </w:pPr>
      <w:r w:rsidRPr="00913661">
        <w:t>mkdir -p "Coffee Store"/"Coffee Types"/Espresso "Coffee Store"/"Coffee Types"/Macchiato "Coffee Store"/"Order List" "Coffee Store"/"Stock List"/"Coffee Beans"</w:t>
      </w:r>
    </w:p>
    <w:p w14:paraId="784F891A" w14:textId="288090D2" w:rsidR="00615E31" w:rsidRDefault="00277811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bookmarkStart w:id="0" w:name="OLE_LINK5"/>
      <w:bookmarkStart w:id="1" w:name="OLE_LINK6"/>
      <w:bookmarkStart w:id="2" w:name="OLE_LINK7"/>
      <w:r>
        <w:t xml:space="preserve">From </w:t>
      </w:r>
      <w:bookmarkEnd w:id="0"/>
      <w:bookmarkEnd w:id="1"/>
      <w:bookmarkEnd w:id="2"/>
      <w:r w:rsidR="00AE6B2D">
        <w:rPr>
          <w:b/>
        </w:rPr>
        <w:t>Home Directory</w:t>
      </w:r>
      <w:r w:rsidR="001E0265">
        <w:t xml:space="preserve">, write a </w:t>
      </w:r>
      <w:r w:rsidR="001E0265" w:rsidRPr="00456335">
        <w:rPr>
          <w:b/>
          <w:bCs/>
        </w:rPr>
        <w:t>command lin</w:t>
      </w:r>
      <w:r w:rsidR="001E0265">
        <w:t>e to c</w:t>
      </w:r>
      <w:r w:rsidR="00A5551E" w:rsidRPr="00A5551E">
        <w:t xml:space="preserve">reate </w:t>
      </w:r>
      <w:r w:rsidR="001E0265">
        <w:t xml:space="preserve">a new </w:t>
      </w:r>
      <w:r w:rsidR="00A5551E" w:rsidRPr="00A5551E">
        <w:t>file named</w:t>
      </w:r>
      <w:r w:rsidR="00A5551E" w:rsidRPr="009D24AA">
        <w:rPr>
          <w:b/>
        </w:rPr>
        <w:t xml:space="preserve"> </w:t>
      </w:r>
      <w:r w:rsidR="00AE6B2D">
        <w:rPr>
          <w:b/>
        </w:rPr>
        <w:t>Order 1</w:t>
      </w:r>
      <w:r w:rsidR="00A5551E" w:rsidRPr="009D24AA">
        <w:rPr>
          <w:b/>
        </w:rPr>
        <w:t xml:space="preserve">.txt </w:t>
      </w:r>
      <w:r w:rsidR="00A5551E" w:rsidRPr="00A5551E">
        <w:t>inside the</w:t>
      </w:r>
      <w:r w:rsidR="00A5551E" w:rsidRPr="009D24AA">
        <w:rPr>
          <w:b/>
        </w:rPr>
        <w:t xml:space="preserve"> </w:t>
      </w:r>
      <w:r w:rsidR="00577849">
        <w:rPr>
          <w:b/>
        </w:rPr>
        <w:t>Order List</w:t>
      </w:r>
      <w:r w:rsidR="00A5551E" w:rsidRPr="009D24AA">
        <w:rPr>
          <w:b/>
        </w:rPr>
        <w:t xml:space="preserve"> </w:t>
      </w:r>
      <w:r w:rsidR="00A5551E" w:rsidRPr="00A5551E">
        <w:t>folder</w:t>
      </w:r>
      <w:r w:rsidR="00A5551E">
        <w:t xml:space="preserve">, then </w:t>
      </w:r>
      <w:r w:rsidR="00A5551E" w:rsidRPr="009D24AA">
        <w:rPr>
          <w:b/>
        </w:rPr>
        <w:t>set permission</w:t>
      </w:r>
      <w:r w:rsidR="00A5551E">
        <w:t xml:space="preserve"> so </w:t>
      </w:r>
      <w:r w:rsidR="00577849">
        <w:rPr>
          <w:b/>
        </w:rPr>
        <w:t>every user group</w:t>
      </w:r>
      <w:r w:rsidR="00A5551E">
        <w:t xml:space="preserve"> </w:t>
      </w:r>
      <w:r w:rsidR="00577849">
        <w:t xml:space="preserve">will only be </w:t>
      </w:r>
      <w:r w:rsidR="00A5551E">
        <w:t xml:space="preserve">able to </w:t>
      </w:r>
      <w:r w:rsidR="00A5551E" w:rsidRPr="009D24AA">
        <w:rPr>
          <w:b/>
        </w:rPr>
        <w:t>read</w:t>
      </w:r>
      <w:r w:rsidR="00577849">
        <w:t xml:space="preserve"> the file or in other words make the file </w:t>
      </w:r>
      <w:r w:rsidR="00577849">
        <w:rPr>
          <w:b/>
          <w:bCs/>
        </w:rPr>
        <w:t>read-only</w:t>
      </w:r>
      <w:r w:rsidR="00577849">
        <w:t xml:space="preserve"> for </w:t>
      </w:r>
      <w:r w:rsidR="00577849">
        <w:rPr>
          <w:b/>
          <w:bCs/>
        </w:rPr>
        <w:t>every group of users</w:t>
      </w:r>
      <w:r w:rsidR="00A5551E">
        <w:t>.</w:t>
      </w:r>
      <w:r w:rsidR="00CF459D">
        <w:t xml:space="preserve"> </w:t>
      </w:r>
    </w:p>
    <w:p w14:paraId="67408E45" w14:textId="06E9CC84" w:rsidR="001B2802" w:rsidRPr="005C625E" w:rsidRDefault="00315746" w:rsidP="00315746">
      <w:pPr>
        <w:pStyle w:val="ListParagraph"/>
        <w:numPr>
          <w:ilvl w:val="0"/>
          <w:numId w:val="22"/>
        </w:numPr>
        <w:spacing w:before="60" w:after="60" w:line="360" w:lineRule="auto"/>
        <w:jc w:val="both"/>
      </w:pPr>
      <w:r w:rsidRPr="00315746">
        <w:t>touch "Coffee Store"/"Order List"/"Order 1.txt"; chmod 444 "Coffee Store"/"Order List"/"Order 1.txt"</w:t>
      </w:r>
    </w:p>
    <w:p w14:paraId="655FACBB" w14:textId="55DCC628" w:rsidR="00A5551E" w:rsidRPr="00A5551E" w:rsidRDefault="001E0265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From </w:t>
      </w:r>
      <w:r w:rsidR="00577849">
        <w:rPr>
          <w:b/>
        </w:rPr>
        <w:t>Home Directory</w:t>
      </w:r>
      <w:r w:rsidRPr="009D24AA">
        <w:rPr>
          <w:b/>
        </w:rPr>
        <w:t xml:space="preserve">, </w:t>
      </w:r>
      <w:r w:rsidR="009D24AA" w:rsidRPr="001E0265">
        <w:t>write</w:t>
      </w:r>
      <w:r w:rsidRPr="001E0265">
        <w:t xml:space="preserve"> a </w:t>
      </w:r>
      <w:r w:rsidRPr="00456335">
        <w:rPr>
          <w:b/>
          <w:bCs/>
        </w:rPr>
        <w:t>command line</w:t>
      </w:r>
      <w:r w:rsidRPr="001E0265">
        <w:t xml:space="preserve"> to </w:t>
      </w:r>
      <w:r w:rsidRPr="009D24AA">
        <w:rPr>
          <w:b/>
        </w:rPr>
        <w:t>s</w:t>
      </w:r>
      <w:r w:rsidR="00A5551E" w:rsidRPr="009D24AA">
        <w:rPr>
          <w:b/>
        </w:rPr>
        <w:t>earch files</w:t>
      </w:r>
      <w:r w:rsidR="00A5551E" w:rsidRPr="00A5551E">
        <w:t xml:space="preserve"> with </w:t>
      </w:r>
      <w:r>
        <w:t>the following criteria</w:t>
      </w:r>
      <w:r w:rsidR="00A5551E" w:rsidRPr="00A5551E">
        <w:t>:</w:t>
      </w:r>
    </w:p>
    <w:p w14:paraId="5F448F9C" w14:textId="1C4E2884" w:rsidR="00A5551E" w:rsidRPr="001B2802" w:rsidRDefault="00577849" w:rsidP="009D24AA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>
        <w:rPr>
          <w:b/>
        </w:rPr>
        <w:t xml:space="preserve">File Permission </w:t>
      </w:r>
      <w:r>
        <w:rPr>
          <w:bCs/>
        </w:rPr>
        <w:t xml:space="preserve">is </w:t>
      </w:r>
      <w:r>
        <w:rPr>
          <w:b/>
        </w:rPr>
        <w:t xml:space="preserve">read-only </w:t>
      </w:r>
      <w:r>
        <w:rPr>
          <w:bCs/>
        </w:rPr>
        <w:t xml:space="preserve">for </w:t>
      </w:r>
      <w:r>
        <w:rPr>
          <w:b/>
        </w:rPr>
        <w:t>every group of users</w:t>
      </w:r>
    </w:p>
    <w:p w14:paraId="7D7501DA" w14:textId="1F142092" w:rsidR="001B2802" w:rsidRPr="00A5551E" w:rsidRDefault="00AF01FB" w:rsidP="00AF01FB">
      <w:pPr>
        <w:pStyle w:val="ListParagraph"/>
        <w:numPr>
          <w:ilvl w:val="0"/>
          <w:numId w:val="22"/>
        </w:numPr>
        <w:spacing w:before="60" w:after="60" w:line="360" w:lineRule="auto"/>
        <w:jc w:val="both"/>
      </w:pPr>
      <w:r w:rsidRPr="00AF01FB">
        <w:t>find "Coffee Store" -type f -perm -444</w:t>
      </w:r>
    </w:p>
    <w:p w14:paraId="443DBAC0" w14:textId="56AD986B" w:rsidR="00775523" w:rsidRDefault="0091710E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Write a </w:t>
      </w:r>
      <w:r w:rsidRPr="00EC0064">
        <w:rPr>
          <w:b/>
          <w:bCs/>
        </w:rPr>
        <w:t>command line</w:t>
      </w:r>
      <w:r>
        <w:t xml:space="preserve"> to display </w:t>
      </w:r>
      <w:r w:rsidR="00D238F6">
        <w:t xml:space="preserve">the </w:t>
      </w:r>
      <w:r w:rsidR="00D238F6">
        <w:rPr>
          <w:b/>
          <w:bCs/>
        </w:rPr>
        <w:t xml:space="preserve">PID, User, and Command </w:t>
      </w:r>
      <w:r w:rsidR="00D238F6">
        <w:t xml:space="preserve">of </w:t>
      </w:r>
      <w:r w:rsidR="00FB1D92" w:rsidRPr="009D24AA">
        <w:rPr>
          <w:b/>
        </w:rPr>
        <w:t>all processes</w:t>
      </w:r>
      <w:r w:rsidR="00D238F6">
        <w:rPr>
          <w:bCs/>
        </w:rPr>
        <w:t xml:space="preserve"> that were r</w:t>
      </w:r>
      <w:r w:rsidR="00E51FFC">
        <w:rPr>
          <w:bCs/>
        </w:rPr>
        <w:t>unning</w:t>
      </w:r>
      <w:r w:rsidR="001924E0">
        <w:rPr>
          <w:bCs/>
        </w:rPr>
        <w:t xml:space="preserve">/executed </w:t>
      </w:r>
      <w:r w:rsidR="00D238F6">
        <w:rPr>
          <w:bCs/>
        </w:rPr>
        <w:t xml:space="preserve">by the user </w:t>
      </w:r>
      <w:r w:rsidR="00D238F6">
        <w:rPr>
          <w:b/>
        </w:rPr>
        <w:t>root</w:t>
      </w:r>
      <w:r w:rsidR="00FB1D92">
        <w:t>.</w:t>
      </w:r>
    </w:p>
    <w:p w14:paraId="34DACB0E" w14:textId="30786E43" w:rsidR="009B3433" w:rsidRDefault="00850029" w:rsidP="00850029">
      <w:pPr>
        <w:pStyle w:val="ListParagraph"/>
        <w:numPr>
          <w:ilvl w:val="0"/>
          <w:numId w:val="22"/>
        </w:numPr>
        <w:spacing w:before="60" w:after="60" w:line="360" w:lineRule="auto"/>
        <w:jc w:val="both"/>
      </w:pPr>
      <w:r w:rsidRPr="00850029">
        <w:t>ps -e -o pid,uid,comm -u root</w:t>
      </w:r>
    </w:p>
    <w:p w14:paraId="11D00609" w14:textId="77777777" w:rsidR="009D24AA" w:rsidRDefault="009D24AA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DF41C1E" w14:textId="0CD5075A" w:rsidR="006B45E7" w:rsidRDefault="006B45E7" w:rsidP="005507D4">
      <w:pPr>
        <w:spacing w:line="360" w:lineRule="auto"/>
        <w:rPr>
          <w:b/>
          <w:bCs/>
        </w:rPr>
      </w:pPr>
      <w:r w:rsidRPr="005507D4">
        <w:rPr>
          <w:b/>
          <w:bCs/>
        </w:rPr>
        <w:lastRenderedPageBreak/>
        <w:t>Java Programming</w:t>
      </w:r>
    </w:p>
    <w:p w14:paraId="6387C49C" w14:textId="77777777" w:rsidR="001B2802" w:rsidRPr="005507D4" w:rsidRDefault="001B2802" w:rsidP="005507D4">
      <w:pPr>
        <w:spacing w:line="360" w:lineRule="auto"/>
        <w:rPr>
          <w:b/>
          <w:bCs/>
        </w:rPr>
      </w:pPr>
    </w:p>
    <w:p w14:paraId="12634E04" w14:textId="3B089443" w:rsidR="00084A77" w:rsidRPr="00C3074B" w:rsidRDefault="001924E0" w:rsidP="00C3074B">
      <w:pPr>
        <w:spacing w:line="360" w:lineRule="auto"/>
        <w:jc w:val="center"/>
        <w:rPr>
          <w:b/>
        </w:rPr>
      </w:pPr>
      <w:r>
        <w:rPr>
          <w:b/>
        </w:rPr>
        <w:t>FeSt</w:t>
      </w:r>
      <w:r w:rsidR="00084A77">
        <w:rPr>
          <w:b/>
        </w:rPr>
        <w:t xml:space="preserve"> Coffee</w:t>
      </w:r>
      <w:r>
        <w:rPr>
          <w:b/>
        </w:rPr>
        <w:t xml:space="preserve"> Simulator</w:t>
      </w:r>
    </w:p>
    <w:p w14:paraId="2A237C47" w14:textId="7D8AC39E" w:rsidR="00FB1D92" w:rsidRPr="005C625E" w:rsidRDefault="00656B5F" w:rsidP="001C444D">
      <w:pPr>
        <w:spacing w:before="60" w:after="60" w:line="360" w:lineRule="auto"/>
        <w:ind w:firstLine="360"/>
        <w:contextualSpacing/>
        <w:jc w:val="both"/>
      </w:pPr>
      <w:r>
        <w:rPr>
          <w:b/>
        </w:rPr>
        <w:t>FeSt</w:t>
      </w:r>
      <w:r w:rsidR="00084A77">
        <w:rPr>
          <w:b/>
        </w:rPr>
        <w:t xml:space="preserve"> Coffee </w:t>
      </w:r>
      <w:r>
        <w:rPr>
          <w:b/>
        </w:rPr>
        <w:t>Simulator</w:t>
      </w:r>
      <w:r w:rsidR="00084A77">
        <w:t xml:space="preserve"> is </w:t>
      </w:r>
      <w:r w:rsidR="001924E0">
        <w:t xml:space="preserve">a Coffee Store </w:t>
      </w:r>
      <w:r>
        <w:t>S</w:t>
      </w:r>
      <w:r w:rsidR="001924E0">
        <w:t xml:space="preserve">imulator that is used to simulate an order </w:t>
      </w:r>
      <w:r w:rsidR="00E51FFC">
        <w:t>based on the user</w:t>
      </w:r>
      <w:r>
        <w:t xml:space="preserve"> input type of coffee</w:t>
      </w:r>
      <w:r w:rsidR="00084A77">
        <w:t>. As a programmer, you are asked to create a program to</w:t>
      </w:r>
      <w:r>
        <w:t xml:space="preserve"> create this program for the grand opening of </w:t>
      </w:r>
      <w:r>
        <w:rPr>
          <w:b/>
          <w:bCs/>
        </w:rPr>
        <w:t>FeSt Coffee Store</w:t>
      </w:r>
      <w:r w:rsidR="00084A77">
        <w:t xml:space="preserve">. </w:t>
      </w:r>
    </w:p>
    <w:p w14:paraId="3A05F026" w14:textId="1CEB79F3" w:rsidR="003B495D" w:rsidRDefault="00C2043A" w:rsidP="009D24AA">
      <w:pPr>
        <w:spacing w:before="60" w:after="60" w:line="360" w:lineRule="auto"/>
        <w:jc w:val="both"/>
      </w:pPr>
      <w:r w:rsidRPr="00C2043A">
        <w:t>Here are the detail requirements of the application:</w:t>
      </w:r>
    </w:p>
    <w:p w14:paraId="601ABE53" w14:textId="1DDBF62A" w:rsidR="00615E31" w:rsidRDefault="0091710E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The application </w:t>
      </w:r>
      <w:r w:rsidR="00E51FFC">
        <w:t xml:space="preserve">must </w:t>
      </w:r>
      <w:r w:rsidR="00615E31">
        <w:t>us</w:t>
      </w:r>
      <w:r w:rsidR="00E51FFC">
        <w:t>e</w:t>
      </w:r>
      <w:r w:rsidR="00615E31">
        <w:t xml:space="preserve"> </w:t>
      </w:r>
      <w:r w:rsidR="00615E31" w:rsidRPr="00615E31">
        <w:rPr>
          <w:b/>
        </w:rPr>
        <w:t>Object</w:t>
      </w:r>
      <w:r w:rsidR="00404178">
        <w:rPr>
          <w:b/>
        </w:rPr>
        <w:t>-</w:t>
      </w:r>
      <w:r w:rsidR="00615E31" w:rsidRPr="00615E31">
        <w:rPr>
          <w:b/>
        </w:rPr>
        <w:t>Oriented Programming</w:t>
      </w:r>
      <w:r w:rsidR="00615E31">
        <w:t xml:space="preserve"> concept</w:t>
      </w:r>
      <w:r w:rsidR="00656B5F">
        <w:t xml:space="preserve">s such as </w:t>
      </w:r>
      <w:r w:rsidR="00656B5F">
        <w:rPr>
          <w:b/>
          <w:bCs/>
        </w:rPr>
        <w:t>Encapsulation</w:t>
      </w:r>
      <w:r w:rsidR="00656B5F">
        <w:t xml:space="preserve">, </w:t>
      </w:r>
      <w:r w:rsidR="00656B5F">
        <w:rPr>
          <w:b/>
          <w:bCs/>
        </w:rPr>
        <w:t>Inheritance</w:t>
      </w:r>
      <w:r w:rsidR="00656B5F">
        <w:t xml:space="preserve">, and </w:t>
      </w:r>
      <w:r w:rsidR="00656B5F">
        <w:rPr>
          <w:b/>
          <w:bCs/>
        </w:rPr>
        <w:t>Polymorphism</w:t>
      </w:r>
      <w:r w:rsidR="00A572FF" w:rsidRPr="00A572FF">
        <w:t>.</w:t>
      </w:r>
      <w:r w:rsidR="00A572FF">
        <w:rPr>
          <w:b/>
          <w:bCs/>
        </w:rPr>
        <w:t xml:space="preserve"> </w:t>
      </w:r>
      <w:r w:rsidR="00A572FF">
        <w:rPr>
          <w:bCs/>
        </w:rPr>
        <w:t xml:space="preserve">There must be </w:t>
      </w:r>
      <w:r w:rsidR="00A572FF">
        <w:rPr>
          <w:b/>
        </w:rPr>
        <w:t>Polymorphic Classes</w:t>
      </w:r>
      <w:r w:rsidR="00A572FF">
        <w:rPr>
          <w:bCs/>
        </w:rPr>
        <w:t xml:space="preserve"> and at</w:t>
      </w:r>
      <w:r w:rsidR="00C3074B">
        <w:rPr>
          <w:bCs/>
        </w:rPr>
        <w:t xml:space="preserve"> </w:t>
      </w:r>
      <w:r w:rsidR="00A572FF">
        <w:rPr>
          <w:bCs/>
        </w:rPr>
        <w:t xml:space="preserve">least </w:t>
      </w:r>
      <w:r w:rsidR="00A572FF" w:rsidRPr="00A572FF">
        <w:rPr>
          <w:bCs/>
        </w:rPr>
        <w:t>1</w:t>
      </w:r>
      <w:r w:rsidR="00A572FF">
        <w:rPr>
          <w:b/>
        </w:rPr>
        <w:t xml:space="preserve"> Overrid</w:t>
      </w:r>
      <w:r w:rsidR="00C3074B">
        <w:rPr>
          <w:b/>
        </w:rPr>
        <w:t>d</w:t>
      </w:r>
      <w:r w:rsidR="00A572FF">
        <w:rPr>
          <w:b/>
        </w:rPr>
        <w:t>en Method</w:t>
      </w:r>
      <w:r w:rsidR="00A572FF">
        <w:rPr>
          <w:bCs/>
        </w:rPr>
        <w:t>.</w:t>
      </w:r>
    </w:p>
    <w:p w14:paraId="5958EEA7" w14:textId="6D160BDA" w:rsidR="005D68DB" w:rsidRDefault="00615E31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Create methods to calculate the </w:t>
      </w:r>
      <w:r w:rsidR="00656B5F">
        <w:rPr>
          <w:b/>
        </w:rPr>
        <w:t>Total Price</w:t>
      </w:r>
      <w:r>
        <w:t>,</w:t>
      </w:r>
      <w:r w:rsidR="00656B5F">
        <w:t xml:space="preserve"> </w:t>
      </w:r>
      <w:r>
        <w:t xml:space="preserve">and </w:t>
      </w:r>
      <w:r w:rsidR="00656B5F">
        <w:rPr>
          <w:b/>
        </w:rPr>
        <w:t>Simulate the Order</w:t>
      </w:r>
    </w:p>
    <w:p w14:paraId="3B89ADEE" w14:textId="2548D09F" w:rsidR="00C3074B" w:rsidRDefault="00C2043A" w:rsidP="003A73A0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When the </w:t>
      </w:r>
      <w:r w:rsidRPr="00C2043A">
        <w:rPr>
          <w:b/>
        </w:rPr>
        <w:t>program starts</w:t>
      </w:r>
      <w:r>
        <w:t xml:space="preserve">, </w:t>
      </w:r>
      <w:r w:rsidR="00656B5F">
        <w:t>display a menu that ask</w:t>
      </w:r>
      <w:r w:rsidR="00404178">
        <w:t>s</w:t>
      </w:r>
      <w:r w:rsidR="00656B5F">
        <w:t xml:space="preserve"> if the user want</w:t>
      </w:r>
      <w:r w:rsidR="00404178">
        <w:t>s</w:t>
      </w:r>
      <w:r w:rsidR="00656B5F">
        <w:t xml:space="preserve"> to </w:t>
      </w:r>
      <w:r w:rsidR="00656B5F" w:rsidRPr="00656B5F">
        <w:rPr>
          <w:b/>
          <w:bCs/>
        </w:rPr>
        <w:t>start the simulation (Input Coffee Information)</w:t>
      </w:r>
      <w:r w:rsidR="00656B5F">
        <w:t xml:space="preserve"> or to </w:t>
      </w:r>
      <w:r w:rsidR="00656B5F" w:rsidRPr="00656B5F">
        <w:rPr>
          <w:b/>
          <w:bCs/>
        </w:rPr>
        <w:t>Exit</w:t>
      </w:r>
      <w:r w:rsidR="00775523">
        <w:t>.</w:t>
      </w:r>
      <w:r w:rsidR="00775523" w:rsidRPr="00775523">
        <w:rPr>
          <w:noProof/>
        </w:rPr>
        <w:t xml:space="preserve"> </w:t>
      </w:r>
    </w:p>
    <w:p w14:paraId="76607463" w14:textId="2F8C7C4F" w:rsidR="00656B5F" w:rsidRDefault="00C3074B" w:rsidP="00E51FFC">
      <w:pPr>
        <w:spacing w:before="60" w:line="276" w:lineRule="auto"/>
        <w:jc w:val="center"/>
      </w:pPr>
      <w:r w:rsidRPr="00656B5F">
        <w:rPr>
          <w:noProof/>
        </w:rPr>
        <w:drawing>
          <wp:inline distT="0" distB="0" distL="0" distR="0" wp14:anchorId="56550DC4" wp14:editId="4CF2C4B1">
            <wp:extent cx="5760000" cy="992739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611"/>
                    <a:stretch/>
                  </pic:blipFill>
                  <pic:spPr bwMode="auto">
                    <a:xfrm>
                      <a:off x="0" y="0"/>
                      <a:ext cx="5760000" cy="99273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230C4" w14:textId="00B49CB8" w:rsidR="004B3FDF" w:rsidRDefault="00D270A3" w:rsidP="00C3074B">
      <w:pPr>
        <w:pStyle w:val="ListParagraph"/>
        <w:keepNext/>
        <w:spacing w:before="60" w:after="60" w:line="360" w:lineRule="auto"/>
        <w:ind w:left="0"/>
        <w:jc w:val="center"/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1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 xml:space="preserve">. Screenshot of </w:t>
      </w:r>
      <w:r w:rsidR="00656B5F">
        <w:rPr>
          <w:b/>
          <w:sz w:val="20"/>
          <w:szCs w:val="20"/>
        </w:rPr>
        <w:t>the Main Menu</w:t>
      </w:r>
    </w:p>
    <w:p w14:paraId="59D5C06B" w14:textId="1F7218B7" w:rsidR="00775523" w:rsidRDefault="00775523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If </w:t>
      </w:r>
      <w:r w:rsidR="00404178">
        <w:t xml:space="preserve">the </w:t>
      </w:r>
      <w:r>
        <w:t xml:space="preserve">user </w:t>
      </w:r>
      <w:r w:rsidR="003A73A0">
        <w:t>select</w:t>
      </w:r>
      <w:r w:rsidR="00404178">
        <w:t>s</w:t>
      </w:r>
      <w:r w:rsidR="003A73A0">
        <w:t xml:space="preserve"> the first</w:t>
      </w:r>
      <w:r w:rsidR="007A27C7">
        <w:rPr>
          <w:b/>
        </w:rPr>
        <w:t xml:space="preserve"> </w:t>
      </w:r>
      <w:r w:rsidR="007A27C7" w:rsidRPr="007A27C7">
        <w:t>menu</w:t>
      </w:r>
      <w:r>
        <w:t>, then:</w:t>
      </w:r>
    </w:p>
    <w:p w14:paraId="607CE027" w14:textId="6B405465" w:rsidR="006B646E" w:rsidRPr="006B646E" w:rsidRDefault="00775523" w:rsidP="003A73A0">
      <w:pPr>
        <w:pStyle w:val="ListParagraph"/>
        <w:numPr>
          <w:ilvl w:val="0"/>
          <w:numId w:val="18"/>
        </w:numPr>
        <w:spacing w:before="60" w:after="60" w:line="360" w:lineRule="auto"/>
        <w:jc w:val="both"/>
        <w:rPr>
          <w:b/>
        </w:rPr>
      </w:pPr>
      <w:r>
        <w:t xml:space="preserve">Ask the user to input </w:t>
      </w:r>
      <w:r w:rsidR="003A73A0">
        <w:rPr>
          <w:b/>
          <w:bCs/>
        </w:rPr>
        <w:t xml:space="preserve">Coffee Type, </w:t>
      </w:r>
      <w:r w:rsidR="003A73A0">
        <w:rPr>
          <w:b/>
        </w:rPr>
        <w:t>Coffee Size, Amount of Ice, Amount of Sugar, Base Price,</w:t>
      </w:r>
      <w:r w:rsidR="003A73A0">
        <w:rPr>
          <w:bCs/>
        </w:rPr>
        <w:t xml:space="preserve"> and </w:t>
      </w:r>
      <w:r w:rsidR="003A73A0">
        <w:rPr>
          <w:b/>
        </w:rPr>
        <w:t>Quantity</w:t>
      </w:r>
      <w:r w:rsidR="003A73A0">
        <w:rPr>
          <w:bCs/>
        </w:rPr>
        <w:t xml:space="preserve"> of the order</w:t>
      </w:r>
      <w:r>
        <w:t xml:space="preserve">. Validate the </w:t>
      </w:r>
      <w:r w:rsidR="003A73A0">
        <w:rPr>
          <w:b/>
        </w:rPr>
        <w:t>Type</w:t>
      </w:r>
      <w:r w:rsidR="006B646E">
        <w:t xml:space="preserve"> </w:t>
      </w:r>
      <w:r w:rsidR="003A73A0">
        <w:t xml:space="preserve">must be either </w:t>
      </w:r>
      <w:r w:rsidR="003A73A0">
        <w:rPr>
          <w:b/>
          <w:bCs/>
        </w:rPr>
        <w:t>Coffee</w:t>
      </w:r>
      <w:r w:rsidR="003A73A0">
        <w:t xml:space="preserve"> or </w:t>
      </w:r>
      <w:r w:rsidR="003A73A0">
        <w:rPr>
          <w:b/>
          <w:bCs/>
        </w:rPr>
        <w:t>Coffee Latte</w:t>
      </w:r>
      <w:r w:rsidR="003A73A0">
        <w:t xml:space="preserve"> (</w:t>
      </w:r>
      <w:r w:rsidR="003A73A0">
        <w:rPr>
          <w:b/>
          <w:bCs/>
        </w:rPr>
        <w:t>case sensitive</w:t>
      </w:r>
      <w:r w:rsidR="003A73A0">
        <w:t>).</w:t>
      </w:r>
    </w:p>
    <w:p w14:paraId="0F2C02F3" w14:textId="4A35067A" w:rsidR="003A73A0" w:rsidRPr="003A73A0" w:rsidRDefault="00775523" w:rsidP="003A73A0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="003A73A0">
        <w:rPr>
          <w:b/>
          <w:bCs/>
        </w:rPr>
        <w:t xml:space="preserve">Coffee </w:t>
      </w:r>
      <w:r w:rsidRPr="00775523">
        <w:rPr>
          <w:b/>
        </w:rPr>
        <w:t>Size</w:t>
      </w:r>
      <w:r>
        <w:t xml:space="preserve">. Validate the </w:t>
      </w:r>
      <w:r w:rsidR="006B646E" w:rsidRPr="00775523">
        <w:rPr>
          <w:b/>
        </w:rPr>
        <w:t>Size</w:t>
      </w:r>
      <w:r w:rsidR="00DE78AF" w:rsidRPr="00DE78AF">
        <w:t xml:space="preserve"> </w:t>
      </w:r>
      <w:bookmarkStart w:id="3" w:name="OLE_LINK1"/>
      <w:bookmarkStart w:id="4" w:name="OLE_LINK2"/>
      <w:bookmarkStart w:id="5" w:name="OLE_LINK3"/>
      <w:bookmarkStart w:id="6" w:name="OLE_LINK4"/>
      <w:r w:rsidR="00DE78AF" w:rsidRPr="00DE78AF">
        <w:t>must</w:t>
      </w:r>
      <w:r w:rsidR="00DE78AF">
        <w:t xml:space="preserve"> be between</w:t>
      </w:r>
      <w:r w:rsidR="006B646E">
        <w:t xml:space="preserve"> </w:t>
      </w:r>
      <w:bookmarkEnd w:id="3"/>
      <w:bookmarkEnd w:id="4"/>
      <w:bookmarkEnd w:id="5"/>
      <w:bookmarkEnd w:id="6"/>
      <w:r w:rsidR="006B646E">
        <w:t>“</w:t>
      </w:r>
      <w:r w:rsidRPr="00775523">
        <w:rPr>
          <w:b/>
        </w:rPr>
        <w:t>Small</w:t>
      </w:r>
      <w:r w:rsidR="006B646E">
        <w:rPr>
          <w:b/>
        </w:rPr>
        <w:t>”</w:t>
      </w:r>
      <w:r>
        <w:t xml:space="preserve">, </w:t>
      </w:r>
      <w:r w:rsidR="006B646E">
        <w:t>“</w:t>
      </w:r>
      <w:r w:rsidRPr="00775523">
        <w:rPr>
          <w:b/>
        </w:rPr>
        <w:t>Medium</w:t>
      </w:r>
      <w:r w:rsidR="006B646E">
        <w:rPr>
          <w:b/>
        </w:rPr>
        <w:t>”</w:t>
      </w:r>
      <w:r w:rsidR="00DE78AF">
        <w:t>, and</w:t>
      </w:r>
      <w:r w:rsidR="006B646E">
        <w:t xml:space="preserve"> “</w:t>
      </w:r>
      <w:r w:rsidRPr="00775523">
        <w:rPr>
          <w:b/>
        </w:rPr>
        <w:t>Large</w:t>
      </w:r>
      <w:r w:rsidR="006B646E">
        <w:rPr>
          <w:b/>
        </w:rPr>
        <w:t>”</w:t>
      </w:r>
      <w:r>
        <w:t xml:space="preserve"> (</w:t>
      </w:r>
      <w:r w:rsidRPr="00775523">
        <w:rPr>
          <w:b/>
        </w:rPr>
        <w:t>case</w:t>
      </w:r>
      <w:r>
        <w:t xml:space="preserve"> </w:t>
      </w:r>
      <w:r w:rsidRPr="00775523">
        <w:rPr>
          <w:b/>
        </w:rPr>
        <w:t>sensitive</w:t>
      </w:r>
      <w:r>
        <w:t>).</w:t>
      </w:r>
    </w:p>
    <w:p w14:paraId="61BC44BD" w14:textId="207E5304" w:rsidR="003A73A0" w:rsidRPr="006B646E" w:rsidRDefault="003A73A0" w:rsidP="003A73A0">
      <w:pPr>
        <w:pStyle w:val="ListParagraph"/>
        <w:numPr>
          <w:ilvl w:val="0"/>
          <w:numId w:val="18"/>
        </w:numPr>
        <w:spacing w:before="60" w:after="60" w:line="360" w:lineRule="auto"/>
        <w:jc w:val="both"/>
        <w:rPr>
          <w:b/>
        </w:rPr>
      </w:pPr>
      <w:r>
        <w:t xml:space="preserve">Ask the user to input </w:t>
      </w:r>
      <w:r w:rsidR="00404178">
        <w:t xml:space="preserve">the </w:t>
      </w:r>
      <w:r>
        <w:rPr>
          <w:b/>
          <w:bCs/>
        </w:rPr>
        <w:t>Amount of Ice</w:t>
      </w:r>
      <w:r>
        <w:t xml:space="preserve">. Validate the </w:t>
      </w:r>
      <w:r>
        <w:rPr>
          <w:b/>
        </w:rPr>
        <w:t>Input</w:t>
      </w:r>
      <w:r w:rsidRPr="00DE78AF">
        <w:t xml:space="preserve"> must</w:t>
      </w:r>
      <w:r>
        <w:t xml:space="preserve"> be between “</w:t>
      </w:r>
      <w:r>
        <w:rPr>
          <w:b/>
        </w:rPr>
        <w:t>No Ice”</w:t>
      </w:r>
      <w:r>
        <w:t>, “</w:t>
      </w:r>
      <w:r>
        <w:rPr>
          <w:b/>
        </w:rPr>
        <w:t>Regular”</w:t>
      </w:r>
      <w:r>
        <w:t>, and “</w:t>
      </w:r>
      <w:r>
        <w:rPr>
          <w:b/>
        </w:rPr>
        <w:t>Extra”</w:t>
      </w:r>
      <w:r>
        <w:t xml:space="preserve"> (</w:t>
      </w:r>
      <w:r w:rsidRPr="00775523">
        <w:rPr>
          <w:b/>
        </w:rPr>
        <w:t>case</w:t>
      </w:r>
      <w:r>
        <w:t xml:space="preserve"> </w:t>
      </w:r>
      <w:r w:rsidRPr="00775523">
        <w:rPr>
          <w:b/>
        </w:rPr>
        <w:t>sensitive</w:t>
      </w:r>
      <w:r>
        <w:t>)</w:t>
      </w:r>
    </w:p>
    <w:p w14:paraId="4DEE74D7" w14:textId="29438C82" w:rsidR="003A73A0" w:rsidRPr="00CA398A" w:rsidRDefault="003A73A0" w:rsidP="003A73A0">
      <w:pPr>
        <w:pStyle w:val="ListParagraph"/>
        <w:numPr>
          <w:ilvl w:val="0"/>
          <w:numId w:val="18"/>
        </w:numPr>
        <w:spacing w:before="60" w:after="60" w:line="360" w:lineRule="auto"/>
        <w:jc w:val="both"/>
        <w:rPr>
          <w:b/>
        </w:rPr>
      </w:pPr>
      <w:r>
        <w:t xml:space="preserve">Ask the user to input </w:t>
      </w:r>
      <w:r w:rsidR="00404178">
        <w:t xml:space="preserve">the </w:t>
      </w:r>
      <w:r>
        <w:rPr>
          <w:b/>
          <w:bCs/>
        </w:rPr>
        <w:t>Amount of Sugar</w:t>
      </w:r>
      <w:r>
        <w:t xml:space="preserve">. Validate the </w:t>
      </w:r>
      <w:r>
        <w:rPr>
          <w:b/>
        </w:rPr>
        <w:t>Input</w:t>
      </w:r>
      <w:r w:rsidRPr="00DE78AF">
        <w:t xml:space="preserve"> must</w:t>
      </w:r>
      <w:r>
        <w:t xml:space="preserve"> be between “</w:t>
      </w:r>
      <w:r>
        <w:rPr>
          <w:b/>
        </w:rPr>
        <w:t>No Sugar”</w:t>
      </w:r>
      <w:r>
        <w:t>, “</w:t>
      </w:r>
      <w:r>
        <w:rPr>
          <w:b/>
        </w:rPr>
        <w:t>Regular”</w:t>
      </w:r>
      <w:r>
        <w:t>, and “</w:t>
      </w:r>
      <w:r>
        <w:rPr>
          <w:b/>
        </w:rPr>
        <w:t>Extra”</w:t>
      </w:r>
      <w:r>
        <w:t xml:space="preserve"> (</w:t>
      </w:r>
      <w:r w:rsidRPr="00775523">
        <w:rPr>
          <w:b/>
        </w:rPr>
        <w:t>case</w:t>
      </w:r>
      <w:r>
        <w:t xml:space="preserve"> </w:t>
      </w:r>
      <w:r w:rsidRPr="00775523">
        <w:rPr>
          <w:b/>
        </w:rPr>
        <w:t>sensitive</w:t>
      </w:r>
      <w:r>
        <w:t>)</w:t>
      </w:r>
    </w:p>
    <w:p w14:paraId="7953EC31" w14:textId="772AF4E0" w:rsidR="00CA398A" w:rsidRPr="006B646E" w:rsidRDefault="00CA398A" w:rsidP="003A73A0">
      <w:pPr>
        <w:pStyle w:val="ListParagraph"/>
        <w:numPr>
          <w:ilvl w:val="0"/>
          <w:numId w:val="18"/>
        </w:numPr>
        <w:spacing w:before="60" w:after="60" w:line="360" w:lineRule="auto"/>
        <w:jc w:val="both"/>
        <w:rPr>
          <w:b/>
        </w:rPr>
      </w:pPr>
      <w:r>
        <w:t xml:space="preserve">If the type of coffee is </w:t>
      </w:r>
      <w:r>
        <w:rPr>
          <w:b/>
          <w:bCs/>
        </w:rPr>
        <w:t xml:space="preserve">Coffee Latte, </w:t>
      </w:r>
      <w:r>
        <w:t xml:space="preserve">ask the user to input </w:t>
      </w:r>
      <w:r w:rsidR="00404178">
        <w:t xml:space="preserve">the </w:t>
      </w:r>
      <w:r>
        <w:rPr>
          <w:b/>
          <w:bCs/>
        </w:rPr>
        <w:t>Amount of Milk</w:t>
      </w:r>
      <w:r>
        <w:t>. Validate the</w:t>
      </w:r>
      <w:r>
        <w:rPr>
          <w:b/>
          <w:bCs/>
        </w:rPr>
        <w:t xml:space="preserve"> Input</w:t>
      </w:r>
      <w:r>
        <w:t xml:space="preserve"> must be either “</w:t>
      </w:r>
      <w:r>
        <w:rPr>
          <w:b/>
          <w:bCs/>
        </w:rPr>
        <w:t>Regular</w:t>
      </w:r>
      <w:r>
        <w:t>” or “</w:t>
      </w:r>
      <w:r>
        <w:rPr>
          <w:b/>
          <w:bCs/>
        </w:rPr>
        <w:t>Extra</w:t>
      </w:r>
      <w:r>
        <w:t>” (</w:t>
      </w:r>
      <w:r>
        <w:rPr>
          <w:b/>
          <w:bCs/>
        </w:rPr>
        <w:t>case sensitive</w:t>
      </w:r>
      <w:r>
        <w:t>)</w:t>
      </w:r>
    </w:p>
    <w:p w14:paraId="2656FAB7" w14:textId="0138C363" w:rsidR="00775523" w:rsidRDefault="00775523" w:rsidP="003A73A0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="003A73A0">
        <w:rPr>
          <w:b/>
        </w:rPr>
        <w:t>Base Price</w:t>
      </w:r>
      <w:r>
        <w:t xml:space="preserve">. Validate the </w:t>
      </w:r>
      <w:r w:rsidR="003A73A0">
        <w:rPr>
          <w:b/>
        </w:rPr>
        <w:t>Price</w:t>
      </w:r>
      <w:r w:rsidR="006B646E">
        <w:t xml:space="preserve"> </w:t>
      </w:r>
      <w:r w:rsidR="00DE78AF" w:rsidRPr="00DE78AF">
        <w:t>must</w:t>
      </w:r>
      <w:r w:rsidR="00DE78AF">
        <w:t xml:space="preserve"> be between </w:t>
      </w:r>
      <w:r w:rsidR="003A73A0">
        <w:rPr>
          <w:b/>
          <w:bCs/>
        </w:rPr>
        <w:t>10.000</w:t>
      </w:r>
      <w:r w:rsidR="00DE78AF">
        <w:t xml:space="preserve"> and</w:t>
      </w:r>
      <w:r>
        <w:t xml:space="preserve"> </w:t>
      </w:r>
      <w:r w:rsidR="003A73A0">
        <w:rPr>
          <w:b/>
          <w:bCs/>
        </w:rPr>
        <w:t>20.000</w:t>
      </w:r>
      <w:r w:rsidR="003A73A0">
        <w:t xml:space="preserve"> inclusively</w:t>
      </w:r>
      <w:r>
        <w:t>.</w:t>
      </w:r>
    </w:p>
    <w:p w14:paraId="71DD07AF" w14:textId="7AF95EB9" w:rsidR="006B646E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lastRenderedPageBreak/>
        <w:t xml:space="preserve">Ask the user to input </w:t>
      </w:r>
      <w:r w:rsidRPr="00775523">
        <w:rPr>
          <w:b/>
        </w:rPr>
        <w:t>Quantity</w:t>
      </w:r>
      <w:r>
        <w:t xml:space="preserve">. Validate the </w:t>
      </w:r>
      <w:r w:rsidR="006B646E" w:rsidRPr="00775523">
        <w:rPr>
          <w:b/>
        </w:rPr>
        <w:t>Quantity</w:t>
      </w:r>
      <w:r w:rsidR="006B646E">
        <w:t xml:space="preserve"> </w:t>
      </w:r>
      <w:r w:rsidRPr="00DE78AF">
        <w:rPr>
          <w:b/>
        </w:rPr>
        <w:t>must be</w:t>
      </w:r>
      <w:r w:rsidR="00DE78AF" w:rsidRPr="00DE78AF">
        <w:rPr>
          <w:b/>
        </w:rPr>
        <w:t xml:space="preserve"> at least 1</w:t>
      </w:r>
      <w:r w:rsidR="003A73A0">
        <w:rPr>
          <w:bCs/>
        </w:rPr>
        <w:t xml:space="preserve"> and </w:t>
      </w:r>
      <w:r w:rsidR="003A73A0">
        <w:rPr>
          <w:b/>
        </w:rPr>
        <w:t>at most 10</w:t>
      </w:r>
      <w:r>
        <w:t>.</w:t>
      </w:r>
    </w:p>
    <w:p w14:paraId="4BB3E76D" w14:textId="77777777" w:rsidR="00543072" w:rsidRDefault="00543072" w:rsidP="00543072">
      <w:pPr>
        <w:spacing w:before="60" w:after="60" w:line="360" w:lineRule="auto"/>
        <w:jc w:val="both"/>
      </w:pPr>
    </w:p>
    <w:p w14:paraId="1EC1D703" w14:textId="5B0FC23C" w:rsidR="003A73A0" w:rsidRDefault="003A73A0" w:rsidP="00E51FFC">
      <w:pPr>
        <w:keepNext/>
        <w:spacing w:before="60" w:line="276" w:lineRule="auto"/>
        <w:jc w:val="center"/>
        <w:rPr>
          <w:b/>
          <w:sz w:val="20"/>
          <w:szCs w:val="20"/>
        </w:rPr>
      </w:pPr>
      <w:r w:rsidRPr="003A73A0">
        <w:rPr>
          <w:b/>
          <w:noProof/>
          <w:sz w:val="20"/>
          <w:szCs w:val="20"/>
        </w:rPr>
        <w:drawing>
          <wp:inline distT="0" distB="0" distL="0" distR="0" wp14:anchorId="069B55B0" wp14:editId="17C0999D">
            <wp:extent cx="5760000" cy="2017650"/>
            <wp:effectExtent l="19050" t="1905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-3628"/>
                    <a:stretch/>
                  </pic:blipFill>
                  <pic:spPr bwMode="auto">
                    <a:xfrm>
                      <a:off x="0" y="0"/>
                      <a:ext cx="5760000" cy="2017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CB02C" w14:textId="1F26D704" w:rsidR="00775523" w:rsidRDefault="00D270A3" w:rsidP="003A73A0">
      <w:pPr>
        <w:keepNext/>
        <w:spacing w:before="60" w:after="60" w:line="360" w:lineRule="auto"/>
        <w:ind w:firstLine="450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2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 xml:space="preserve">. Screenshot of input Coffee </w:t>
      </w:r>
      <w:r w:rsidR="00CA398A">
        <w:rPr>
          <w:b/>
          <w:sz w:val="20"/>
          <w:szCs w:val="20"/>
        </w:rPr>
        <w:t>Information</w:t>
      </w:r>
    </w:p>
    <w:p w14:paraId="301378A4" w14:textId="518161C6" w:rsidR="00CA398A" w:rsidRPr="00D270A3" w:rsidRDefault="00CA398A" w:rsidP="00E51FFC">
      <w:pPr>
        <w:keepNext/>
        <w:spacing w:before="60" w:line="276" w:lineRule="auto"/>
        <w:jc w:val="center"/>
      </w:pPr>
      <w:r w:rsidRPr="00CA398A">
        <w:rPr>
          <w:noProof/>
        </w:rPr>
        <w:drawing>
          <wp:inline distT="0" distB="0" distL="0" distR="0" wp14:anchorId="6B90C7B6" wp14:editId="2D4A908A">
            <wp:extent cx="5760000" cy="329865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3" t="4953" r="-4359" b="5887"/>
                    <a:stretch/>
                  </pic:blipFill>
                  <pic:spPr bwMode="auto">
                    <a:xfrm>
                      <a:off x="0" y="0"/>
                      <a:ext cx="5760000" cy="3298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3AE9F" w14:textId="32447A19" w:rsidR="00CA398A" w:rsidRPr="00CA398A" w:rsidRDefault="00CA398A" w:rsidP="00CA398A">
      <w:pPr>
        <w:keepNext/>
        <w:spacing w:before="60" w:after="60" w:line="360" w:lineRule="auto"/>
        <w:ind w:firstLine="450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>
        <w:rPr>
          <w:b/>
          <w:sz w:val="20"/>
          <w:szCs w:val="20"/>
        </w:rPr>
        <w:t>3</w:t>
      </w:r>
      <w:r w:rsidRPr="00D270A3">
        <w:rPr>
          <w:b/>
          <w:sz w:val="20"/>
          <w:szCs w:val="20"/>
        </w:rPr>
        <w:t xml:space="preserve">. Screenshot of input </w:t>
      </w:r>
      <w:r>
        <w:rPr>
          <w:b/>
          <w:sz w:val="20"/>
          <w:szCs w:val="20"/>
        </w:rPr>
        <w:t>Amount of Milk</w:t>
      </w:r>
    </w:p>
    <w:p w14:paraId="7E429612" w14:textId="4E687FFE" w:rsidR="00FB3C8B" w:rsidRDefault="00FB3C8B" w:rsidP="00FB3C8B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Determine the </w:t>
      </w:r>
      <w:r w:rsidR="00021E8C">
        <w:t>Coffee</w:t>
      </w:r>
      <w:r w:rsidR="00CA398A">
        <w:t xml:space="preserve"> Price </w:t>
      </w:r>
      <w:r>
        <w:t>based on the following rules:</w:t>
      </w:r>
    </w:p>
    <w:tbl>
      <w:tblPr>
        <w:tblStyle w:val="TableGrid"/>
        <w:tblpPr w:leftFromText="180" w:rightFromText="180" w:vertAnchor="text" w:horzAnchor="page" w:tblpX="2245" w:tblpY="73"/>
        <w:tblW w:w="0" w:type="auto"/>
        <w:tblLook w:val="04A0" w:firstRow="1" w:lastRow="0" w:firstColumn="1" w:lastColumn="0" w:noHBand="0" w:noVBand="1"/>
      </w:tblPr>
      <w:tblGrid>
        <w:gridCol w:w="1278"/>
        <w:gridCol w:w="2430"/>
      </w:tblGrid>
      <w:tr w:rsidR="00CA398A" w14:paraId="421FA914" w14:textId="77777777" w:rsidTr="00FC0FB8">
        <w:trPr>
          <w:trHeight w:val="470"/>
        </w:trPr>
        <w:tc>
          <w:tcPr>
            <w:tcW w:w="1278" w:type="dxa"/>
            <w:shd w:val="clear" w:color="auto" w:fill="000000" w:themeFill="text1"/>
            <w:vAlign w:val="center"/>
          </w:tcPr>
          <w:p w14:paraId="77026F7F" w14:textId="77777777" w:rsidR="00CA398A" w:rsidRPr="00E128E4" w:rsidRDefault="00CA398A" w:rsidP="00FC0FB8">
            <w:pPr>
              <w:spacing w:before="60" w:after="60"/>
              <w:jc w:val="center"/>
              <w:rPr>
                <w:b/>
              </w:rPr>
            </w:pPr>
            <w:r w:rsidRPr="00E128E4">
              <w:rPr>
                <w:b/>
              </w:rPr>
              <w:t>Size</w:t>
            </w:r>
          </w:p>
        </w:tc>
        <w:tc>
          <w:tcPr>
            <w:tcW w:w="2430" w:type="dxa"/>
            <w:shd w:val="clear" w:color="auto" w:fill="000000" w:themeFill="text1"/>
            <w:vAlign w:val="center"/>
          </w:tcPr>
          <w:p w14:paraId="337C4995" w14:textId="77777777" w:rsidR="00CA398A" w:rsidRPr="00E128E4" w:rsidRDefault="00CA398A" w:rsidP="00FC0FB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A398A" w14:paraId="53AC1FAE" w14:textId="77777777" w:rsidTr="00FC0FB8">
        <w:trPr>
          <w:trHeight w:val="405"/>
        </w:trPr>
        <w:tc>
          <w:tcPr>
            <w:tcW w:w="1278" w:type="dxa"/>
            <w:vAlign w:val="center"/>
          </w:tcPr>
          <w:p w14:paraId="53A636D6" w14:textId="77777777" w:rsidR="00CA398A" w:rsidRDefault="00CA398A" w:rsidP="00FC0FB8">
            <w:pPr>
              <w:spacing w:before="60" w:after="60"/>
              <w:jc w:val="center"/>
            </w:pPr>
            <w:r>
              <w:t>Small</w:t>
            </w:r>
          </w:p>
        </w:tc>
        <w:tc>
          <w:tcPr>
            <w:tcW w:w="2430" w:type="dxa"/>
            <w:vAlign w:val="center"/>
          </w:tcPr>
          <w:p w14:paraId="2A929007" w14:textId="77777777" w:rsidR="00CA398A" w:rsidRDefault="00CA398A" w:rsidP="00FC0FB8">
            <w:pPr>
              <w:spacing w:before="60" w:after="60"/>
              <w:jc w:val="center"/>
            </w:pPr>
            <w:r>
              <w:t>0</w:t>
            </w:r>
          </w:p>
        </w:tc>
      </w:tr>
      <w:tr w:rsidR="00CA398A" w14:paraId="0679EE14" w14:textId="77777777" w:rsidTr="00FC0FB8">
        <w:trPr>
          <w:trHeight w:val="412"/>
        </w:trPr>
        <w:tc>
          <w:tcPr>
            <w:tcW w:w="1278" w:type="dxa"/>
            <w:vAlign w:val="center"/>
          </w:tcPr>
          <w:p w14:paraId="0D482676" w14:textId="77777777" w:rsidR="00CA398A" w:rsidRDefault="00CA398A" w:rsidP="00FC0FB8">
            <w:pPr>
              <w:spacing w:before="60" w:after="60"/>
              <w:jc w:val="center"/>
            </w:pPr>
            <w:r>
              <w:t>Medium</w:t>
            </w:r>
          </w:p>
        </w:tc>
        <w:tc>
          <w:tcPr>
            <w:tcW w:w="2430" w:type="dxa"/>
            <w:vAlign w:val="center"/>
          </w:tcPr>
          <w:p w14:paraId="23F844F3" w14:textId="77777777" w:rsidR="00CA398A" w:rsidRDefault="00CA398A" w:rsidP="00FC0FB8">
            <w:pPr>
              <w:spacing w:before="60" w:after="60"/>
              <w:jc w:val="center"/>
            </w:pPr>
            <w:r>
              <w:t>4.000</w:t>
            </w:r>
          </w:p>
        </w:tc>
      </w:tr>
      <w:tr w:rsidR="00CA398A" w14:paraId="6F2E8903" w14:textId="77777777" w:rsidTr="00FC0FB8">
        <w:trPr>
          <w:trHeight w:val="418"/>
        </w:trPr>
        <w:tc>
          <w:tcPr>
            <w:tcW w:w="1278" w:type="dxa"/>
            <w:vAlign w:val="center"/>
          </w:tcPr>
          <w:p w14:paraId="0EAF39E7" w14:textId="77777777" w:rsidR="00CA398A" w:rsidRDefault="00CA398A" w:rsidP="00FC0FB8">
            <w:pPr>
              <w:spacing w:before="60" w:after="60"/>
              <w:jc w:val="center"/>
            </w:pPr>
            <w:r>
              <w:t>Large</w:t>
            </w:r>
          </w:p>
        </w:tc>
        <w:tc>
          <w:tcPr>
            <w:tcW w:w="2430" w:type="dxa"/>
            <w:vAlign w:val="center"/>
          </w:tcPr>
          <w:p w14:paraId="734D1514" w14:textId="77777777" w:rsidR="00CA398A" w:rsidRDefault="00CA398A" w:rsidP="00FC0FB8">
            <w:pPr>
              <w:spacing w:before="60" w:after="60"/>
              <w:jc w:val="center"/>
            </w:pPr>
            <w:r>
              <w:t>8.000</w:t>
            </w:r>
          </w:p>
        </w:tc>
      </w:tr>
    </w:tbl>
    <w:tbl>
      <w:tblPr>
        <w:tblStyle w:val="TableGrid"/>
        <w:tblpPr w:leftFromText="180" w:rightFromText="180" w:vertAnchor="text" w:horzAnchor="page" w:tblpX="6673" w:tblpY="100"/>
        <w:tblW w:w="0" w:type="auto"/>
        <w:tblLook w:val="04A0" w:firstRow="1" w:lastRow="0" w:firstColumn="1" w:lastColumn="0" w:noHBand="0" w:noVBand="1"/>
      </w:tblPr>
      <w:tblGrid>
        <w:gridCol w:w="1278"/>
        <w:gridCol w:w="2430"/>
      </w:tblGrid>
      <w:tr w:rsidR="00FC0FB8" w14:paraId="5D0E7F0C" w14:textId="77777777" w:rsidTr="00FC0FB8">
        <w:trPr>
          <w:trHeight w:val="470"/>
        </w:trPr>
        <w:tc>
          <w:tcPr>
            <w:tcW w:w="1278" w:type="dxa"/>
            <w:shd w:val="clear" w:color="auto" w:fill="000000" w:themeFill="text1"/>
            <w:vAlign w:val="center"/>
          </w:tcPr>
          <w:p w14:paraId="2FB7F078" w14:textId="41C7A64E" w:rsidR="00FC0FB8" w:rsidRPr="00E128E4" w:rsidRDefault="00FC0FB8" w:rsidP="00FC0FB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Sugar</w:t>
            </w:r>
          </w:p>
        </w:tc>
        <w:tc>
          <w:tcPr>
            <w:tcW w:w="2430" w:type="dxa"/>
            <w:shd w:val="clear" w:color="auto" w:fill="000000" w:themeFill="text1"/>
            <w:vAlign w:val="center"/>
          </w:tcPr>
          <w:p w14:paraId="3E9108E1" w14:textId="77777777" w:rsidR="00FC0FB8" w:rsidRPr="00E128E4" w:rsidRDefault="00FC0FB8" w:rsidP="00FC0FB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FC0FB8" w14:paraId="0C301A4C" w14:textId="77777777" w:rsidTr="00FC0FB8">
        <w:trPr>
          <w:trHeight w:val="405"/>
        </w:trPr>
        <w:tc>
          <w:tcPr>
            <w:tcW w:w="1278" w:type="dxa"/>
            <w:vAlign w:val="center"/>
          </w:tcPr>
          <w:p w14:paraId="102CCB00" w14:textId="181BBF93" w:rsidR="00FC0FB8" w:rsidRDefault="00FC0FB8" w:rsidP="00FC0FB8">
            <w:pPr>
              <w:spacing w:before="60" w:after="60"/>
              <w:jc w:val="center"/>
            </w:pPr>
            <w:r>
              <w:t>No Sugar</w:t>
            </w:r>
          </w:p>
        </w:tc>
        <w:tc>
          <w:tcPr>
            <w:tcW w:w="2430" w:type="dxa"/>
            <w:vAlign w:val="center"/>
          </w:tcPr>
          <w:p w14:paraId="21747819" w14:textId="77777777" w:rsidR="00FC0FB8" w:rsidRDefault="00FC0FB8" w:rsidP="00FC0FB8">
            <w:pPr>
              <w:spacing w:before="60" w:after="60"/>
              <w:jc w:val="center"/>
            </w:pPr>
            <w:r>
              <w:t>0</w:t>
            </w:r>
          </w:p>
        </w:tc>
      </w:tr>
      <w:tr w:rsidR="00FC0FB8" w14:paraId="37D3F2FA" w14:textId="77777777" w:rsidTr="00FC0FB8">
        <w:trPr>
          <w:trHeight w:val="412"/>
        </w:trPr>
        <w:tc>
          <w:tcPr>
            <w:tcW w:w="1278" w:type="dxa"/>
            <w:vAlign w:val="center"/>
          </w:tcPr>
          <w:p w14:paraId="2C6D8677" w14:textId="5E279FDD" w:rsidR="00FC0FB8" w:rsidRDefault="00FC0FB8" w:rsidP="00FC0FB8">
            <w:pPr>
              <w:spacing w:before="60" w:after="60"/>
              <w:jc w:val="center"/>
            </w:pPr>
            <w:r>
              <w:t>Regular</w:t>
            </w:r>
          </w:p>
        </w:tc>
        <w:tc>
          <w:tcPr>
            <w:tcW w:w="2430" w:type="dxa"/>
            <w:vAlign w:val="center"/>
          </w:tcPr>
          <w:p w14:paraId="00CC4732" w14:textId="2EFC0647" w:rsidR="00FC0FB8" w:rsidRDefault="00FC0FB8" w:rsidP="00FC0FB8">
            <w:pPr>
              <w:spacing w:before="60" w:after="60"/>
              <w:jc w:val="center"/>
            </w:pPr>
            <w:r>
              <w:t>2.000</w:t>
            </w:r>
          </w:p>
        </w:tc>
      </w:tr>
      <w:tr w:rsidR="00FC0FB8" w14:paraId="4E20ACDC" w14:textId="77777777" w:rsidTr="00FC0FB8">
        <w:trPr>
          <w:trHeight w:val="418"/>
        </w:trPr>
        <w:tc>
          <w:tcPr>
            <w:tcW w:w="1278" w:type="dxa"/>
            <w:vAlign w:val="center"/>
          </w:tcPr>
          <w:p w14:paraId="591D21EF" w14:textId="53FA4BC9" w:rsidR="00FC0FB8" w:rsidRDefault="00FC0FB8" w:rsidP="00FC0FB8">
            <w:pPr>
              <w:spacing w:before="60" w:after="60"/>
              <w:jc w:val="center"/>
            </w:pPr>
            <w:r>
              <w:t>Extra</w:t>
            </w:r>
          </w:p>
        </w:tc>
        <w:tc>
          <w:tcPr>
            <w:tcW w:w="2430" w:type="dxa"/>
            <w:vAlign w:val="center"/>
          </w:tcPr>
          <w:p w14:paraId="4DABAD35" w14:textId="42507773" w:rsidR="00FC0FB8" w:rsidRDefault="00FC0FB8" w:rsidP="00FC0FB8">
            <w:pPr>
              <w:spacing w:before="60" w:after="60"/>
              <w:jc w:val="center"/>
            </w:pPr>
            <w:r>
              <w:t>4.000</w:t>
            </w:r>
          </w:p>
        </w:tc>
      </w:tr>
    </w:tbl>
    <w:p w14:paraId="3D68C1E2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76E2BE89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73B479E3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6DB4FDDC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157F5B88" w14:textId="5A23E161" w:rsidR="004B3FDF" w:rsidRDefault="004B3FDF" w:rsidP="00E74FF5">
      <w:pPr>
        <w:pStyle w:val="ListParagraph"/>
        <w:spacing w:before="60" w:after="60" w:line="360" w:lineRule="auto"/>
        <w:ind w:left="993"/>
        <w:jc w:val="both"/>
      </w:pPr>
    </w:p>
    <w:tbl>
      <w:tblPr>
        <w:tblStyle w:val="TableGrid"/>
        <w:tblpPr w:leftFromText="180" w:rightFromText="180" w:vertAnchor="text" w:horzAnchor="page" w:tblpX="2272" w:tblpY="282"/>
        <w:tblW w:w="0" w:type="auto"/>
        <w:tblLook w:val="04A0" w:firstRow="1" w:lastRow="0" w:firstColumn="1" w:lastColumn="0" w:noHBand="0" w:noVBand="1"/>
      </w:tblPr>
      <w:tblGrid>
        <w:gridCol w:w="1278"/>
        <w:gridCol w:w="2430"/>
      </w:tblGrid>
      <w:tr w:rsidR="00CA398A" w14:paraId="6515E99C" w14:textId="77777777" w:rsidTr="00FC0FB8">
        <w:trPr>
          <w:trHeight w:val="470"/>
        </w:trPr>
        <w:tc>
          <w:tcPr>
            <w:tcW w:w="1278" w:type="dxa"/>
            <w:shd w:val="clear" w:color="auto" w:fill="000000" w:themeFill="text1"/>
            <w:vAlign w:val="center"/>
          </w:tcPr>
          <w:p w14:paraId="0A78A5A4" w14:textId="4BB6CE1D" w:rsidR="00CA398A" w:rsidRPr="00E128E4" w:rsidRDefault="00FC0FB8" w:rsidP="00FC0FB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Ice</w:t>
            </w:r>
          </w:p>
        </w:tc>
        <w:tc>
          <w:tcPr>
            <w:tcW w:w="2430" w:type="dxa"/>
            <w:shd w:val="clear" w:color="auto" w:fill="000000" w:themeFill="text1"/>
            <w:vAlign w:val="center"/>
          </w:tcPr>
          <w:p w14:paraId="51773415" w14:textId="77777777" w:rsidR="00CA398A" w:rsidRPr="00E128E4" w:rsidRDefault="00CA398A" w:rsidP="00FC0FB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FC0FB8" w14:paraId="13AA1D93" w14:textId="77777777" w:rsidTr="00FC0FB8">
        <w:trPr>
          <w:trHeight w:val="405"/>
        </w:trPr>
        <w:tc>
          <w:tcPr>
            <w:tcW w:w="1278" w:type="dxa"/>
            <w:vAlign w:val="center"/>
          </w:tcPr>
          <w:p w14:paraId="14AFF9AA" w14:textId="17C75F10" w:rsidR="00FC0FB8" w:rsidRDefault="00FC0FB8" w:rsidP="00FC0FB8">
            <w:pPr>
              <w:spacing w:before="60" w:after="60"/>
              <w:jc w:val="center"/>
            </w:pPr>
            <w:r>
              <w:t>No Ice</w:t>
            </w:r>
          </w:p>
        </w:tc>
        <w:tc>
          <w:tcPr>
            <w:tcW w:w="2430" w:type="dxa"/>
            <w:vAlign w:val="center"/>
          </w:tcPr>
          <w:p w14:paraId="3E09A921" w14:textId="77777777" w:rsidR="00FC0FB8" w:rsidRDefault="00FC0FB8" w:rsidP="00FC0FB8">
            <w:pPr>
              <w:spacing w:before="60" w:after="60"/>
              <w:jc w:val="center"/>
            </w:pPr>
            <w:r>
              <w:t>0</w:t>
            </w:r>
          </w:p>
        </w:tc>
      </w:tr>
      <w:tr w:rsidR="00FC0FB8" w14:paraId="0DC54BA2" w14:textId="77777777" w:rsidTr="00FC0FB8">
        <w:trPr>
          <w:trHeight w:val="412"/>
        </w:trPr>
        <w:tc>
          <w:tcPr>
            <w:tcW w:w="1278" w:type="dxa"/>
            <w:vAlign w:val="center"/>
          </w:tcPr>
          <w:p w14:paraId="003D47EE" w14:textId="5BB94639" w:rsidR="00FC0FB8" w:rsidRDefault="00FC0FB8" w:rsidP="00FC0FB8">
            <w:pPr>
              <w:spacing w:before="60" w:after="60"/>
              <w:jc w:val="center"/>
            </w:pPr>
            <w:r>
              <w:t>Regular</w:t>
            </w:r>
          </w:p>
        </w:tc>
        <w:tc>
          <w:tcPr>
            <w:tcW w:w="2430" w:type="dxa"/>
            <w:vAlign w:val="center"/>
          </w:tcPr>
          <w:p w14:paraId="49FD196D" w14:textId="77777777" w:rsidR="00FC0FB8" w:rsidRDefault="00FC0FB8" w:rsidP="00FC0FB8">
            <w:pPr>
              <w:spacing w:before="60" w:after="60"/>
              <w:jc w:val="center"/>
            </w:pPr>
            <w:r>
              <w:t>4.000</w:t>
            </w:r>
          </w:p>
        </w:tc>
      </w:tr>
      <w:tr w:rsidR="00FC0FB8" w14:paraId="523C9042" w14:textId="77777777" w:rsidTr="00FC0FB8">
        <w:trPr>
          <w:trHeight w:val="418"/>
        </w:trPr>
        <w:tc>
          <w:tcPr>
            <w:tcW w:w="1278" w:type="dxa"/>
            <w:vAlign w:val="center"/>
          </w:tcPr>
          <w:p w14:paraId="64F35054" w14:textId="27D6772A" w:rsidR="00FC0FB8" w:rsidRDefault="00FC0FB8" w:rsidP="00FC0FB8">
            <w:pPr>
              <w:spacing w:before="60" w:after="60"/>
              <w:jc w:val="center"/>
            </w:pPr>
            <w:r>
              <w:t>Extra</w:t>
            </w:r>
          </w:p>
        </w:tc>
        <w:tc>
          <w:tcPr>
            <w:tcW w:w="2430" w:type="dxa"/>
            <w:vAlign w:val="center"/>
          </w:tcPr>
          <w:p w14:paraId="655D957C" w14:textId="59779D79" w:rsidR="00FC0FB8" w:rsidRDefault="00FC0FB8" w:rsidP="00FC0FB8">
            <w:pPr>
              <w:spacing w:before="60" w:after="60"/>
              <w:jc w:val="center"/>
            </w:pPr>
            <w:r>
              <w:t>6.000</w:t>
            </w:r>
          </w:p>
        </w:tc>
      </w:tr>
    </w:tbl>
    <w:tbl>
      <w:tblPr>
        <w:tblStyle w:val="TableGrid"/>
        <w:tblpPr w:leftFromText="180" w:rightFromText="180" w:vertAnchor="text" w:horzAnchor="page" w:tblpX="6673" w:tblpY="288"/>
        <w:tblW w:w="0" w:type="auto"/>
        <w:tblLook w:val="04A0" w:firstRow="1" w:lastRow="0" w:firstColumn="1" w:lastColumn="0" w:noHBand="0" w:noVBand="1"/>
      </w:tblPr>
      <w:tblGrid>
        <w:gridCol w:w="1278"/>
        <w:gridCol w:w="2430"/>
      </w:tblGrid>
      <w:tr w:rsidR="00FC0FB8" w14:paraId="254860D6" w14:textId="77777777" w:rsidTr="00FC0FB8">
        <w:trPr>
          <w:trHeight w:val="470"/>
        </w:trPr>
        <w:tc>
          <w:tcPr>
            <w:tcW w:w="1278" w:type="dxa"/>
            <w:shd w:val="clear" w:color="auto" w:fill="000000" w:themeFill="text1"/>
            <w:vAlign w:val="center"/>
          </w:tcPr>
          <w:p w14:paraId="0A301898" w14:textId="00162ADE" w:rsidR="00FC0FB8" w:rsidRPr="00E128E4" w:rsidRDefault="00FC0FB8" w:rsidP="00FC0FB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2430" w:type="dxa"/>
            <w:shd w:val="clear" w:color="auto" w:fill="000000" w:themeFill="text1"/>
            <w:vAlign w:val="center"/>
          </w:tcPr>
          <w:p w14:paraId="722C370A" w14:textId="77777777" w:rsidR="00FC0FB8" w:rsidRPr="00E128E4" w:rsidRDefault="00FC0FB8" w:rsidP="00FC0FB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FC0FB8" w14:paraId="260BBB50" w14:textId="77777777" w:rsidTr="00FC0FB8">
        <w:trPr>
          <w:trHeight w:val="412"/>
        </w:trPr>
        <w:tc>
          <w:tcPr>
            <w:tcW w:w="1278" w:type="dxa"/>
            <w:vAlign w:val="center"/>
          </w:tcPr>
          <w:p w14:paraId="13A8C472" w14:textId="65CC1691" w:rsidR="00FC0FB8" w:rsidRDefault="00FC0FB8" w:rsidP="00FC0FB8">
            <w:pPr>
              <w:spacing w:before="60" w:after="60"/>
              <w:jc w:val="center"/>
            </w:pPr>
            <w:r>
              <w:t>Regular</w:t>
            </w:r>
          </w:p>
        </w:tc>
        <w:tc>
          <w:tcPr>
            <w:tcW w:w="2430" w:type="dxa"/>
            <w:vAlign w:val="center"/>
          </w:tcPr>
          <w:p w14:paraId="4C850488" w14:textId="6A90761B" w:rsidR="00FC0FB8" w:rsidRDefault="0011078C" w:rsidP="00FC0FB8">
            <w:pPr>
              <w:spacing w:before="60" w:after="60"/>
              <w:jc w:val="center"/>
            </w:pPr>
            <w:r>
              <w:t>5</w:t>
            </w:r>
            <w:r w:rsidR="00FC0FB8">
              <w:t>.000</w:t>
            </w:r>
          </w:p>
        </w:tc>
      </w:tr>
      <w:tr w:rsidR="00FC0FB8" w14:paraId="2D3C507A" w14:textId="77777777" w:rsidTr="00FC0FB8">
        <w:trPr>
          <w:trHeight w:val="418"/>
        </w:trPr>
        <w:tc>
          <w:tcPr>
            <w:tcW w:w="1278" w:type="dxa"/>
            <w:vAlign w:val="center"/>
          </w:tcPr>
          <w:p w14:paraId="2B1DA0BD" w14:textId="20C9AE16" w:rsidR="00FC0FB8" w:rsidRDefault="00FC0FB8" w:rsidP="00FC0FB8">
            <w:pPr>
              <w:spacing w:before="60" w:after="60"/>
              <w:jc w:val="center"/>
            </w:pPr>
            <w:r>
              <w:t>Extra</w:t>
            </w:r>
          </w:p>
        </w:tc>
        <w:tc>
          <w:tcPr>
            <w:tcW w:w="2430" w:type="dxa"/>
            <w:vAlign w:val="center"/>
          </w:tcPr>
          <w:p w14:paraId="2AAC40BD" w14:textId="5124A535" w:rsidR="00FC0FB8" w:rsidRDefault="0011078C" w:rsidP="00FC0FB8">
            <w:pPr>
              <w:spacing w:before="60" w:after="60"/>
              <w:jc w:val="center"/>
            </w:pPr>
            <w:r>
              <w:t>7</w:t>
            </w:r>
            <w:r w:rsidR="00FC0FB8">
              <w:t>.000</w:t>
            </w:r>
          </w:p>
        </w:tc>
      </w:tr>
    </w:tbl>
    <w:p w14:paraId="2D8A2E17" w14:textId="2916F8C1" w:rsidR="00CA398A" w:rsidRDefault="00CA398A" w:rsidP="00E74FF5">
      <w:pPr>
        <w:pStyle w:val="ListParagraph"/>
        <w:spacing w:before="60" w:after="60" w:line="360" w:lineRule="auto"/>
        <w:ind w:left="993"/>
        <w:jc w:val="both"/>
      </w:pPr>
    </w:p>
    <w:p w14:paraId="7151DA21" w14:textId="6C2A11E8" w:rsidR="00CA398A" w:rsidRDefault="00CA398A" w:rsidP="00E74FF5">
      <w:pPr>
        <w:pStyle w:val="ListParagraph"/>
        <w:spacing w:before="60" w:after="60" w:line="360" w:lineRule="auto"/>
        <w:ind w:left="993"/>
        <w:jc w:val="both"/>
      </w:pPr>
    </w:p>
    <w:p w14:paraId="24FDDD1B" w14:textId="3A1816F9" w:rsidR="00CA398A" w:rsidRDefault="00CA398A" w:rsidP="00E74FF5">
      <w:pPr>
        <w:pStyle w:val="ListParagraph"/>
        <w:spacing w:before="60" w:after="60" w:line="360" w:lineRule="auto"/>
        <w:ind w:left="993"/>
        <w:jc w:val="both"/>
      </w:pPr>
    </w:p>
    <w:p w14:paraId="493610D8" w14:textId="0F36C6B7" w:rsidR="00CA398A" w:rsidRDefault="00CA398A" w:rsidP="00E74FF5">
      <w:pPr>
        <w:pStyle w:val="ListParagraph"/>
        <w:spacing w:before="60" w:after="60" w:line="360" w:lineRule="auto"/>
        <w:ind w:left="993"/>
        <w:jc w:val="both"/>
      </w:pPr>
    </w:p>
    <w:p w14:paraId="4F1B75A9" w14:textId="77777777" w:rsidR="00FC0FB8" w:rsidRDefault="00FC0FB8" w:rsidP="00021E8C">
      <w:pPr>
        <w:spacing w:before="60" w:after="60" w:line="360" w:lineRule="auto"/>
        <w:jc w:val="both"/>
      </w:pPr>
    </w:p>
    <w:p w14:paraId="51E73830" w14:textId="676139DF" w:rsidR="004B3FDF" w:rsidRPr="00C2043A" w:rsidRDefault="00AA25E0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>Determine</w:t>
      </w:r>
      <w:r w:rsidR="004B3FDF">
        <w:t xml:space="preserve"> the </w:t>
      </w:r>
      <w:r w:rsidR="00021E8C">
        <w:rPr>
          <w:b/>
        </w:rPr>
        <w:t>Coffee</w:t>
      </w:r>
      <w:r w:rsidR="004B3FDF" w:rsidRPr="004B3FDF">
        <w:rPr>
          <w:b/>
        </w:rPr>
        <w:t xml:space="preserve"> Price</w:t>
      </w:r>
      <w:r w:rsidR="004B3FDF">
        <w:t xml:space="preserve"> with the following formula:</w:t>
      </w:r>
    </w:p>
    <w:p w14:paraId="3FD430A8" w14:textId="694BB6B6" w:rsidR="00E128E4" w:rsidRDefault="00A4371C" w:rsidP="00AA25E0">
      <w:pPr>
        <w:tabs>
          <w:tab w:val="center" w:pos="5112"/>
        </w:tabs>
        <w:spacing w:before="60" w:after="60" w:line="360" w:lineRule="auto"/>
        <w:ind w:left="567"/>
        <w:jc w:val="both"/>
      </w:pPr>
      <w:r>
        <w:pict w14:anchorId="74FDE2EE">
          <v:shape id="_x0000_s1028" type="#_x0000_t202" style="width:489.5pt;height:25.1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8">
              <w:txbxContent>
                <w:p w14:paraId="6FF379D8" w14:textId="7302552D" w:rsidR="004B3FDF" w:rsidRPr="00354E39" w:rsidRDefault="00021E8C" w:rsidP="004B3FDF">
                  <w:pPr>
                    <w:jc w:val="center"/>
                    <w:rPr>
                      <w:b/>
                      <w:sz w:val="28"/>
                    </w:rPr>
                  </w:pPr>
                  <w:r w:rsidRPr="00354E39">
                    <w:rPr>
                      <w:b/>
                    </w:rPr>
                    <w:t>Coffee</w:t>
                  </w:r>
                  <w:r w:rsidR="00FB3C8B" w:rsidRPr="00354E39">
                    <w:rPr>
                      <w:b/>
                    </w:rPr>
                    <w:t xml:space="preserve"> </w:t>
                  </w:r>
                  <w:r w:rsidR="004B3FDF" w:rsidRPr="00354E39">
                    <w:rPr>
                      <w:b/>
                    </w:rPr>
                    <w:t xml:space="preserve">Price = </w:t>
                  </w:r>
                  <w:r w:rsidRPr="00354E39">
                    <w:rPr>
                      <w:b/>
                    </w:rPr>
                    <w:t>Base Price + Size Price + Ice Price + Sugar Price</w:t>
                  </w:r>
                </w:p>
                <w:p w14:paraId="6A9644D5" w14:textId="77777777" w:rsidR="004B3FDF" w:rsidRPr="00DE78AF" w:rsidRDefault="004B3FDF"/>
              </w:txbxContent>
            </v:textbox>
            <w10:anchorlock/>
          </v:shape>
        </w:pict>
      </w:r>
    </w:p>
    <w:p w14:paraId="18AD50EA" w14:textId="16BAC9A8" w:rsidR="00021E8C" w:rsidRDefault="00021E8C" w:rsidP="00AA25E0">
      <w:pPr>
        <w:tabs>
          <w:tab w:val="center" w:pos="5112"/>
        </w:tabs>
        <w:spacing w:before="60" w:after="60" w:line="360" w:lineRule="auto"/>
        <w:ind w:left="567"/>
        <w:jc w:val="both"/>
      </w:pPr>
      <w:r>
        <w:t xml:space="preserve">       If the </w:t>
      </w:r>
      <w:r>
        <w:rPr>
          <w:b/>
          <w:bCs/>
        </w:rPr>
        <w:t>Coffee Type</w:t>
      </w:r>
      <w:r>
        <w:t xml:space="preserve"> is </w:t>
      </w:r>
      <w:r>
        <w:rPr>
          <w:b/>
          <w:bCs/>
        </w:rPr>
        <w:t>Coffee Latte</w:t>
      </w:r>
      <w:r>
        <w:t>, then add Milk Price into the calculation:</w:t>
      </w:r>
    </w:p>
    <w:p w14:paraId="2456D738" w14:textId="42B8C00C" w:rsidR="00021E8C" w:rsidRPr="00021E8C" w:rsidRDefault="00A4371C" w:rsidP="00AA25E0">
      <w:pPr>
        <w:tabs>
          <w:tab w:val="center" w:pos="5112"/>
        </w:tabs>
        <w:spacing w:before="60" w:after="60" w:line="360" w:lineRule="auto"/>
        <w:ind w:left="567"/>
        <w:jc w:val="both"/>
      </w:pPr>
      <w:r>
        <w:pict w14:anchorId="215771E5">
          <v:shape id="_x0000_s1027" type="#_x0000_t202" style="width:489.5pt;height:25.1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7">
              <w:txbxContent>
                <w:p w14:paraId="32B91C02" w14:textId="65392EE2" w:rsidR="00021E8C" w:rsidRPr="00354E39" w:rsidRDefault="00021E8C" w:rsidP="00021E8C">
                  <w:pPr>
                    <w:jc w:val="center"/>
                    <w:rPr>
                      <w:b/>
                      <w:sz w:val="28"/>
                    </w:rPr>
                  </w:pPr>
                  <w:r w:rsidRPr="00354E39">
                    <w:rPr>
                      <w:b/>
                    </w:rPr>
                    <w:t>Coffee Price = Base Price + Size Price + Ice Price + Sugar Price + Milk Price</w:t>
                  </w:r>
                </w:p>
                <w:p w14:paraId="02744CF3" w14:textId="77777777" w:rsidR="00021E8C" w:rsidRPr="00DE78AF" w:rsidRDefault="00021E8C" w:rsidP="00021E8C"/>
              </w:txbxContent>
            </v:textbox>
            <w10:anchorlock/>
          </v:shape>
        </w:pict>
      </w:r>
    </w:p>
    <w:p w14:paraId="2CDBBDD9" w14:textId="36DEA709" w:rsidR="00021E8C" w:rsidRDefault="00021E8C" w:rsidP="00021E8C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lastRenderedPageBreak/>
        <w:t xml:space="preserve">Determine the </w:t>
      </w:r>
      <w:r>
        <w:rPr>
          <w:b/>
          <w:bCs/>
        </w:rPr>
        <w:t>Total Price</w:t>
      </w:r>
      <w:r>
        <w:t xml:space="preserve"> by multiplying the </w:t>
      </w:r>
      <w:r>
        <w:rPr>
          <w:b/>
          <w:bCs/>
        </w:rPr>
        <w:t>Coffee Price</w:t>
      </w:r>
      <w:r>
        <w:t xml:space="preserve"> and the </w:t>
      </w:r>
      <w:r>
        <w:rPr>
          <w:b/>
          <w:bCs/>
        </w:rPr>
        <w:t>Quantity</w:t>
      </w:r>
      <w:r>
        <w:t>:</w:t>
      </w:r>
    </w:p>
    <w:p w14:paraId="077C3315" w14:textId="58B78516" w:rsidR="00021E8C" w:rsidRDefault="00A4371C" w:rsidP="00021E8C">
      <w:pPr>
        <w:spacing w:before="60" w:after="60" w:line="360" w:lineRule="auto"/>
        <w:ind w:left="709"/>
        <w:jc w:val="both"/>
      </w:pPr>
      <w:r>
        <w:pict w14:anchorId="62812F6C">
          <v:shape id="_x0000_s1026" type="#_x0000_t202" style="width:489.5pt;height:25.1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6">
              <w:txbxContent>
                <w:p w14:paraId="11053B66" w14:textId="15230485" w:rsidR="00021E8C" w:rsidRPr="001B2802" w:rsidRDefault="00021E8C" w:rsidP="00021E8C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</w:rPr>
                    <w:t xml:space="preserve">Total Price </w:t>
                  </w:r>
                  <w:r w:rsidRPr="001B2802">
                    <w:rPr>
                      <w:b/>
                    </w:rPr>
                    <w:t>= Coffee Price * Quantity</w:t>
                  </w:r>
                </w:p>
                <w:p w14:paraId="10C46085" w14:textId="77777777" w:rsidR="00021E8C" w:rsidRPr="00DE78AF" w:rsidRDefault="00021E8C" w:rsidP="00021E8C"/>
              </w:txbxContent>
            </v:textbox>
            <w10:anchorlock/>
          </v:shape>
        </w:pict>
      </w:r>
    </w:p>
    <w:p w14:paraId="686FF85D" w14:textId="460131C2" w:rsidR="00A572FF" w:rsidRDefault="00B960A1" w:rsidP="00A572FF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>D</w:t>
      </w:r>
      <w:r w:rsidR="00317360">
        <w:t xml:space="preserve">isplay </w:t>
      </w:r>
      <w:r w:rsidR="00021E8C">
        <w:rPr>
          <w:b/>
        </w:rPr>
        <w:t>Coffee Type</w:t>
      </w:r>
      <w:r w:rsidR="00317360">
        <w:t xml:space="preserve">, </w:t>
      </w:r>
      <w:r w:rsidR="00021E8C">
        <w:rPr>
          <w:b/>
          <w:bCs/>
        </w:rPr>
        <w:t xml:space="preserve">Coffee </w:t>
      </w:r>
      <w:r w:rsidR="00317360" w:rsidRPr="00317360">
        <w:rPr>
          <w:b/>
        </w:rPr>
        <w:t>Size</w:t>
      </w:r>
      <w:r w:rsidR="00317360">
        <w:t xml:space="preserve">, </w:t>
      </w:r>
      <w:r w:rsidR="00021E8C">
        <w:rPr>
          <w:b/>
        </w:rPr>
        <w:t>Coffee Ice</w:t>
      </w:r>
      <w:r w:rsidR="00317360">
        <w:t xml:space="preserve">, </w:t>
      </w:r>
      <w:r w:rsidR="00A572FF">
        <w:rPr>
          <w:b/>
          <w:bCs/>
        </w:rPr>
        <w:t xml:space="preserve">Coffee </w:t>
      </w:r>
      <w:r w:rsidR="00A572FF" w:rsidRPr="00A572FF">
        <w:rPr>
          <w:b/>
          <w:bCs/>
        </w:rPr>
        <w:t>Sugar</w:t>
      </w:r>
      <w:r w:rsidR="00A572FF">
        <w:t>,</w:t>
      </w:r>
      <w:r w:rsidR="00A572FF">
        <w:rPr>
          <w:b/>
          <w:bCs/>
        </w:rPr>
        <w:t xml:space="preserve"> </w:t>
      </w:r>
      <w:r w:rsidR="00317360" w:rsidRPr="00A572FF">
        <w:rPr>
          <w:b/>
          <w:bCs/>
        </w:rPr>
        <w:t>Quantity</w:t>
      </w:r>
      <w:r w:rsidR="00317360">
        <w:t xml:space="preserve">, </w:t>
      </w:r>
      <w:r w:rsidR="00A572FF">
        <w:rPr>
          <w:b/>
        </w:rPr>
        <w:t>Coffee Price</w:t>
      </w:r>
      <w:r w:rsidR="00404178">
        <w:rPr>
          <w:b/>
        </w:rPr>
        <w:t>,</w:t>
      </w:r>
      <w:r w:rsidR="00317360">
        <w:t xml:space="preserve"> and </w:t>
      </w:r>
      <w:r w:rsidR="00317360" w:rsidRPr="00317360">
        <w:rPr>
          <w:b/>
        </w:rPr>
        <w:t>Total</w:t>
      </w:r>
      <w:r w:rsidR="00317360">
        <w:t xml:space="preserve"> </w:t>
      </w:r>
      <w:r w:rsidR="00317360" w:rsidRPr="00317360">
        <w:rPr>
          <w:b/>
        </w:rPr>
        <w:t>Price</w:t>
      </w:r>
      <w:r w:rsidR="00317360">
        <w:t xml:space="preserve"> of the inputted order</w:t>
      </w:r>
      <w:r w:rsidR="00A572FF">
        <w:t xml:space="preserve">. If the </w:t>
      </w:r>
      <w:r w:rsidR="00A572FF" w:rsidRPr="00A572FF">
        <w:rPr>
          <w:b/>
          <w:bCs/>
        </w:rPr>
        <w:t>Coffee Type</w:t>
      </w:r>
      <w:r w:rsidR="00A572FF">
        <w:t xml:space="preserve"> is </w:t>
      </w:r>
      <w:r w:rsidR="00A572FF" w:rsidRPr="00A572FF">
        <w:rPr>
          <w:b/>
          <w:bCs/>
        </w:rPr>
        <w:t>Coffee Latte</w:t>
      </w:r>
      <w:r w:rsidR="00A572FF">
        <w:t xml:space="preserve">, display the </w:t>
      </w:r>
      <w:r w:rsidR="00A572FF">
        <w:rPr>
          <w:b/>
          <w:bCs/>
        </w:rPr>
        <w:t>Milk Detail</w:t>
      </w:r>
      <w:r w:rsidR="00A572FF">
        <w:t xml:space="preserve"> as well.</w:t>
      </w:r>
    </w:p>
    <w:p w14:paraId="1117FCB1" w14:textId="7472D4D7" w:rsidR="00A572FF" w:rsidRDefault="00A572FF" w:rsidP="00E51FFC">
      <w:pPr>
        <w:pStyle w:val="ListParagraph"/>
        <w:keepNext/>
        <w:spacing w:before="60" w:after="60" w:line="276" w:lineRule="auto"/>
        <w:ind w:left="0"/>
        <w:jc w:val="center"/>
        <w:rPr>
          <w:noProof/>
          <w:lang w:eastAsia="en-US"/>
        </w:rPr>
      </w:pPr>
      <w:r w:rsidRPr="00A572FF">
        <w:rPr>
          <w:noProof/>
          <w:lang w:eastAsia="en-US"/>
        </w:rPr>
        <w:drawing>
          <wp:inline distT="0" distB="0" distL="0" distR="0" wp14:anchorId="745C3D81" wp14:editId="4B28805C">
            <wp:extent cx="5760000" cy="2013515"/>
            <wp:effectExtent l="19050" t="1905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1521" r="-42850" b="-1"/>
                    <a:stretch/>
                  </pic:blipFill>
                  <pic:spPr bwMode="auto">
                    <a:xfrm>
                      <a:off x="0" y="0"/>
                      <a:ext cx="5760000" cy="20135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D1013" w14:textId="4D84D9F6" w:rsidR="00317360" w:rsidRDefault="00D270A3" w:rsidP="00D270A3">
      <w:pPr>
        <w:pStyle w:val="ListParagraph"/>
        <w:keepNext/>
        <w:spacing w:before="60" w:after="60" w:line="360" w:lineRule="auto"/>
        <w:ind w:left="567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="00A572FF">
        <w:rPr>
          <w:b/>
          <w:sz w:val="20"/>
          <w:szCs w:val="20"/>
        </w:rPr>
        <w:t>4</w:t>
      </w:r>
      <w:r w:rsidRPr="00D270A3">
        <w:rPr>
          <w:b/>
          <w:sz w:val="20"/>
          <w:szCs w:val="20"/>
        </w:rPr>
        <w:t xml:space="preserve">. Screenshot of </w:t>
      </w:r>
      <w:r>
        <w:rPr>
          <w:b/>
          <w:sz w:val="20"/>
          <w:szCs w:val="20"/>
        </w:rPr>
        <w:t>Coffee Order</w:t>
      </w:r>
    </w:p>
    <w:p w14:paraId="7CAA82FD" w14:textId="34700ED5" w:rsidR="00A572FF" w:rsidRDefault="00A572FF" w:rsidP="00D270A3">
      <w:pPr>
        <w:pStyle w:val="ListParagraph"/>
        <w:keepNext/>
        <w:spacing w:before="60" w:after="60" w:line="360" w:lineRule="auto"/>
        <w:ind w:left="567"/>
        <w:jc w:val="center"/>
        <w:rPr>
          <w:b/>
          <w:sz w:val="20"/>
          <w:szCs w:val="20"/>
        </w:rPr>
      </w:pPr>
    </w:p>
    <w:p w14:paraId="4593BB4A" w14:textId="13D4A872" w:rsidR="00BC6DE8" w:rsidRPr="001F53C2" w:rsidRDefault="00A572FF" w:rsidP="001F53C2">
      <w:pPr>
        <w:pStyle w:val="ListParagraph"/>
        <w:keepNext/>
        <w:numPr>
          <w:ilvl w:val="0"/>
          <w:numId w:val="17"/>
        </w:numPr>
        <w:spacing w:before="60" w:after="60" w:line="360" w:lineRule="auto"/>
        <w:ind w:left="990" w:hanging="270"/>
        <w:jc w:val="both"/>
        <w:rPr>
          <w:b/>
        </w:rPr>
      </w:pPr>
      <w:r>
        <w:rPr>
          <w:bCs/>
        </w:rPr>
        <w:t xml:space="preserve">After the order is simulated, return the user to </w:t>
      </w:r>
      <w:r>
        <w:rPr>
          <w:b/>
        </w:rPr>
        <w:t>Main Menu</w:t>
      </w:r>
      <w:r>
        <w:rPr>
          <w:bCs/>
        </w:rPr>
        <w:t>.</w:t>
      </w:r>
    </w:p>
    <w:sectPr w:rsidR="00BC6DE8" w:rsidRPr="001F53C2" w:rsidSect="00FF653F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EDC88" w14:textId="77777777" w:rsidR="00A4371C" w:rsidRDefault="00A4371C" w:rsidP="00273E4A">
      <w:r>
        <w:separator/>
      </w:r>
    </w:p>
  </w:endnote>
  <w:endnote w:type="continuationSeparator" w:id="0">
    <w:p w14:paraId="16437A09" w14:textId="77777777" w:rsidR="00A4371C" w:rsidRDefault="00A4371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DA081" w14:textId="77777777" w:rsidR="005B66A9" w:rsidRDefault="00A4371C" w:rsidP="0093677F">
    <w:pPr>
      <w:pStyle w:val="Footer"/>
      <w:rPr>
        <w:b/>
        <w:bCs/>
      </w:rPr>
    </w:pPr>
    <w:r>
      <w:rPr>
        <w:noProof/>
        <w:sz w:val="20"/>
        <w:lang w:eastAsia="en-US"/>
      </w:rPr>
      <w:pict w14:anchorId="3F09B2B6"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14:paraId="58934556" w14:textId="3264B4DD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FF653F">
          <w:rPr>
            <w:noProof/>
            <w:sz w:val="22"/>
            <w:szCs w:val="22"/>
            <w:lang w:val="id-ID"/>
          </w:rPr>
          <w:t>4</w:t>
        </w:r>
        <w:r w:rsidR="00151847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FF653F">
          <w:rPr>
            <w:noProof/>
            <w:sz w:val="22"/>
            <w:szCs w:val="22"/>
            <w:lang w:val="id-ID"/>
          </w:rPr>
          <w:t>5</w:t>
        </w:r>
        <w:r w:rsidR="00151847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24D7D13B" w14:textId="4659869B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F653F">
          <w:rPr>
            <w:i/>
            <w:noProof/>
            <w:sz w:val="20"/>
            <w:szCs w:val="20"/>
            <w:lang w:val="id-ID"/>
          </w:rPr>
          <w:t>4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F653F">
          <w:rPr>
            <w:i/>
            <w:noProof/>
            <w:sz w:val="20"/>
            <w:szCs w:val="20"/>
            <w:lang w:val="id-ID"/>
          </w:rPr>
          <w:t>5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68287D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A2484" w14:textId="77777777" w:rsidR="005B66A9" w:rsidRDefault="00A4371C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 w14:anchorId="7219CB9A"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14:paraId="1AA7BEC9" w14:textId="000A95D9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FF653F">
          <w:rPr>
            <w:noProof/>
            <w:lang w:val="id-ID"/>
          </w:rPr>
          <w:t>5</w:t>
        </w:r>
        <w:r w:rsidR="00151847" w:rsidRPr="005F794B">
          <w:rPr>
            <w:lang w:val="id-ID"/>
          </w:rPr>
          <w:fldChar w:fldCharType="end"/>
        </w:r>
      </w:sdtContent>
    </w:sdt>
  </w:p>
  <w:p w14:paraId="304EEEE6" w14:textId="6091480E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F653F">
          <w:rPr>
            <w:i/>
            <w:noProof/>
            <w:sz w:val="20"/>
            <w:szCs w:val="20"/>
            <w:lang w:val="id-ID"/>
          </w:rPr>
          <w:t>5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F2FCB2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318C4" w14:textId="77777777" w:rsidR="00A4371C" w:rsidRDefault="00A4371C" w:rsidP="00273E4A">
      <w:r>
        <w:separator/>
      </w:r>
    </w:p>
  </w:footnote>
  <w:footnote w:type="continuationSeparator" w:id="0">
    <w:p w14:paraId="6C73ACCD" w14:textId="77777777" w:rsidR="00A4371C" w:rsidRDefault="00A4371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2"/>
      <w:gridCol w:w="5054"/>
    </w:tblGrid>
    <w:tr w:rsidR="005D0782" w14:paraId="6D9D073D" w14:textId="77777777" w:rsidTr="005D0782">
      <w:tc>
        <w:tcPr>
          <w:tcW w:w="5220" w:type="dxa"/>
        </w:tcPr>
        <w:p w14:paraId="209C69E7" w14:textId="43D4032B" w:rsidR="005D0782" w:rsidRPr="005C3A8B" w:rsidRDefault="005C3A8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</w:t>
          </w:r>
          <w:r w:rsidR="000D5955">
            <w:rPr>
              <w:b/>
              <w:sz w:val="20"/>
            </w:rPr>
            <w:t>4</w:t>
          </w:r>
          <w:r>
            <w:rPr>
              <w:b/>
              <w:sz w:val="20"/>
            </w:rPr>
            <w:t>09</w:t>
          </w:r>
          <w:r w:rsidR="000D5955">
            <w:rPr>
              <w:b/>
              <w:sz w:val="20"/>
            </w:rPr>
            <w:t>20</w:t>
          </w:r>
        </w:p>
      </w:tc>
      <w:tc>
        <w:tcPr>
          <w:tcW w:w="5220" w:type="dxa"/>
        </w:tcPr>
        <w:p w14:paraId="2B977CD7" w14:textId="2C4A4DB7" w:rsidR="005D0782" w:rsidRDefault="005C3A8B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C2BA5C6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1836515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8D288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7821"/>
    <w:multiLevelType w:val="hybridMultilevel"/>
    <w:tmpl w:val="01FA4FE4"/>
    <w:lvl w:ilvl="0" w:tplc="46940C2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76B7"/>
    <w:multiLevelType w:val="hybridMultilevel"/>
    <w:tmpl w:val="F1AC053E"/>
    <w:lvl w:ilvl="0" w:tplc="41FA6E04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1F01"/>
    <w:multiLevelType w:val="hybridMultilevel"/>
    <w:tmpl w:val="39EC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DC16A8"/>
    <w:multiLevelType w:val="hybridMultilevel"/>
    <w:tmpl w:val="AA366368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8980237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B64F3F"/>
    <w:multiLevelType w:val="hybridMultilevel"/>
    <w:tmpl w:val="F84E50CC"/>
    <w:lvl w:ilvl="0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DE67CB"/>
    <w:multiLevelType w:val="hybridMultilevel"/>
    <w:tmpl w:val="3D1EF62E"/>
    <w:lvl w:ilvl="0" w:tplc="6FF68860">
      <w:numFmt w:val="bullet"/>
      <w:lvlText w:val=""/>
      <w:lvlJc w:val="left"/>
      <w:pPr>
        <w:ind w:left="900" w:hanging="360"/>
      </w:pPr>
      <w:rPr>
        <w:rFonts w:ascii="Wingdings" w:eastAsia="MS Mincho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D1D5BBE"/>
    <w:multiLevelType w:val="hybridMultilevel"/>
    <w:tmpl w:val="F222B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7E2744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25213"/>
    <w:multiLevelType w:val="hybridMultilevel"/>
    <w:tmpl w:val="C414A4D8"/>
    <w:lvl w:ilvl="0" w:tplc="78B2B3A2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9"/>
  </w:num>
  <w:num w:numId="5">
    <w:abstractNumId w:val="16"/>
  </w:num>
  <w:num w:numId="6">
    <w:abstractNumId w:val="11"/>
  </w:num>
  <w:num w:numId="7">
    <w:abstractNumId w:val="17"/>
  </w:num>
  <w:num w:numId="8">
    <w:abstractNumId w:val="1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0"/>
  </w:num>
  <w:num w:numId="15">
    <w:abstractNumId w:val="2"/>
  </w:num>
  <w:num w:numId="16">
    <w:abstractNumId w:val="4"/>
  </w:num>
  <w:num w:numId="17">
    <w:abstractNumId w:val="14"/>
  </w:num>
  <w:num w:numId="18">
    <w:abstractNumId w:val="6"/>
  </w:num>
  <w:num w:numId="19">
    <w:abstractNumId w:val="10"/>
  </w:num>
  <w:num w:numId="20">
    <w:abstractNumId w:val="15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1NjGxMDI2MTSwsDRW0lEKTi0uzszPAykwrAUAo69ePywAAAA="/>
  </w:docVars>
  <w:rsids>
    <w:rsidRoot w:val="00B9609E"/>
    <w:rsid w:val="00020F10"/>
    <w:rsid w:val="00021E8C"/>
    <w:rsid w:val="00051154"/>
    <w:rsid w:val="00067843"/>
    <w:rsid w:val="00072DE7"/>
    <w:rsid w:val="00084A77"/>
    <w:rsid w:val="000A0C90"/>
    <w:rsid w:val="000A23D8"/>
    <w:rsid w:val="000A3F41"/>
    <w:rsid w:val="000B69D0"/>
    <w:rsid w:val="000D5955"/>
    <w:rsid w:val="000F057A"/>
    <w:rsid w:val="000F1EBF"/>
    <w:rsid w:val="000F7CFC"/>
    <w:rsid w:val="000F7FC6"/>
    <w:rsid w:val="0011078C"/>
    <w:rsid w:val="00122BC2"/>
    <w:rsid w:val="00126822"/>
    <w:rsid w:val="00131DAA"/>
    <w:rsid w:val="00145C2E"/>
    <w:rsid w:val="00150E94"/>
    <w:rsid w:val="00151847"/>
    <w:rsid w:val="0015698F"/>
    <w:rsid w:val="00176718"/>
    <w:rsid w:val="00183F26"/>
    <w:rsid w:val="001924E0"/>
    <w:rsid w:val="001955A6"/>
    <w:rsid w:val="001A300E"/>
    <w:rsid w:val="001B2802"/>
    <w:rsid w:val="001B3A2E"/>
    <w:rsid w:val="001C444D"/>
    <w:rsid w:val="001D4810"/>
    <w:rsid w:val="001E0265"/>
    <w:rsid w:val="001E637E"/>
    <w:rsid w:val="001F53C2"/>
    <w:rsid w:val="001F64B6"/>
    <w:rsid w:val="0022453F"/>
    <w:rsid w:val="00224780"/>
    <w:rsid w:val="00235C36"/>
    <w:rsid w:val="002376FA"/>
    <w:rsid w:val="00273E4A"/>
    <w:rsid w:val="00277811"/>
    <w:rsid w:val="00281799"/>
    <w:rsid w:val="002841B3"/>
    <w:rsid w:val="002934E2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15746"/>
    <w:rsid w:val="00317360"/>
    <w:rsid w:val="00320C87"/>
    <w:rsid w:val="00321362"/>
    <w:rsid w:val="00323347"/>
    <w:rsid w:val="003432E6"/>
    <w:rsid w:val="003439D3"/>
    <w:rsid w:val="00352E27"/>
    <w:rsid w:val="00354E39"/>
    <w:rsid w:val="0036669F"/>
    <w:rsid w:val="00366844"/>
    <w:rsid w:val="00370716"/>
    <w:rsid w:val="0037553B"/>
    <w:rsid w:val="00384C7B"/>
    <w:rsid w:val="00387D06"/>
    <w:rsid w:val="003A1788"/>
    <w:rsid w:val="003A73A0"/>
    <w:rsid w:val="003B1D05"/>
    <w:rsid w:val="003B27CC"/>
    <w:rsid w:val="003B495D"/>
    <w:rsid w:val="003B5F77"/>
    <w:rsid w:val="003C0A29"/>
    <w:rsid w:val="003C1CE6"/>
    <w:rsid w:val="003D7084"/>
    <w:rsid w:val="003E7F51"/>
    <w:rsid w:val="003F71D2"/>
    <w:rsid w:val="00404178"/>
    <w:rsid w:val="004074A1"/>
    <w:rsid w:val="00422134"/>
    <w:rsid w:val="00434FFC"/>
    <w:rsid w:val="0043569C"/>
    <w:rsid w:val="00446550"/>
    <w:rsid w:val="00446D31"/>
    <w:rsid w:val="0045325D"/>
    <w:rsid w:val="00456335"/>
    <w:rsid w:val="00470964"/>
    <w:rsid w:val="004716A8"/>
    <w:rsid w:val="00494E4C"/>
    <w:rsid w:val="004B3FDF"/>
    <w:rsid w:val="004B47B5"/>
    <w:rsid w:val="004B6AFE"/>
    <w:rsid w:val="004C0F0C"/>
    <w:rsid w:val="004D06C4"/>
    <w:rsid w:val="004D176C"/>
    <w:rsid w:val="004E7352"/>
    <w:rsid w:val="00520E03"/>
    <w:rsid w:val="005314B7"/>
    <w:rsid w:val="00535DA7"/>
    <w:rsid w:val="00536C5D"/>
    <w:rsid w:val="00543072"/>
    <w:rsid w:val="005447D7"/>
    <w:rsid w:val="005507D4"/>
    <w:rsid w:val="0055410B"/>
    <w:rsid w:val="00556E41"/>
    <w:rsid w:val="00571B72"/>
    <w:rsid w:val="00577849"/>
    <w:rsid w:val="00582417"/>
    <w:rsid w:val="00582E4C"/>
    <w:rsid w:val="005A072D"/>
    <w:rsid w:val="005A32DD"/>
    <w:rsid w:val="005B07D4"/>
    <w:rsid w:val="005B3392"/>
    <w:rsid w:val="005B55EB"/>
    <w:rsid w:val="005B66A9"/>
    <w:rsid w:val="005C156C"/>
    <w:rsid w:val="005C19B6"/>
    <w:rsid w:val="005C3A8B"/>
    <w:rsid w:val="005C625E"/>
    <w:rsid w:val="005D0782"/>
    <w:rsid w:val="005D68DB"/>
    <w:rsid w:val="005F0E89"/>
    <w:rsid w:val="005F47E6"/>
    <w:rsid w:val="005F794B"/>
    <w:rsid w:val="005F7AC2"/>
    <w:rsid w:val="0060201C"/>
    <w:rsid w:val="0060486C"/>
    <w:rsid w:val="00615E31"/>
    <w:rsid w:val="00635EE5"/>
    <w:rsid w:val="00641E47"/>
    <w:rsid w:val="00643F75"/>
    <w:rsid w:val="006551DA"/>
    <w:rsid w:val="00656B5F"/>
    <w:rsid w:val="0066287F"/>
    <w:rsid w:val="006B45E7"/>
    <w:rsid w:val="006B646E"/>
    <w:rsid w:val="006C4D42"/>
    <w:rsid w:val="006D36BC"/>
    <w:rsid w:val="006F4D80"/>
    <w:rsid w:val="00701ECA"/>
    <w:rsid w:val="00720962"/>
    <w:rsid w:val="0072245D"/>
    <w:rsid w:val="00737595"/>
    <w:rsid w:val="00775523"/>
    <w:rsid w:val="00787247"/>
    <w:rsid w:val="007A27C7"/>
    <w:rsid w:val="007B5A6A"/>
    <w:rsid w:val="007C1C37"/>
    <w:rsid w:val="007E0EE7"/>
    <w:rsid w:val="007F572B"/>
    <w:rsid w:val="00800574"/>
    <w:rsid w:val="00810737"/>
    <w:rsid w:val="00811C48"/>
    <w:rsid w:val="0083459F"/>
    <w:rsid w:val="00836EEA"/>
    <w:rsid w:val="0083780E"/>
    <w:rsid w:val="00850029"/>
    <w:rsid w:val="008633C1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411F"/>
    <w:rsid w:val="009010C1"/>
    <w:rsid w:val="0090372F"/>
    <w:rsid w:val="00913661"/>
    <w:rsid w:val="0091710E"/>
    <w:rsid w:val="00932B6E"/>
    <w:rsid w:val="0093677F"/>
    <w:rsid w:val="00937B93"/>
    <w:rsid w:val="009436EF"/>
    <w:rsid w:val="00944ADA"/>
    <w:rsid w:val="009568C5"/>
    <w:rsid w:val="00961A2D"/>
    <w:rsid w:val="0097243E"/>
    <w:rsid w:val="00973849"/>
    <w:rsid w:val="009832E4"/>
    <w:rsid w:val="009A2464"/>
    <w:rsid w:val="009A3737"/>
    <w:rsid w:val="009A4CE0"/>
    <w:rsid w:val="009A6536"/>
    <w:rsid w:val="009B3433"/>
    <w:rsid w:val="009D24AA"/>
    <w:rsid w:val="009D4792"/>
    <w:rsid w:val="009E29D9"/>
    <w:rsid w:val="00A1473C"/>
    <w:rsid w:val="00A32343"/>
    <w:rsid w:val="00A4371C"/>
    <w:rsid w:val="00A46082"/>
    <w:rsid w:val="00A50AF3"/>
    <w:rsid w:val="00A52AB7"/>
    <w:rsid w:val="00A53D38"/>
    <w:rsid w:val="00A552D5"/>
    <w:rsid w:val="00A5551E"/>
    <w:rsid w:val="00A572FF"/>
    <w:rsid w:val="00A933D3"/>
    <w:rsid w:val="00AA1407"/>
    <w:rsid w:val="00AA25E0"/>
    <w:rsid w:val="00AB0E0A"/>
    <w:rsid w:val="00AB42BB"/>
    <w:rsid w:val="00AC0C63"/>
    <w:rsid w:val="00AC5D98"/>
    <w:rsid w:val="00AD0B16"/>
    <w:rsid w:val="00AD2114"/>
    <w:rsid w:val="00AE0771"/>
    <w:rsid w:val="00AE1AE9"/>
    <w:rsid w:val="00AE39D8"/>
    <w:rsid w:val="00AE548F"/>
    <w:rsid w:val="00AE661D"/>
    <w:rsid w:val="00AE6B2D"/>
    <w:rsid w:val="00AF01FB"/>
    <w:rsid w:val="00AF264E"/>
    <w:rsid w:val="00AF338E"/>
    <w:rsid w:val="00B04C4C"/>
    <w:rsid w:val="00B212C7"/>
    <w:rsid w:val="00B25A20"/>
    <w:rsid w:val="00B4268B"/>
    <w:rsid w:val="00B440FB"/>
    <w:rsid w:val="00B4674F"/>
    <w:rsid w:val="00B517FB"/>
    <w:rsid w:val="00B7140C"/>
    <w:rsid w:val="00B81979"/>
    <w:rsid w:val="00B948DA"/>
    <w:rsid w:val="00B9609E"/>
    <w:rsid w:val="00B960A1"/>
    <w:rsid w:val="00BA15DB"/>
    <w:rsid w:val="00BC6DE8"/>
    <w:rsid w:val="00BE0705"/>
    <w:rsid w:val="00BF2997"/>
    <w:rsid w:val="00BF7C45"/>
    <w:rsid w:val="00C2043A"/>
    <w:rsid w:val="00C25F66"/>
    <w:rsid w:val="00C3074B"/>
    <w:rsid w:val="00C44051"/>
    <w:rsid w:val="00C525FC"/>
    <w:rsid w:val="00C56C03"/>
    <w:rsid w:val="00C57A8A"/>
    <w:rsid w:val="00C57FE8"/>
    <w:rsid w:val="00C6549A"/>
    <w:rsid w:val="00C8483C"/>
    <w:rsid w:val="00C915BF"/>
    <w:rsid w:val="00CA398A"/>
    <w:rsid w:val="00CB736B"/>
    <w:rsid w:val="00CD64BC"/>
    <w:rsid w:val="00CF11B0"/>
    <w:rsid w:val="00CF459D"/>
    <w:rsid w:val="00D21ACC"/>
    <w:rsid w:val="00D238F6"/>
    <w:rsid w:val="00D270A3"/>
    <w:rsid w:val="00D30822"/>
    <w:rsid w:val="00D3685C"/>
    <w:rsid w:val="00D37E0D"/>
    <w:rsid w:val="00D4403B"/>
    <w:rsid w:val="00D47C75"/>
    <w:rsid w:val="00D60A6D"/>
    <w:rsid w:val="00D64FFC"/>
    <w:rsid w:val="00D67DFC"/>
    <w:rsid w:val="00D95848"/>
    <w:rsid w:val="00DB0A75"/>
    <w:rsid w:val="00DB7FB6"/>
    <w:rsid w:val="00DC4B9D"/>
    <w:rsid w:val="00DC700A"/>
    <w:rsid w:val="00DE2FA6"/>
    <w:rsid w:val="00DE78AF"/>
    <w:rsid w:val="00DF224B"/>
    <w:rsid w:val="00E0375C"/>
    <w:rsid w:val="00E03DA9"/>
    <w:rsid w:val="00E047D9"/>
    <w:rsid w:val="00E128E4"/>
    <w:rsid w:val="00E17632"/>
    <w:rsid w:val="00E335DA"/>
    <w:rsid w:val="00E36B77"/>
    <w:rsid w:val="00E36EA8"/>
    <w:rsid w:val="00E45A0C"/>
    <w:rsid w:val="00E502A7"/>
    <w:rsid w:val="00E51FFC"/>
    <w:rsid w:val="00E642BF"/>
    <w:rsid w:val="00E660C4"/>
    <w:rsid w:val="00E74FF5"/>
    <w:rsid w:val="00EB5190"/>
    <w:rsid w:val="00EC0064"/>
    <w:rsid w:val="00EC220E"/>
    <w:rsid w:val="00EC4E27"/>
    <w:rsid w:val="00ED5890"/>
    <w:rsid w:val="00EF17AC"/>
    <w:rsid w:val="00F22A92"/>
    <w:rsid w:val="00F36E33"/>
    <w:rsid w:val="00F53807"/>
    <w:rsid w:val="00F554C3"/>
    <w:rsid w:val="00F712CE"/>
    <w:rsid w:val="00F80742"/>
    <w:rsid w:val="00F955DA"/>
    <w:rsid w:val="00FA41A2"/>
    <w:rsid w:val="00FB1D92"/>
    <w:rsid w:val="00FB3C8B"/>
    <w:rsid w:val="00FC0FB8"/>
    <w:rsid w:val="00FC245F"/>
    <w:rsid w:val="00FC3630"/>
    <w:rsid w:val="00FE2F97"/>
    <w:rsid w:val="00FF3E04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0594E5C"/>
  <w15:docId w15:val="{C02B01A1-0BF0-46E8-A346-5A81F040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2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843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70A3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3F416-9978-4989-AEB4-87C98D5B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104</TotalTime>
  <Pages>6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EDWARD</cp:lastModifiedBy>
  <cp:revision>22</cp:revision>
  <cp:lastPrinted>2017-09-15T02:51:00Z</cp:lastPrinted>
  <dcterms:created xsi:type="dcterms:W3CDTF">2020-04-27T16:33:00Z</dcterms:created>
  <dcterms:modified xsi:type="dcterms:W3CDTF">2020-10-21T13:37:00Z</dcterms:modified>
</cp:coreProperties>
</file>