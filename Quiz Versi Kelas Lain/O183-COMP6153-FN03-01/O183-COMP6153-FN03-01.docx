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FC3630" w14:paraId="71003DF4" w14:textId="77777777" w:rsidTr="00FC3630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7C6B" w14:textId="77777777" w:rsidR="00FC3630" w:rsidRDefault="00FC3630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lang w:val="id-ID"/>
              </w:rPr>
              <w:t>Assignment</w:t>
            </w:r>
            <w:proofErr w:type="spellEnd"/>
            <w:r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99E557" w14:textId="50A684F3" w:rsidR="00FC3630" w:rsidRDefault="00FC3630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BA14CB4" wp14:editId="312E19F4">
                  <wp:extent cx="1371600" cy="1020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30" w14:paraId="2A83AA49" w14:textId="77777777" w:rsidTr="00FC3630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384" w14:textId="77777777" w:rsidR="00FC3630" w:rsidRDefault="00FC3630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COMP6153</w:t>
            </w:r>
          </w:p>
          <w:p w14:paraId="3D6ECBC1" w14:textId="77777777" w:rsidR="00FC3630" w:rsidRDefault="00FC3630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Operating System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E8B8BEB" w14:textId="77777777" w:rsidR="00FC3630" w:rsidRDefault="00FC3630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FC3630" w14:paraId="53A84337" w14:textId="77777777" w:rsidTr="00FC3630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C49" w14:textId="77777777" w:rsidR="00FC3630" w:rsidRDefault="00FC3630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9A9739" w14:textId="79AAD93D" w:rsidR="00FC3630" w:rsidRDefault="00FC3630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FC3630">
              <w:rPr>
                <w:rFonts w:ascii="Arial" w:hAnsi="Arial" w:cs="Arial"/>
                <w:b/>
                <w:sz w:val="20"/>
              </w:rPr>
              <w:t>O183-COMP6153-FN03-01</w:t>
            </w:r>
          </w:p>
        </w:tc>
      </w:tr>
      <w:tr w:rsidR="00FC3630" w14:paraId="7C1B336B" w14:textId="77777777" w:rsidTr="00FC3630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9278931" w14:textId="77777777" w:rsidR="00FC3630" w:rsidRDefault="00FC3630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CC7126F" w14:textId="77777777" w:rsidR="00FC3630" w:rsidRDefault="00FC3630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>
              <w:rPr>
                <w:rFonts w:ascii="Arial" w:hAnsi="Arial" w:cs="Arial"/>
                <w:b/>
                <w:sz w:val="18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749337B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E48DE82" w14:textId="77777777" w:rsidR="00643F75" w:rsidRPr="00876A58" w:rsidRDefault="00643F75" w:rsidP="00E74FF5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204A3010" w14:textId="63D5FFE3" w:rsidR="001C444D" w:rsidRPr="009E38A8" w:rsidRDefault="004B47B5" w:rsidP="00E74FF5">
      <w:pPr>
        <w:spacing w:line="360" w:lineRule="auto"/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</w:t>
      </w:r>
      <w:r w:rsidR="009E38A8">
        <w:rPr>
          <w:rFonts w:ascii="Arial" w:hAnsi="Arial" w:cs="Arial"/>
          <w:i/>
          <w:sz w:val="16"/>
        </w:rPr>
        <w:t>e</w:t>
      </w:r>
    </w:p>
    <w:p w14:paraId="1FC9094A" w14:textId="258BB927" w:rsidR="00F554C3" w:rsidRDefault="009B3433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Pr="009D24AA">
        <w:rPr>
          <w:b/>
        </w:rPr>
        <w:t>home directory</w:t>
      </w:r>
      <w:r>
        <w:t>, write a</w:t>
      </w:r>
      <w:r w:rsidR="00067843">
        <w:t xml:space="preserve"> </w:t>
      </w:r>
      <w:r w:rsidR="00067843" w:rsidRPr="009D24AA">
        <w:rPr>
          <w:b/>
        </w:rPr>
        <w:t>command line</w:t>
      </w:r>
      <w:r w:rsidR="00E17632">
        <w:t xml:space="preserve"> to create </w:t>
      </w:r>
      <w:r w:rsidR="00067843">
        <w:t>directory based on the hierarchy below in a single execution!</w:t>
      </w:r>
      <w:r w:rsidR="00067843" w:rsidRPr="00067843">
        <w:t xml:space="preserve"> </w:t>
      </w:r>
    </w:p>
    <w:p w14:paraId="1E4B9FDC" w14:textId="26EAD538" w:rsidR="00615E31" w:rsidRDefault="005510FD" w:rsidP="00615E31">
      <w:pPr>
        <w:pStyle w:val="ListParagraph"/>
        <w:tabs>
          <w:tab w:val="left" w:pos="450"/>
        </w:tabs>
        <w:spacing w:before="60" w:after="60" w:line="360" w:lineRule="auto"/>
        <w:ind w:left="540"/>
        <w:jc w:val="both"/>
      </w:pPr>
      <w:r>
        <w:pict w14:anchorId="67977C3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width:489.75pt;height:147.7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Text Box 2">
              <w:txbxContent>
                <w:p w14:paraId="39853EDF" w14:textId="6C6167C4" w:rsidR="00F554C3" w:rsidRDefault="00F554C3" w:rsidP="00F554C3">
                  <w:pPr>
                    <w:spacing w:before="60"/>
                    <w:ind w:left="562"/>
                  </w:pPr>
                  <w:r>
                    <w:t>&lt;Home directory&gt;</w:t>
                  </w:r>
                </w:p>
                <w:p w14:paraId="573376CD" w14:textId="03E855F3" w:rsidR="00F554C3" w:rsidRDefault="00F554C3" w:rsidP="00F554C3">
                  <w:pPr>
                    <w:spacing w:before="60"/>
                    <w:ind w:left="562"/>
                  </w:pPr>
                  <w:r>
                    <w:t>`-- Coffee Shop</w:t>
                  </w:r>
                </w:p>
                <w:p w14:paraId="57055DB2" w14:textId="7F8A258E" w:rsidR="00F554C3" w:rsidRDefault="00F554C3" w:rsidP="00F554C3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>
                    <w:tab/>
                    <w:t>|-- Menu</w:t>
                  </w:r>
                </w:p>
                <w:p w14:paraId="17D09484" w14:textId="20DE94E1" w:rsidR="00F554C3" w:rsidRDefault="00370716" w:rsidP="00F554C3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</w:r>
                  <w:r w:rsidR="00277811">
                    <w:t>|</w:t>
                  </w:r>
                  <w:r w:rsidR="00F554C3">
                    <w:tab/>
                    <w:t>|-- Drinks</w:t>
                  </w:r>
                </w:p>
                <w:p w14:paraId="41013D95" w14:textId="48784C44" w:rsidR="00F554C3" w:rsidRDefault="00F554C3" w:rsidP="00F554C3">
                  <w:pPr>
                    <w:tabs>
                      <w:tab w:val="left" w:pos="900"/>
                      <w:tab w:val="left" w:pos="1170"/>
                      <w:tab w:val="left" w:pos="1440"/>
                    </w:tabs>
                    <w:spacing w:before="60"/>
                    <w:ind w:left="562"/>
                  </w:pPr>
                  <w:r>
                    <w:tab/>
                  </w:r>
                  <w:r w:rsidR="00277811">
                    <w:t>|</w:t>
                  </w:r>
                  <w:r w:rsidR="00370716">
                    <w:tab/>
                  </w:r>
                  <w:r w:rsidR="00277811">
                    <w:t>|</w:t>
                  </w:r>
                  <w:r>
                    <w:tab/>
                    <w:t>|-- Coffee</w:t>
                  </w:r>
                </w:p>
                <w:p w14:paraId="28F39F63" w14:textId="4A129AA1" w:rsidR="00F554C3" w:rsidRDefault="00370716" w:rsidP="00F554C3">
                  <w:pPr>
                    <w:tabs>
                      <w:tab w:val="left" w:pos="900"/>
                      <w:tab w:val="left" w:pos="1170"/>
                      <w:tab w:val="left" w:pos="1440"/>
                    </w:tabs>
                    <w:spacing w:before="60"/>
                    <w:ind w:left="562"/>
                  </w:pPr>
                  <w:r>
                    <w:tab/>
                  </w:r>
                  <w:r w:rsidR="00277811">
                    <w:t>|</w:t>
                  </w:r>
                  <w:r>
                    <w:tab/>
                  </w:r>
                  <w:r w:rsidR="00277811">
                    <w:t>|</w:t>
                  </w:r>
                  <w:r w:rsidR="00F554C3">
                    <w:tab/>
                    <w:t>|-- Tea</w:t>
                  </w:r>
                </w:p>
                <w:p w14:paraId="1A19BECA" w14:textId="44388CA4" w:rsidR="00F554C3" w:rsidRDefault="00277811" w:rsidP="00F554C3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  <w:t>|</w:t>
                  </w:r>
                  <w:r w:rsidR="00F554C3">
                    <w:tab/>
                    <w:t>|-- Desserts</w:t>
                  </w:r>
                </w:p>
                <w:p w14:paraId="364B3DAF" w14:textId="5A9B6DCF" w:rsidR="00F554C3" w:rsidRDefault="00F554C3" w:rsidP="00F554C3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>
                    <w:tab/>
                    <w:t>|-- Contact Us</w:t>
                  </w:r>
                </w:p>
              </w:txbxContent>
            </v:textbox>
            <w10:anchorlock/>
          </v:shape>
        </w:pict>
      </w:r>
    </w:p>
    <w:p w14:paraId="1A0290E0" w14:textId="4479B2ED" w:rsidR="00291D45" w:rsidRPr="00A5551E" w:rsidRDefault="00291D45" w:rsidP="00291D45">
      <w:pPr>
        <w:pStyle w:val="ListParagraph"/>
        <w:numPr>
          <w:ilvl w:val="0"/>
          <w:numId w:val="22"/>
        </w:numPr>
        <w:tabs>
          <w:tab w:val="left" w:pos="450"/>
        </w:tabs>
        <w:spacing w:before="60" w:after="60" w:line="360" w:lineRule="auto"/>
        <w:jc w:val="both"/>
      </w:pPr>
      <w:proofErr w:type="spellStart"/>
      <w:r w:rsidRPr="00291D45">
        <w:t>mkdir</w:t>
      </w:r>
      <w:proofErr w:type="spellEnd"/>
      <w:r w:rsidRPr="00291D45">
        <w:t xml:space="preserve"> -p</w:t>
      </w:r>
      <w:r w:rsidR="00CE58D0">
        <w:t xml:space="preserve"> </w:t>
      </w:r>
      <w:r w:rsidRPr="00291D45">
        <w:t>"Coffee Shop"/Menu/Drinks/Coffee "Coffee Shop"/Menu/Drinks/Tea "Coffee Shop"/Menu/Desserts "Coffee Shop"/"Contact Us"</w:t>
      </w:r>
    </w:p>
    <w:p w14:paraId="784F891A" w14:textId="1773CF4B" w:rsidR="00615E31" w:rsidRDefault="00277811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bookmarkStart w:id="0" w:name="OLE_LINK5"/>
      <w:bookmarkStart w:id="1" w:name="OLE_LINK6"/>
      <w:bookmarkStart w:id="2" w:name="OLE_LINK7"/>
      <w:r>
        <w:t xml:space="preserve">From </w:t>
      </w:r>
      <w:r w:rsidR="001E0265" w:rsidRPr="009D24AA">
        <w:rPr>
          <w:b/>
        </w:rPr>
        <w:t>Coffee Shop folder</w:t>
      </w:r>
      <w:bookmarkEnd w:id="0"/>
      <w:bookmarkEnd w:id="1"/>
      <w:bookmarkEnd w:id="2"/>
      <w:r w:rsidR="001E0265">
        <w:t>, write a command line to c</w:t>
      </w:r>
      <w:r w:rsidR="00A5551E" w:rsidRPr="00A5551E">
        <w:t xml:space="preserve">reate </w:t>
      </w:r>
      <w:r w:rsidR="001E0265">
        <w:t xml:space="preserve">a new </w:t>
      </w:r>
      <w:r w:rsidR="00A5551E" w:rsidRPr="00A5551E">
        <w:t>file named</w:t>
      </w:r>
      <w:r w:rsidR="00A5551E" w:rsidRPr="009D24AA">
        <w:rPr>
          <w:b/>
        </w:rPr>
        <w:t xml:space="preserve"> Contact.txt </w:t>
      </w:r>
      <w:r w:rsidR="00A5551E" w:rsidRPr="00A5551E">
        <w:t>inside the</w:t>
      </w:r>
      <w:r w:rsidR="00A5551E" w:rsidRPr="009D24AA">
        <w:rPr>
          <w:b/>
        </w:rPr>
        <w:t xml:space="preserve"> Contact Us </w:t>
      </w:r>
      <w:r w:rsidR="00A5551E" w:rsidRPr="00A5551E">
        <w:t>folder</w:t>
      </w:r>
      <w:r w:rsidR="00A5551E">
        <w:t xml:space="preserve">, then </w:t>
      </w:r>
      <w:r w:rsidR="00A5551E" w:rsidRPr="009D24AA">
        <w:rPr>
          <w:b/>
        </w:rPr>
        <w:t>set permission</w:t>
      </w:r>
      <w:r w:rsidR="00A5551E">
        <w:t xml:space="preserve"> so </w:t>
      </w:r>
      <w:r w:rsidR="00A5551E" w:rsidRPr="009D24AA">
        <w:rPr>
          <w:b/>
        </w:rPr>
        <w:t>owner</w:t>
      </w:r>
      <w:r w:rsidR="00A5551E">
        <w:t xml:space="preserve"> able to </w:t>
      </w:r>
      <w:r w:rsidR="00A5551E" w:rsidRPr="009D24AA">
        <w:rPr>
          <w:b/>
        </w:rPr>
        <w:t>read</w:t>
      </w:r>
      <w:r w:rsidR="00A5551E">
        <w:t xml:space="preserve">, </w:t>
      </w:r>
      <w:r w:rsidR="00A5551E" w:rsidRPr="009D24AA">
        <w:rPr>
          <w:b/>
        </w:rPr>
        <w:t>write</w:t>
      </w:r>
      <w:r w:rsidR="00A5551E">
        <w:t xml:space="preserve"> and </w:t>
      </w:r>
      <w:r w:rsidR="00A5551E" w:rsidRPr="009D24AA">
        <w:rPr>
          <w:b/>
        </w:rPr>
        <w:t>execute</w:t>
      </w:r>
      <w:r w:rsidR="00A5551E">
        <w:t xml:space="preserve"> </w:t>
      </w:r>
      <w:r w:rsidR="00A5551E" w:rsidRPr="009D24AA">
        <w:rPr>
          <w:b/>
        </w:rPr>
        <w:t>file</w:t>
      </w:r>
      <w:r w:rsidR="00A5551E">
        <w:t xml:space="preserve">, while </w:t>
      </w:r>
      <w:r w:rsidR="00A5551E" w:rsidRPr="009D24AA">
        <w:rPr>
          <w:b/>
        </w:rPr>
        <w:t>others</w:t>
      </w:r>
      <w:r w:rsidR="00A5551E">
        <w:t xml:space="preserve"> only able to </w:t>
      </w:r>
      <w:r w:rsidR="00A5551E" w:rsidRPr="009D24AA">
        <w:rPr>
          <w:b/>
        </w:rPr>
        <w:t>read</w:t>
      </w:r>
      <w:r w:rsidR="00A5551E">
        <w:t xml:space="preserve"> and </w:t>
      </w:r>
      <w:r w:rsidR="00A5551E" w:rsidRPr="009D24AA">
        <w:rPr>
          <w:b/>
        </w:rPr>
        <w:t>execute</w:t>
      </w:r>
      <w:r w:rsidR="00A5551E">
        <w:t xml:space="preserve"> the file.</w:t>
      </w:r>
      <w:r w:rsidR="00CF459D">
        <w:t xml:space="preserve"> </w:t>
      </w:r>
    </w:p>
    <w:p w14:paraId="50E42166" w14:textId="7C2EB007" w:rsidR="00652468" w:rsidRPr="005C625E" w:rsidRDefault="008729B4" w:rsidP="00652468">
      <w:pPr>
        <w:pStyle w:val="ListParagraph"/>
        <w:numPr>
          <w:ilvl w:val="0"/>
          <w:numId w:val="21"/>
        </w:numPr>
        <w:spacing w:before="60" w:after="60" w:line="360" w:lineRule="auto"/>
        <w:jc w:val="both"/>
      </w:pPr>
      <w:r>
        <w:t xml:space="preserve">Touch “Contact Us”/”Contact.txt”; </w:t>
      </w:r>
      <w:proofErr w:type="spellStart"/>
      <w:r>
        <w:t>chmod</w:t>
      </w:r>
      <w:proofErr w:type="spellEnd"/>
      <w:r>
        <w:t xml:space="preserve"> 755 “Contact Us”/”Contact.txt”</w:t>
      </w:r>
    </w:p>
    <w:p w14:paraId="655FACBB" w14:textId="208E9568" w:rsidR="00A5551E" w:rsidRPr="00A5551E" w:rsidRDefault="001E0265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Pr="009D24AA">
        <w:rPr>
          <w:b/>
        </w:rPr>
        <w:t xml:space="preserve">Coffee Shop folder, </w:t>
      </w:r>
      <w:r w:rsidR="009D24AA" w:rsidRPr="001E0265">
        <w:t>write</w:t>
      </w:r>
      <w:r w:rsidRPr="001E0265">
        <w:t xml:space="preserve"> a command line to </w:t>
      </w:r>
      <w:r w:rsidRPr="009D24AA">
        <w:rPr>
          <w:b/>
        </w:rPr>
        <w:t>s</w:t>
      </w:r>
      <w:r w:rsidR="00A5551E" w:rsidRPr="009D24AA">
        <w:rPr>
          <w:b/>
        </w:rPr>
        <w:t>earch files</w:t>
      </w:r>
      <w:r w:rsidR="00A5551E" w:rsidRPr="00A5551E">
        <w:t xml:space="preserve"> with </w:t>
      </w:r>
      <w:r>
        <w:t>the following criteria</w:t>
      </w:r>
      <w:r w:rsidR="00A5551E" w:rsidRPr="00A5551E">
        <w:t>:</w:t>
      </w:r>
    </w:p>
    <w:p w14:paraId="22726511" w14:textId="77777777" w:rsidR="00A5551E" w:rsidRPr="00A5551E" w:rsidRDefault="00A5551E" w:rsidP="00E74FF5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 w:rsidRPr="00A5551E">
        <w:rPr>
          <w:b/>
        </w:rPr>
        <w:t>Inside Coffee Shop folder</w:t>
      </w:r>
    </w:p>
    <w:p w14:paraId="199BFC91" w14:textId="77777777" w:rsidR="00A5551E" w:rsidRPr="00A5551E" w:rsidRDefault="00A5551E" w:rsidP="00E74FF5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rPr>
          <w:b/>
        </w:rPr>
        <w:t>Size below 1 MB</w:t>
      </w:r>
    </w:p>
    <w:p w14:paraId="5F448F9C" w14:textId="3BEEF8E4" w:rsidR="00A5551E" w:rsidRPr="00E407DA" w:rsidRDefault="00A5551E" w:rsidP="009D24AA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 w:rsidRPr="00A5551E">
        <w:rPr>
          <w:b/>
        </w:rPr>
        <w:t>The types are .txt</w:t>
      </w:r>
    </w:p>
    <w:p w14:paraId="792B2865" w14:textId="77777777" w:rsidR="00E407DA" w:rsidRDefault="00E407DA" w:rsidP="00E407DA">
      <w:pPr>
        <w:pStyle w:val="ListParagraph"/>
        <w:numPr>
          <w:ilvl w:val="0"/>
          <w:numId w:val="20"/>
        </w:numPr>
        <w:spacing w:before="60" w:after="60" w:line="360" w:lineRule="auto"/>
        <w:jc w:val="both"/>
      </w:pPr>
      <w:r>
        <w:t>find "Coffee Shop" -</w:t>
      </w:r>
      <w:proofErr w:type="spellStart"/>
      <w:r>
        <w:t>iname</w:t>
      </w:r>
      <w:proofErr w:type="spellEnd"/>
      <w:r>
        <w:t xml:space="preserve"> "*.txt" -size -1M</w:t>
      </w:r>
    </w:p>
    <w:p w14:paraId="443DBAC0" w14:textId="4739B636" w:rsidR="00775523" w:rsidRDefault="0091710E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Write a command line to display </w:t>
      </w:r>
      <w:r w:rsidR="00FB1D92" w:rsidRPr="009D24AA">
        <w:rPr>
          <w:b/>
        </w:rPr>
        <w:t>all processes for all users</w:t>
      </w:r>
      <w:r w:rsidR="00FB1D92">
        <w:t xml:space="preserve">, while </w:t>
      </w:r>
      <w:r w:rsidR="00FB1D92" w:rsidRPr="009D24AA">
        <w:rPr>
          <w:b/>
        </w:rPr>
        <w:t>sort the processes by process ID in ascending</w:t>
      </w:r>
      <w:r w:rsidR="00FB1D92">
        <w:t>.</w:t>
      </w:r>
    </w:p>
    <w:p w14:paraId="34DACB0E" w14:textId="3FCF40EC" w:rsidR="009B3433" w:rsidRDefault="002C4D7D" w:rsidP="009E38A8">
      <w:pPr>
        <w:pStyle w:val="ListParagraph"/>
        <w:numPr>
          <w:ilvl w:val="0"/>
          <w:numId w:val="20"/>
        </w:numPr>
        <w:spacing w:before="60" w:after="60" w:line="360" w:lineRule="auto"/>
        <w:jc w:val="both"/>
      </w:pPr>
      <w:r>
        <w:t>top -o -PID</w:t>
      </w:r>
    </w:p>
    <w:p w14:paraId="6DF41C1E" w14:textId="2926A7C6" w:rsidR="006B45E7" w:rsidRPr="006B45E7" w:rsidRDefault="006B45E7" w:rsidP="006B45E7">
      <w:pPr>
        <w:pStyle w:val="ListParagraph"/>
        <w:numPr>
          <w:ilvl w:val="0"/>
          <w:numId w:val="12"/>
        </w:numPr>
        <w:spacing w:line="360" w:lineRule="auto"/>
      </w:pPr>
      <w:r w:rsidRPr="006B45E7">
        <w:lastRenderedPageBreak/>
        <w:t>Java Programming:</w:t>
      </w:r>
    </w:p>
    <w:p w14:paraId="0F322933" w14:textId="1AAA4970" w:rsidR="00084A77" w:rsidRDefault="00084A77" w:rsidP="00E74FF5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Fnbucks</w:t>
      </w:r>
      <w:proofErr w:type="spellEnd"/>
      <w:r>
        <w:rPr>
          <w:b/>
        </w:rPr>
        <w:t xml:space="preserve"> Coffee Shop</w:t>
      </w:r>
    </w:p>
    <w:p w14:paraId="12634E04" w14:textId="0E60AD6B" w:rsidR="00084A77" w:rsidRDefault="00084A77" w:rsidP="00E74FF5">
      <w:pPr>
        <w:spacing w:line="360" w:lineRule="auto"/>
        <w:rPr>
          <w:lang w:val="id-ID"/>
        </w:rPr>
      </w:pPr>
    </w:p>
    <w:p w14:paraId="2A237C47" w14:textId="6B1393FC" w:rsidR="00FB1D92" w:rsidRPr="005C625E" w:rsidRDefault="00084A77" w:rsidP="001C444D">
      <w:pPr>
        <w:spacing w:before="60" w:after="60" w:line="360" w:lineRule="auto"/>
        <w:ind w:firstLine="360"/>
        <w:contextualSpacing/>
        <w:jc w:val="both"/>
      </w:pPr>
      <w:proofErr w:type="spellStart"/>
      <w:r>
        <w:rPr>
          <w:b/>
        </w:rPr>
        <w:t>Fnbucks</w:t>
      </w:r>
      <w:proofErr w:type="spellEnd"/>
      <w:r>
        <w:rPr>
          <w:b/>
        </w:rPr>
        <w:t xml:space="preserve"> Coffee Shop</w:t>
      </w:r>
      <w:r>
        <w:t xml:space="preserve"> is a newly established coffee shop in Indonesia. As a programmer, you are asked to create a program to handle customer orders. </w:t>
      </w:r>
    </w:p>
    <w:p w14:paraId="3A05F026" w14:textId="0CD1E92A" w:rsidR="003B495D" w:rsidRDefault="00C2043A" w:rsidP="009D24AA">
      <w:pPr>
        <w:spacing w:before="60" w:after="60" w:line="360" w:lineRule="auto"/>
        <w:jc w:val="both"/>
      </w:pPr>
      <w:r w:rsidRPr="00C2043A">
        <w:t>Here are the detail requirements of the application:</w:t>
      </w:r>
    </w:p>
    <w:p w14:paraId="601ABE53" w14:textId="77777777" w:rsidR="00615E31" w:rsidRDefault="0091710E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The application </w:t>
      </w:r>
      <w:r w:rsidR="00615E31">
        <w:t xml:space="preserve">use </w:t>
      </w:r>
      <w:r w:rsidR="00615E31" w:rsidRPr="00615E31">
        <w:rPr>
          <w:b/>
        </w:rPr>
        <w:t>Object Oriented Programming</w:t>
      </w:r>
      <w:r w:rsidR="00615E31">
        <w:t xml:space="preserve"> concept and </w:t>
      </w:r>
      <w:r w:rsidR="00615E31" w:rsidRPr="00615E31">
        <w:rPr>
          <w:b/>
        </w:rPr>
        <w:t>Inheritance</w:t>
      </w:r>
    </w:p>
    <w:p w14:paraId="5958EEA7" w14:textId="18AEF53B" w:rsidR="005D68DB" w:rsidRDefault="00615E3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Create methods to calculate the </w:t>
      </w:r>
      <w:r w:rsidRPr="00615E31">
        <w:rPr>
          <w:b/>
        </w:rPr>
        <w:t>Base Price</w:t>
      </w:r>
      <w:r>
        <w:t xml:space="preserve">, </w:t>
      </w:r>
      <w:r w:rsidRPr="00615E31">
        <w:rPr>
          <w:b/>
        </w:rPr>
        <w:t>Size</w:t>
      </w:r>
      <w:r>
        <w:t xml:space="preserve"> </w:t>
      </w:r>
      <w:r w:rsidRPr="00615E31">
        <w:rPr>
          <w:b/>
        </w:rPr>
        <w:t>Price</w:t>
      </w:r>
      <w:r>
        <w:t xml:space="preserve"> and </w:t>
      </w:r>
      <w:r w:rsidRPr="00615E31">
        <w:rPr>
          <w:b/>
        </w:rPr>
        <w:t>Total Price</w:t>
      </w:r>
    </w:p>
    <w:p w14:paraId="10DAA6D1" w14:textId="4AFF1904" w:rsidR="004B3FDF" w:rsidRDefault="00C2043A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When the </w:t>
      </w:r>
      <w:r w:rsidRPr="00C2043A">
        <w:rPr>
          <w:b/>
        </w:rPr>
        <w:t>program starts</w:t>
      </w:r>
      <w:r>
        <w:t xml:space="preserve">, ask the user to </w:t>
      </w:r>
      <w:r w:rsidRPr="00C2043A">
        <w:rPr>
          <w:b/>
        </w:rPr>
        <w:t>input menu</w:t>
      </w:r>
      <w:r>
        <w:t xml:space="preserve"> </w:t>
      </w:r>
      <w:r w:rsidRPr="006B646E">
        <w:rPr>
          <w:b/>
        </w:rPr>
        <w:t>they want to</w:t>
      </w:r>
      <w:r>
        <w:t xml:space="preserve"> </w:t>
      </w:r>
      <w:r w:rsidRPr="00C2043A">
        <w:rPr>
          <w:b/>
        </w:rPr>
        <w:t>order</w:t>
      </w:r>
      <w:r>
        <w:t xml:space="preserve">. Validate the inputted menu </w:t>
      </w:r>
      <w:r w:rsidR="007A27C7">
        <w:t>must be between “C</w:t>
      </w:r>
      <w:r w:rsidRPr="00C2043A">
        <w:rPr>
          <w:b/>
        </w:rPr>
        <w:t>offee</w:t>
      </w:r>
      <w:r w:rsidR="007A27C7" w:rsidRPr="007A27C7">
        <w:t>”</w:t>
      </w:r>
      <w:r w:rsidR="007A27C7">
        <w:t xml:space="preserve"> and “</w:t>
      </w:r>
      <w:proofErr w:type="gramStart"/>
      <w:r w:rsidR="007A27C7" w:rsidRPr="007A27C7">
        <w:rPr>
          <w:b/>
        </w:rPr>
        <w:t>C</w:t>
      </w:r>
      <w:r w:rsidRPr="00C2043A">
        <w:rPr>
          <w:b/>
        </w:rPr>
        <w:t>heese Cake</w:t>
      </w:r>
      <w:proofErr w:type="gramEnd"/>
      <w:r w:rsidR="007A27C7" w:rsidRPr="007A27C7">
        <w:t>”</w:t>
      </w:r>
      <w:r w:rsidR="007A27C7" w:rsidRPr="00C2043A">
        <w:rPr>
          <w:b/>
        </w:rPr>
        <w:t xml:space="preserve"> </w:t>
      </w:r>
      <w:r w:rsidR="006B45E7" w:rsidRPr="0022453F">
        <w:t>(</w:t>
      </w:r>
      <w:r w:rsidRPr="00C2043A">
        <w:rPr>
          <w:b/>
        </w:rPr>
        <w:t>case sensitive</w:t>
      </w:r>
      <w:r w:rsidRPr="00C2043A">
        <w:t>)</w:t>
      </w:r>
      <w:r w:rsidR="00775523">
        <w:t>.</w:t>
      </w:r>
      <w:r w:rsidR="00775523" w:rsidRPr="00775523">
        <w:rPr>
          <w:noProof/>
        </w:rPr>
        <w:t xml:space="preserve"> </w:t>
      </w:r>
    </w:p>
    <w:p w14:paraId="2F3E5E91" w14:textId="2EC20117" w:rsidR="00775523" w:rsidRPr="00D270A3" w:rsidRDefault="004B3FDF" w:rsidP="00D270A3">
      <w:pPr>
        <w:pStyle w:val="ListParagraph"/>
        <w:keepNext/>
        <w:spacing w:before="60" w:after="60" w:line="360" w:lineRule="auto"/>
        <w:ind w:left="567"/>
        <w:jc w:val="center"/>
      </w:pPr>
      <w:r>
        <w:rPr>
          <w:noProof/>
          <w:lang w:eastAsia="en-US"/>
        </w:rPr>
        <w:drawing>
          <wp:inline distT="0" distB="0" distL="0" distR="0" wp14:anchorId="69EA580A" wp14:editId="5E406B2C">
            <wp:extent cx="6343650" cy="1181100"/>
            <wp:effectExtent l="0" t="0" r="0" b="0"/>
            <wp:docPr id="1" name="Picture 1" descr="C:\Users\Faustin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ustin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0A3" w:rsidRPr="00D270A3">
        <w:rPr>
          <w:b/>
          <w:sz w:val="20"/>
          <w:szCs w:val="20"/>
        </w:rPr>
        <w:t xml:space="preserve">Figure </w:t>
      </w:r>
      <w:r w:rsidR="00D270A3" w:rsidRPr="00D270A3">
        <w:rPr>
          <w:b/>
          <w:sz w:val="20"/>
          <w:szCs w:val="20"/>
        </w:rPr>
        <w:fldChar w:fldCharType="begin"/>
      </w:r>
      <w:r w:rsidR="00D270A3" w:rsidRPr="00D270A3">
        <w:rPr>
          <w:b/>
          <w:sz w:val="20"/>
          <w:szCs w:val="20"/>
        </w:rPr>
        <w:instrText xml:space="preserve"> SEQ Figure \* ARABIC </w:instrText>
      </w:r>
      <w:r w:rsidR="00D270A3"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1</w:t>
      </w:r>
      <w:r w:rsidR="00D270A3" w:rsidRPr="00D270A3">
        <w:rPr>
          <w:b/>
          <w:sz w:val="20"/>
          <w:szCs w:val="20"/>
        </w:rPr>
        <w:fldChar w:fldCharType="end"/>
      </w:r>
      <w:r w:rsidR="00D270A3" w:rsidRPr="00D270A3">
        <w:rPr>
          <w:b/>
          <w:sz w:val="20"/>
          <w:szCs w:val="20"/>
        </w:rPr>
        <w:t>. Screenshot of Adding Order</w:t>
      </w:r>
    </w:p>
    <w:p w14:paraId="06BEB4D3" w14:textId="77777777" w:rsidR="004B3FDF" w:rsidRDefault="004B3FDF" w:rsidP="00E74FF5">
      <w:pPr>
        <w:pStyle w:val="ListParagraph"/>
        <w:spacing w:before="60" w:after="60" w:line="360" w:lineRule="auto"/>
        <w:ind w:left="567"/>
        <w:jc w:val="both"/>
      </w:pPr>
    </w:p>
    <w:p w14:paraId="5D2BB574" w14:textId="77777777" w:rsidR="004B3FDF" w:rsidRDefault="004B3FDF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rPr>
          <w:noProof/>
        </w:rPr>
        <w:t>Set the Base Price for each menu with the following formula:</w:t>
      </w:r>
    </w:p>
    <w:p w14:paraId="70DD02D2" w14:textId="33E11107" w:rsidR="004B3FDF" w:rsidRDefault="00CB0BC1" w:rsidP="00E74FF5">
      <w:pPr>
        <w:pStyle w:val="ListParagraph"/>
        <w:spacing w:before="60" w:after="60" w:line="360" w:lineRule="auto"/>
        <w:ind w:left="567"/>
        <w:jc w:val="both"/>
      </w:pPr>
      <w:r>
        <w:pict w14:anchorId="3919BA60">
          <v:shape id="_x0000_s1030" type="#_x0000_t202" style="width:490.5pt;height:24.05pt;visibility:visible;mso-height-percent:20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next-textbox:#_x0000_s1030;mso-fit-shape-to-text:t">
              <w:txbxContent>
                <w:p w14:paraId="62A4CAD4" w14:textId="3E02D7F1" w:rsidR="004B3FDF" w:rsidRPr="007A27C7" w:rsidRDefault="0022453F" w:rsidP="004B3FDF">
                  <w:pPr>
                    <w:jc w:val="center"/>
                  </w:pPr>
                  <w:r>
                    <w:t>B</w:t>
                  </w:r>
                  <w:r w:rsidR="004B3FDF" w:rsidRPr="007A27C7">
                    <w:t>ase</w:t>
                  </w:r>
                  <w:r>
                    <w:t xml:space="preserve"> </w:t>
                  </w:r>
                  <w:r w:rsidR="004B3FDF" w:rsidRPr="007A27C7">
                    <w:t>Price = rating * 10000</w:t>
                  </w:r>
                </w:p>
              </w:txbxContent>
            </v:textbox>
            <w10:anchorlock/>
          </v:shape>
        </w:pict>
      </w:r>
    </w:p>
    <w:p w14:paraId="69C230C4" w14:textId="77777777" w:rsidR="004B3FDF" w:rsidRDefault="004B3FDF" w:rsidP="00E74FF5">
      <w:pPr>
        <w:spacing w:before="60" w:after="60" w:line="360" w:lineRule="auto"/>
        <w:jc w:val="both"/>
      </w:pPr>
    </w:p>
    <w:p w14:paraId="59D5C06B" w14:textId="189AA90B" w:rsidR="00775523" w:rsidRDefault="00775523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If user input </w:t>
      </w:r>
      <w:r w:rsidRPr="00775523">
        <w:rPr>
          <w:b/>
        </w:rPr>
        <w:t>Coffee</w:t>
      </w:r>
      <w:r w:rsidR="007A27C7">
        <w:rPr>
          <w:b/>
        </w:rPr>
        <w:t xml:space="preserve"> </w:t>
      </w:r>
      <w:r w:rsidR="007A27C7" w:rsidRPr="007A27C7">
        <w:t>on menu</w:t>
      </w:r>
      <w:r>
        <w:t>, then:</w:t>
      </w:r>
    </w:p>
    <w:p w14:paraId="7843B451" w14:textId="77777777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Name</w:t>
      </w:r>
      <w:r>
        <w:t xml:space="preserve">. Validate the </w:t>
      </w:r>
      <w:r w:rsidR="006B646E" w:rsidRPr="00775523">
        <w:rPr>
          <w:b/>
        </w:rPr>
        <w:t>Name</w:t>
      </w:r>
      <w:r w:rsidR="006B646E">
        <w:t xml:space="preserve"> </w:t>
      </w:r>
      <w:r>
        <w:t>with the following format:</w:t>
      </w:r>
    </w:p>
    <w:p w14:paraId="58697365" w14:textId="77777777" w:rsidR="006B646E" w:rsidRPr="006B646E" w:rsidRDefault="006B646E" w:rsidP="00E74FF5">
      <w:pPr>
        <w:pStyle w:val="ListParagraph"/>
        <w:numPr>
          <w:ilvl w:val="0"/>
          <w:numId w:val="19"/>
        </w:numPr>
        <w:spacing w:before="60" w:after="60" w:line="360" w:lineRule="auto"/>
        <w:jc w:val="both"/>
        <w:rPr>
          <w:b/>
        </w:rPr>
      </w:pPr>
      <w:r w:rsidRPr="006B646E">
        <w:rPr>
          <w:b/>
        </w:rPr>
        <w:t>Must be between 5 and 20 characters</w:t>
      </w:r>
    </w:p>
    <w:p w14:paraId="607CE027" w14:textId="77777777" w:rsidR="006B646E" w:rsidRPr="006B646E" w:rsidRDefault="006B646E" w:rsidP="00E74FF5">
      <w:pPr>
        <w:pStyle w:val="ListParagraph"/>
        <w:numPr>
          <w:ilvl w:val="0"/>
          <w:numId w:val="19"/>
        </w:numPr>
        <w:spacing w:before="60" w:after="60" w:line="360" w:lineRule="auto"/>
        <w:jc w:val="both"/>
        <w:rPr>
          <w:b/>
        </w:rPr>
      </w:pPr>
      <w:r w:rsidRPr="006B646E">
        <w:rPr>
          <w:b/>
        </w:rPr>
        <w:t>Must be alphabet only</w:t>
      </w:r>
    </w:p>
    <w:p w14:paraId="31B018AD" w14:textId="4A3B559E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Size</w:t>
      </w:r>
      <w:r>
        <w:t xml:space="preserve">. Validate the </w:t>
      </w:r>
      <w:r w:rsidR="006B646E" w:rsidRPr="00775523">
        <w:rPr>
          <w:b/>
        </w:rPr>
        <w:t>Size</w:t>
      </w:r>
      <w:r w:rsidR="00DE78AF" w:rsidRPr="00DE78AF">
        <w:t xml:space="preserve"> </w:t>
      </w:r>
      <w:bookmarkStart w:id="3" w:name="OLE_LINK1"/>
      <w:bookmarkStart w:id="4" w:name="OLE_LINK2"/>
      <w:bookmarkStart w:id="5" w:name="OLE_LINK3"/>
      <w:bookmarkStart w:id="6" w:name="OLE_LINK4"/>
      <w:r w:rsidR="00DE78AF" w:rsidRPr="00DE78AF">
        <w:t>must</w:t>
      </w:r>
      <w:r w:rsidR="00DE78AF">
        <w:t xml:space="preserve"> be between</w:t>
      </w:r>
      <w:r w:rsidR="006B646E">
        <w:t xml:space="preserve"> </w:t>
      </w:r>
      <w:bookmarkEnd w:id="3"/>
      <w:bookmarkEnd w:id="4"/>
      <w:bookmarkEnd w:id="5"/>
      <w:bookmarkEnd w:id="6"/>
      <w:r w:rsidR="006B646E">
        <w:t>“</w:t>
      </w:r>
      <w:r w:rsidRPr="00775523">
        <w:rPr>
          <w:b/>
        </w:rPr>
        <w:t>Small</w:t>
      </w:r>
      <w:r w:rsidR="006B646E">
        <w:rPr>
          <w:b/>
        </w:rPr>
        <w:t>”</w:t>
      </w:r>
      <w:r>
        <w:t xml:space="preserve">, </w:t>
      </w:r>
      <w:r w:rsidR="006B646E">
        <w:t>“</w:t>
      </w:r>
      <w:r w:rsidRPr="00775523">
        <w:rPr>
          <w:b/>
        </w:rPr>
        <w:t>Medium</w:t>
      </w:r>
      <w:r w:rsidR="006B646E">
        <w:rPr>
          <w:b/>
        </w:rPr>
        <w:t>”</w:t>
      </w:r>
      <w:r w:rsidR="00DE78AF">
        <w:t>, and</w:t>
      </w:r>
      <w:r w:rsidR="006B646E">
        <w:t xml:space="preserve"> “</w:t>
      </w:r>
      <w:r w:rsidRPr="00775523">
        <w:rPr>
          <w:b/>
        </w:rPr>
        <w:t>Large</w:t>
      </w:r>
      <w:r w:rsidR="006B646E">
        <w:rPr>
          <w:b/>
        </w:rPr>
        <w:t>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775523">
        <w:rPr>
          <w:b/>
        </w:rPr>
        <w:t>sensitive</w:t>
      </w:r>
      <w:r>
        <w:t>).</w:t>
      </w:r>
    </w:p>
    <w:p w14:paraId="4BAF7CE3" w14:textId="0067237D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Type</w:t>
      </w:r>
      <w:r>
        <w:t xml:space="preserve">. Validate the </w:t>
      </w:r>
      <w:r w:rsidR="006B646E" w:rsidRPr="00775523">
        <w:rPr>
          <w:b/>
        </w:rPr>
        <w:t>Type</w:t>
      </w:r>
      <w:r w:rsidR="006B646E">
        <w:t xml:space="preserve"> </w:t>
      </w:r>
      <w:r w:rsidR="00DE78AF" w:rsidRPr="00DE78AF">
        <w:t>must</w:t>
      </w:r>
      <w:r w:rsidR="00DE78AF">
        <w:t xml:space="preserve"> be between </w:t>
      </w:r>
      <w:r w:rsidR="006B646E">
        <w:t>“</w:t>
      </w:r>
      <w:r w:rsidRPr="00775523">
        <w:rPr>
          <w:b/>
        </w:rPr>
        <w:t>Cold</w:t>
      </w:r>
      <w:r w:rsidR="006B646E">
        <w:rPr>
          <w:b/>
        </w:rPr>
        <w:t>”</w:t>
      </w:r>
      <w:r w:rsidR="00DE78AF">
        <w:t xml:space="preserve"> and</w:t>
      </w:r>
      <w:r>
        <w:t xml:space="preserve"> </w:t>
      </w:r>
      <w:r w:rsidR="006B646E">
        <w:t>“</w:t>
      </w:r>
      <w:r w:rsidRPr="00775523">
        <w:rPr>
          <w:b/>
        </w:rPr>
        <w:t>Hot</w:t>
      </w:r>
      <w:r w:rsidR="006B646E">
        <w:rPr>
          <w:b/>
        </w:rPr>
        <w:t>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775523">
        <w:rPr>
          <w:b/>
        </w:rPr>
        <w:t>sensitive</w:t>
      </w:r>
      <w:r>
        <w:t>).</w:t>
      </w:r>
    </w:p>
    <w:p w14:paraId="2656FAB7" w14:textId="77777777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Rating</w:t>
      </w:r>
      <w:r>
        <w:t xml:space="preserve">. Validate the </w:t>
      </w:r>
      <w:r w:rsidR="006B646E" w:rsidRPr="00775523">
        <w:rPr>
          <w:b/>
        </w:rPr>
        <w:t>Rating</w:t>
      </w:r>
      <w:r w:rsidR="006B646E">
        <w:t xml:space="preserve"> </w:t>
      </w:r>
      <w:r>
        <w:t xml:space="preserve">must be </w:t>
      </w:r>
      <w:r w:rsidRPr="00775523">
        <w:rPr>
          <w:b/>
        </w:rPr>
        <w:t>between</w:t>
      </w:r>
      <w:r>
        <w:t xml:space="preserve"> </w:t>
      </w:r>
      <w:r w:rsidRPr="00775523">
        <w:rPr>
          <w:b/>
        </w:rPr>
        <w:t>1 and 4</w:t>
      </w:r>
      <w:r>
        <w:t>.</w:t>
      </w:r>
    </w:p>
    <w:p w14:paraId="71DD07AF" w14:textId="2F722D29" w:rsidR="006B646E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Quantity</w:t>
      </w:r>
      <w:r>
        <w:t xml:space="preserve">. Validate the </w:t>
      </w:r>
      <w:r w:rsidR="006B646E" w:rsidRPr="00775523">
        <w:rPr>
          <w:b/>
        </w:rPr>
        <w:t>Quantity</w:t>
      </w:r>
      <w:r w:rsidR="006B646E">
        <w:t xml:space="preserve"> </w:t>
      </w:r>
      <w:r w:rsidRPr="00DE78AF">
        <w:rPr>
          <w:b/>
        </w:rPr>
        <w:t>must be</w:t>
      </w:r>
      <w:r w:rsidR="00DE78AF" w:rsidRPr="00DE78AF">
        <w:rPr>
          <w:b/>
        </w:rPr>
        <w:t xml:space="preserve"> at least 1</w:t>
      </w:r>
      <w:r>
        <w:t>.</w:t>
      </w:r>
    </w:p>
    <w:p w14:paraId="477CB02C" w14:textId="7795784D" w:rsidR="00775523" w:rsidRPr="00D270A3" w:rsidRDefault="00CB0BC1" w:rsidP="00D270A3">
      <w:pPr>
        <w:keepNext/>
        <w:spacing w:before="60" w:after="60" w:line="360" w:lineRule="auto"/>
        <w:jc w:val="center"/>
      </w:pPr>
      <w:r>
        <w:lastRenderedPageBreak/>
        <w:pict w14:anchorId="2B0FD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.75pt;height:221.25pt;mso-position-horizontal:absolute;mso-position-horizontal-relative:text;mso-position-vertical:absolute;mso-position-vertical-relative:text;mso-width-relative:page;mso-height-relative:page">
            <v:imagedata r:id="rId10" o:title="2"/>
          </v:shape>
        </w:pict>
      </w:r>
      <w:r w:rsidR="00D270A3" w:rsidRPr="00D270A3">
        <w:rPr>
          <w:b/>
          <w:sz w:val="20"/>
          <w:szCs w:val="20"/>
        </w:rPr>
        <w:t xml:space="preserve">Figure </w:t>
      </w:r>
      <w:r w:rsidR="00D270A3" w:rsidRPr="00D270A3">
        <w:rPr>
          <w:b/>
          <w:sz w:val="20"/>
          <w:szCs w:val="20"/>
        </w:rPr>
        <w:fldChar w:fldCharType="begin"/>
      </w:r>
      <w:r w:rsidR="00D270A3" w:rsidRPr="00D270A3">
        <w:rPr>
          <w:b/>
          <w:sz w:val="20"/>
          <w:szCs w:val="20"/>
        </w:rPr>
        <w:instrText xml:space="preserve"> SEQ Figure \* ARABIC </w:instrText>
      </w:r>
      <w:r w:rsidR="00D270A3"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2</w:t>
      </w:r>
      <w:r w:rsidR="00D270A3" w:rsidRPr="00D270A3">
        <w:rPr>
          <w:b/>
          <w:sz w:val="20"/>
          <w:szCs w:val="20"/>
        </w:rPr>
        <w:fldChar w:fldCharType="end"/>
      </w:r>
      <w:r w:rsidR="00D270A3" w:rsidRPr="00D270A3">
        <w:rPr>
          <w:b/>
          <w:sz w:val="20"/>
          <w:szCs w:val="20"/>
        </w:rPr>
        <w:t>. Screenshot of input Coffee order</w:t>
      </w:r>
    </w:p>
    <w:p w14:paraId="7E429612" w14:textId="1A3D4431" w:rsidR="00FB3C8B" w:rsidRDefault="00FB3C8B" w:rsidP="00FB3C8B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Determine the Size Number based on the following rules: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FB3C8B" w14:paraId="7E4C7744" w14:textId="77777777" w:rsidTr="00AA25E0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5B841F48" w14:textId="77777777" w:rsidR="00FB3C8B" w:rsidRPr="00E128E4" w:rsidRDefault="00FB3C8B" w:rsidP="00D64FFC">
            <w:pPr>
              <w:spacing w:before="60" w:after="60"/>
              <w:jc w:val="center"/>
              <w:rPr>
                <w:b/>
              </w:rPr>
            </w:pPr>
            <w:r w:rsidRPr="00E128E4">
              <w:rPr>
                <w:b/>
              </w:rPr>
              <w:t>Size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76B0F8FA" w14:textId="5C91D16F" w:rsidR="00FB3C8B" w:rsidRPr="00E128E4" w:rsidRDefault="00D64FFC" w:rsidP="00D64FFC">
            <w:pPr>
              <w:spacing w:before="60" w:after="60"/>
              <w:jc w:val="center"/>
              <w:rPr>
                <w:b/>
              </w:rPr>
            </w:pPr>
            <w:r w:rsidRPr="00E128E4">
              <w:rPr>
                <w:b/>
              </w:rPr>
              <w:t>S</w:t>
            </w:r>
            <w:r w:rsidR="00FB3C8B" w:rsidRPr="00E128E4">
              <w:rPr>
                <w:b/>
              </w:rPr>
              <w:t>ize</w:t>
            </w:r>
            <w:r>
              <w:rPr>
                <w:b/>
              </w:rPr>
              <w:t xml:space="preserve"> </w:t>
            </w:r>
            <w:r w:rsidR="00FB3C8B" w:rsidRPr="00E128E4">
              <w:rPr>
                <w:b/>
              </w:rPr>
              <w:t>Number</w:t>
            </w:r>
          </w:p>
        </w:tc>
      </w:tr>
      <w:tr w:rsidR="00FB3C8B" w14:paraId="0E6B1A19" w14:textId="77777777" w:rsidTr="00AA25E0">
        <w:trPr>
          <w:trHeight w:val="405"/>
        </w:trPr>
        <w:tc>
          <w:tcPr>
            <w:tcW w:w="2376" w:type="dxa"/>
            <w:vAlign w:val="center"/>
          </w:tcPr>
          <w:p w14:paraId="568873FF" w14:textId="77777777" w:rsidR="00FB3C8B" w:rsidRDefault="00FB3C8B" w:rsidP="00D64FFC">
            <w:pPr>
              <w:spacing w:before="60" w:after="60"/>
              <w:jc w:val="center"/>
            </w:pPr>
            <w:r>
              <w:t>Small</w:t>
            </w:r>
          </w:p>
        </w:tc>
        <w:tc>
          <w:tcPr>
            <w:tcW w:w="2127" w:type="dxa"/>
            <w:vAlign w:val="center"/>
          </w:tcPr>
          <w:p w14:paraId="4BD6E70F" w14:textId="77777777" w:rsidR="00FB3C8B" w:rsidRDefault="00FB3C8B" w:rsidP="00D64FFC">
            <w:pPr>
              <w:spacing w:before="60" w:after="60"/>
              <w:jc w:val="center"/>
            </w:pPr>
            <w:r>
              <w:t>1</w:t>
            </w:r>
          </w:p>
        </w:tc>
      </w:tr>
      <w:tr w:rsidR="00FB3C8B" w14:paraId="7A5B4C0C" w14:textId="77777777" w:rsidTr="00AA25E0">
        <w:trPr>
          <w:trHeight w:val="412"/>
        </w:trPr>
        <w:tc>
          <w:tcPr>
            <w:tcW w:w="2376" w:type="dxa"/>
            <w:vAlign w:val="center"/>
          </w:tcPr>
          <w:p w14:paraId="3DD4D6EC" w14:textId="77777777" w:rsidR="00FB3C8B" w:rsidRDefault="00FB3C8B" w:rsidP="00D64FFC">
            <w:pPr>
              <w:spacing w:before="60" w:after="60"/>
              <w:jc w:val="center"/>
            </w:pPr>
            <w:r>
              <w:t>Medium</w:t>
            </w:r>
          </w:p>
        </w:tc>
        <w:tc>
          <w:tcPr>
            <w:tcW w:w="2127" w:type="dxa"/>
            <w:vAlign w:val="center"/>
          </w:tcPr>
          <w:p w14:paraId="2945EB29" w14:textId="77777777" w:rsidR="00FB3C8B" w:rsidRDefault="00FB3C8B" w:rsidP="00D64FFC">
            <w:pPr>
              <w:spacing w:before="60" w:after="60"/>
              <w:jc w:val="center"/>
            </w:pPr>
            <w:r>
              <w:t>2</w:t>
            </w:r>
          </w:p>
        </w:tc>
      </w:tr>
      <w:tr w:rsidR="00FB3C8B" w14:paraId="22D0C02A" w14:textId="77777777" w:rsidTr="00AA25E0">
        <w:trPr>
          <w:trHeight w:val="418"/>
        </w:trPr>
        <w:tc>
          <w:tcPr>
            <w:tcW w:w="2376" w:type="dxa"/>
            <w:vAlign w:val="center"/>
          </w:tcPr>
          <w:p w14:paraId="1B81657E" w14:textId="77777777" w:rsidR="00FB3C8B" w:rsidRDefault="00FB3C8B" w:rsidP="00D64FFC">
            <w:pPr>
              <w:spacing w:before="60" w:after="60"/>
              <w:jc w:val="center"/>
            </w:pPr>
            <w:r>
              <w:t>Large</w:t>
            </w:r>
          </w:p>
        </w:tc>
        <w:tc>
          <w:tcPr>
            <w:tcW w:w="2127" w:type="dxa"/>
            <w:vAlign w:val="center"/>
          </w:tcPr>
          <w:p w14:paraId="4E1F5370" w14:textId="77777777" w:rsidR="00FB3C8B" w:rsidRDefault="00FB3C8B" w:rsidP="00D64FFC">
            <w:pPr>
              <w:spacing w:before="60" w:after="60"/>
              <w:jc w:val="center"/>
            </w:pPr>
            <w:r>
              <w:t>3</w:t>
            </w:r>
          </w:p>
        </w:tc>
      </w:tr>
    </w:tbl>
    <w:p w14:paraId="3D68C1E2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76E2BE89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73B479E3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6DB4FDDC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157F5B88" w14:textId="77777777" w:rsidR="004B3FDF" w:rsidRDefault="004B3FDF" w:rsidP="00E74FF5">
      <w:pPr>
        <w:pStyle w:val="ListParagraph"/>
        <w:spacing w:before="60" w:after="60" w:line="360" w:lineRule="auto"/>
        <w:ind w:left="993"/>
        <w:jc w:val="both"/>
      </w:pPr>
    </w:p>
    <w:p w14:paraId="51E73830" w14:textId="4F3ACC03" w:rsidR="004B3FDF" w:rsidRPr="00C2043A" w:rsidRDefault="00AA25E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Determine</w:t>
      </w:r>
      <w:r w:rsidR="004B3FDF">
        <w:t xml:space="preserve"> the </w:t>
      </w:r>
      <w:r w:rsidR="004B3FDF" w:rsidRPr="004B3FDF">
        <w:rPr>
          <w:b/>
        </w:rPr>
        <w:t>Size Price</w:t>
      </w:r>
      <w:r w:rsidR="004B3FDF">
        <w:t xml:space="preserve"> with the following formula:</w:t>
      </w:r>
    </w:p>
    <w:p w14:paraId="3FD430A8" w14:textId="0135658A" w:rsidR="00E128E4" w:rsidRDefault="005510FD" w:rsidP="00AA25E0">
      <w:pPr>
        <w:tabs>
          <w:tab w:val="center" w:pos="5112"/>
        </w:tabs>
        <w:spacing w:before="60" w:after="60" w:line="360" w:lineRule="auto"/>
        <w:ind w:left="567"/>
        <w:jc w:val="both"/>
      </w:pPr>
      <w:r>
        <w:pict w14:anchorId="74FDE2EE">
          <v:shape id="_x0000_s1028" type="#_x0000_t202" style="width:489.5pt;height:2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8">
              <w:txbxContent>
                <w:p w14:paraId="6FF379D8" w14:textId="41A076A7" w:rsidR="004B3FDF" w:rsidRPr="00DE78AF" w:rsidRDefault="00FB3C8B" w:rsidP="004B3FDF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</w:rPr>
                    <w:t>S</w:t>
                  </w:r>
                  <w:r w:rsidR="004B3FDF" w:rsidRPr="00DE78AF">
                    <w:rPr>
                      <w:b/>
                    </w:rPr>
                    <w:t>ize</w:t>
                  </w:r>
                  <w:r>
                    <w:rPr>
                      <w:b/>
                    </w:rPr>
                    <w:t xml:space="preserve"> </w:t>
                  </w:r>
                  <w:r w:rsidR="004B3FDF" w:rsidRPr="00DE78AF">
                    <w:rPr>
                      <w:b/>
                    </w:rPr>
                    <w:t>Price</w:t>
                  </w:r>
                  <w:r w:rsidR="004B3FDF" w:rsidRPr="00DE78AF">
                    <w:t xml:space="preserve"> = </w:t>
                  </w:r>
                  <w:r>
                    <w:t>S</w:t>
                  </w:r>
                  <w:r w:rsidR="004B3FDF" w:rsidRPr="00DE78AF">
                    <w:t>ize</w:t>
                  </w:r>
                  <w:r>
                    <w:t xml:space="preserve"> </w:t>
                  </w:r>
                  <w:r w:rsidR="004B3FDF" w:rsidRPr="00DE78AF">
                    <w:t>Number * 5000</w:t>
                  </w:r>
                </w:p>
                <w:p w14:paraId="6A9644D5" w14:textId="77777777" w:rsidR="004B3FDF" w:rsidRPr="00DE78AF" w:rsidRDefault="004B3FDF"/>
              </w:txbxContent>
            </v:textbox>
            <w10:anchorlock/>
          </v:shape>
        </w:pict>
      </w:r>
    </w:p>
    <w:p w14:paraId="4A5B8123" w14:textId="3B8053B6" w:rsidR="00317360" w:rsidRDefault="00AA25E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C</w:t>
      </w:r>
      <w:r w:rsidR="006B646E">
        <w:t xml:space="preserve">alculate the </w:t>
      </w:r>
      <w:r w:rsidR="006B646E" w:rsidRPr="00E128E4">
        <w:rPr>
          <w:b/>
        </w:rPr>
        <w:t>Total Price</w:t>
      </w:r>
      <w:r w:rsidR="006B646E">
        <w:t xml:space="preserve"> with the following</w:t>
      </w:r>
      <w:r w:rsidR="00E128E4">
        <w:t xml:space="preserve"> formula:</w:t>
      </w:r>
      <w:r w:rsidR="00317360" w:rsidRPr="00317360">
        <w:t xml:space="preserve"> </w:t>
      </w:r>
    </w:p>
    <w:p w14:paraId="3DF2BD18" w14:textId="0677E53C" w:rsidR="00615E31" w:rsidRDefault="005510FD" w:rsidP="00B960A1">
      <w:pPr>
        <w:pStyle w:val="ListParagraph"/>
        <w:spacing w:before="60" w:after="60" w:line="360" w:lineRule="auto"/>
        <w:ind w:left="567"/>
        <w:jc w:val="both"/>
      </w:pPr>
      <w:r>
        <w:pict w14:anchorId="1DDBE3F5">
          <v:shape id="_x0000_s1027" type="#_x0000_t202" style="width:489.5pt;height:25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7">
              <w:txbxContent>
                <w:p w14:paraId="00833472" w14:textId="679FEBC9" w:rsidR="00317360" w:rsidRPr="00DE78AF" w:rsidRDefault="00317360" w:rsidP="00317360">
                  <w:pPr>
                    <w:jc w:val="center"/>
                  </w:pPr>
                  <w:proofErr w:type="spellStart"/>
                  <w:r w:rsidRPr="00DE78AF">
                    <w:rPr>
                      <w:b/>
                    </w:rPr>
                    <w:t>TotalPrice</w:t>
                  </w:r>
                  <w:proofErr w:type="spellEnd"/>
                  <w:r w:rsidRPr="00DE78AF">
                    <w:t xml:space="preserve"> = (</w:t>
                  </w:r>
                  <w:r w:rsidR="00EC4E27">
                    <w:t xml:space="preserve"> B</w:t>
                  </w:r>
                  <w:r w:rsidRPr="00DE78AF">
                    <w:t>ase</w:t>
                  </w:r>
                  <w:r w:rsidR="00EC4E27">
                    <w:t xml:space="preserve"> Price +  S</w:t>
                  </w:r>
                  <w:r w:rsidRPr="00DE78AF">
                    <w:t>ize</w:t>
                  </w:r>
                  <w:r w:rsidR="00EC4E27">
                    <w:t xml:space="preserve"> </w:t>
                  </w:r>
                  <w:r w:rsidRPr="00DE78AF">
                    <w:t>Price</w:t>
                  </w:r>
                  <w:r w:rsidR="00EC4E27">
                    <w:t xml:space="preserve"> </w:t>
                  </w:r>
                  <w:r w:rsidRPr="00DE78AF">
                    <w:t xml:space="preserve">) * </w:t>
                  </w:r>
                  <w:r w:rsidR="00AE0771">
                    <w:t>Q</w:t>
                  </w:r>
                  <w:r w:rsidRPr="00DE78AF">
                    <w:t>uantity</w:t>
                  </w:r>
                </w:p>
              </w:txbxContent>
            </v:textbox>
            <w10:anchorlock/>
          </v:shape>
        </w:pict>
      </w:r>
    </w:p>
    <w:p w14:paraId="5930C56D" w14:textId="77777777" w:rsidR="00B960A1" w:rsidRDefault="00B960A1">
      <w:pPr>
        <w:spacing w:after="200" w:line="276" w:lineRule="auto"/>
      </w:pPr>
      <w:r>
        <w:br w:type="page"/>
      </w:r>
    </w:p>
    <w:p w14:paraId="7078B1BB" w14:textId="0E35668F" w:rsidR="00317360" w:rsidRDefault="00B960A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lastRenderedPageBreak/>
        <w:t>D</w:t>
      </w:r>
      <w:r w:rsidR="00317360">
        <w:t xml:space="preserve">isplay </w:t>
      </w:r>
      <w:r w:rsidR="00317360" w:rsidRPr="00317360">
        <w:rPr>
          <w:b/>
        </w:rPr>
        <w:t>Name</w:t>
      </w:r>
      <w:r w:rsidR="00317360">
        <w:t xml:space="preserve">, </w:t>
      </w:r>
      <w:r w:rsidR="00317360" w:rsidRPr="00317360">
        <w:rPr>
          <w:b/>
        </w:rPr>
        <w:t>Size</w:t>
      </w:r>
      <w:r w:rsidR="00317360">
        <w:t xml:space="preserve">, </w:t>
      </w:r>
      <w:r w:rsidR="00317360" w:rsidRPr="00317360">
        <w:rPr>
          <w:b/>
        </w:rPr>
        <w:t>Type</w:t>
      </w:r>
      <w:r w:rsidR="00317360">
        <w:t xml:space="preserve">, </w:t>
      </w:r>
      <w:r w:rsidR="00317360" w:rsidRPr="00317360">
        <w:rPr>
          <w:b/>
        </w:rPr>
        <w:t>Quantity</w:t>
      </w:r>
      <w:r w:rsidR="00317360">
        <w:t xml:space="preserve">, </w:t>
      </w:r>
      <w:r w:rsidR="00317360" w:rsidRPr="00317360">
        <w:rPr>
          <w:b/>
        </w:rPr>
        <w:t>Rating</w:t>
      </w:r>
      <w:r w:rsidR="00317360">
        <w:t xml:space="preserve"> and </w:t>
      </w:r>
      <w:r w:rsidR="00317360" w:rsidRPr="00317360">
        <w:rPr>
          <w:b/>
        </w:rPr>
        <w:t>Total</w:t>
      </w:r>
      <w:r w:rsidR="00317360">
        <w:t xml:space="preserve"> </w:t>
      </w:r>
      <w:r w:rsidR="00317360" w:rsidRPr="00317360">
        <w:rPr>
          <w:b/>
        </w:rPr>
        <w:t>Price</w:t>
      </w:r>
      <w:r w:rsidR="00317360">
        <w:t xml:space="preserve"> of the inputted order</w:t>
      </w:r>
    </w:p>
    <w:p w14:paraId="49BD1013" w14:textId="31AC333F" w:rsidR="00317360" w:rsidRDefault="00CB0BC1" w:rsidP="00D270A3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>
        <w:rPr>
          <w:noProof/>
        </w:rPr>
        <w:pict w14:anchorId="59C1B72C">
          <v:shape id="_x0000_s1040" type="#_x0000_t202" style="position:absolute;left:0;text-align:left;margin-left:400.7pt;margin-top:67.15pt;width:60.95pt;height:8.3pt;z-index:251664384" filled="f" strokecolor="red" strokeweight="1pt">
            <v:textbox>
              <w:txbxContent>
                <w:p w14:paraId="70635AE1" w14:textId="77777777" w:rsidR="00CB0BC1" w:rsidRDefault="00CB0BC1" w:rsidP="00CB0BC1"/>
              </w:txbxContent>
            </v:textbox>
          </v:shape>
        </w:pict>
      </w:r>
      <w:r>
        <w:rPr>
          <w:noProof/>
        </w:rPr>
        <w:pict w14:anchorId="59C1B72C">
          <v:shape id="_x0000_s1039" type="#_x0000_t202" style="position:absolute;left:0;text-align:left;margin-left:340.55pt;margin-top:66.75pt;width:60.95pt;height:8.3pt;z-index:251663360" filled="f" strokecolor="red" strokeweight="1pt">
            <v:textbox>
              <w:txbxContent>
                <w:p w14:paraId="1FD280F8" w14:textId="77777777" w:rsidR="00CB0BC1" w:rsidRDefault="00CB0BC1" w:rsidP="00CB0BC1"/>
              </w:txbxContent>
            </v:textbox>
          </v:shape>
        </w:pict>
      </w:r>
      <w:r>
        <w:rPr>
          <w:noProof/>
        </w:rPr>
        <w:pict w14:anchorId="59C1B72C">
          <v:shape id="_x0000_s1037" type="#_x0000_t202" style="position:absolute;left:0;text-align:left;margin-left:280pt;margin-top:66.75pt;width:60.95pt;height:8.3pt;z-index:251662336" filled="f" strokecolor="red" strokeweight="1pt">
            <v:textbox>
              <w:txbxContent>
                <w:p w14:paraId="52866BFD" w14:textId="77777777" w:rsidR="00CB0BC1" w:rsidRDefault="00CB0BC1" w:rsidP="00CB0BC1"/>
              </w:txbxContent>
            </v:textbox>
          </v:shape>
        </w:pict>
      </w:r>
      <w:r>
        <w:rPr>
          <w:noProof/>
        </w:rPr>
        <w:pict w14:anchorId="59C1B72C">
          <v:shape id="_x0000_s1036" type="#_x0000_t202" style="position:absolute;left:0;text-align:left;margin-left:219.9pt;margin-top:66.75pt;width:60.95pt;height:8.3pt;z-index:251661312" filled="f" strokecolor="red" strokeweight="1pt">
            <v:textbox>
              <w:txbxContent>
                <w:p w14:paraId="169AF0C6" w14:textId="77777777" w:rsidR="00CB0BC1" w:rsidRDefault="00CB0BC1" w:rsidP="00CB0BC1"/>
              </w:txbxContent>
            </v:textbox>
          </v:shape>
        </w:pict>
      </w:r>
      <w:r>
        <w:rPr>
          <w:noProof/>
        </w:rPr>
        <w:pict w14:anchorId="59C1B72C">
          <v:shape id="_x0000_s1035" type="#_x0000_t202" style="position:absolute;left:0;text-align:left;margin-left:159.35pt;margin-top:66.35pt;width:60.95pt;height:8.3pt;z-index:251660288" filled="f" strokecolor="red" strokeweight="1pt">
            <v:textbox>
              <w:txbxContent>
                <w:p w14:paraId="1E888EDF" w14:textId="77777777" w:rsidR="00CB0BC1" w:rsidRDefault="00CB0BC1" w:rsidP="00CB0BC1"/>
              </w:txbxContent>
            </v:textbox>
          </v:shape>
        </w:pict>
      </w:r>
      <w:r>
        <w:rPr>
          <w:noProof/>
        </w:rPr>
        <w:pict w14:anchorId="59C1B72C">
          <v:shape id="_x0000_s1034" type="#_x0000_t202" style="position:absolute;left:0;text-align:left;margin-left:99.15pt;margin-top:66.35pt;width:60.95pt;height:8.3pt;z-index:251659264" filled="f" strokecolor="red" strokeweight="1pt">
            <v:textbox>
              <w:txbxContent>
                <w:p w14:paraId="3115EFAB" w14:textId="77777777" w:rsidR="00CB0BC1" w:rsidRDefault="00CB0BC1" w:rsidP="00CB0BC1"/>
              </w:txbxContent>
            </v:textbox>
          </v:shape>
        </w:pict>
      </w:r>
      <w:r>
        <w:rPr>
          <w:noProof/>
          <w:lang w:eastAsia="en-US"/>
        </w:rPr>
        <w:pict w14:anchorId="59C1B72C">
          <v:shape id="_x0000_s1033" type="#_x0000_t202" style="position:absolute;left:0;text-align:left;margin-left:38.2pt;margin-top:66.35pt;width:60.95pt;height:8.3pt;z-index:251658240" filled="f" strokecolor="red" strokeweight="1pt">
            <v:textbox>
              <w:txbxContent>
                <w:p w14:paraId="5AA64747" w14:textId="77777777" w:rsidR="00CB0BC1" w:rsidRDefault="00CB0BC1"/>
              </w:txbxContent>
            </v:textbox>
          </v:shape>
        </w:pict>
      </w:r>
      <w:r w:rsidR="00317360">
        <w:rPr>
          <w:noProof/>
          <w:lang w:eastAsia="en-US"/>
        </w:rPr>
        <w:drawing>
          <wp:inline distT="0" distB="0" distL="0" distR="0" wp14:anchorId="17C4FE2E" wp14:editId="7B57EBD2">
            <wp:extent cx="6343650" cy="1800225"/>
            <wp:effectExtent l="0" t="0" r="0" b="0"/>
            <wp:docPr id="2" name="Picture 2" descr="C:\Users\Faustin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austin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0A3" w:rsidRPr="00D270A3">
        <w:rPr>
          <w:b/>
          <w:sz w:val="20"/>
          <w:szCs w:val="20"/>
        </w:rPr>
        <w:t xml:space="preserve">Figure </w:t>
      </w:r>
      <w:r w:rsidR="00D270A3" w:rsidRPr="00D270A3">
        <w:rPr>
          <w:b/>
          <w:sz w:val="20"/>
          <w:szCs w:val="20"/>
        </w:rPr>
        <w:fldChar w:fldCharType="begin"/>
      </w:r>
      <w:r w:rsidR="00D270A3" w:rsidRPr="00D270A3">
        <w:rPr>
          <w:b/>
          <w:sz w:val="20"/>
          <w:szCs w:val="20"/>
        </w:rPr>
        <w:instrText xml:space="preserve"> SEQ Figure \* ARABIC </w:instrText>
      </w:r>
      <w:r w:rsidR="00D270A3"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3</w:t>
      </w:r>
      <w:r w:rsidR="00D270A3" w:rsidRPr="00D270A3">
        <w:rPr>
          <w:b/>
          <w:sz w:val="20"/>
          <w:szCs w:val="20"/>
        </w:rPr>
        <w:fldChar w:fldCharType="end"/>
      </w:r>
      <w:r w:rsidR="00D270A3" w:rsidRPr="00D270A3">
        <w:rPr>
          <w:b/>
          <w:sz w:val="20"/>
          <w:szCs w:val="20"/>
        </w:rPr>
        <w:t xml:space="preserve">. Screenshot of View </w:t>
      </w:r>
      <w:r w:rsidR="00D270A3">
        <w:rPr>
          <w:b/>
          <w:sz w:val="20"/>
          <w:szCs w:val="20"/>
        </w:rPr>
        <w:t>Coffee Order</w:t>
      </w:r>
    </w:p>
    <w:p w14:paraId="4B9987FC" w14:textId="77777777" w:rsidR="00D270A3" w:rsidRDefault="00D270A3" w:rsidP="00D270A3">
      <w:pPr>
        <w:pStyle w:val="ListParagraph"/>
        <w:keepNext/>
        <w:spacing w:before="60" w:after="60" w:line="360" w:lineRule="auto"/>
        <w:ind w:left="567"/>
        <w:jc w:val="center"/>
      </w:pPr>
    </w:p>
    <w:p w14:paraId="751E9060" w14:textId="4E77C5D4" w:rsidR="00317360" w:rsidRDefault="0031736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If user input </w:t>
      </w:r>
      <w:proofErr w:type="gramStart"/>
      <w:r>
        <w:rPr>
          <w:b/>
        </w:rPr>
        <w:t>Cheese Cake</w:t>
      </w:r>
      <w:proofErr w:type="gramEnd"/>
      <w:r w:rsidR="00DE78AF">
        <w:rPr>
          <w:b/>
        </w:rPr>
        <w:t xml:space="preserve"> </w:t>
      </w:r>
      <w:r w:rsidR="00DE78AF" w:rsidRPr="00DE78AF">
        <w:t>on menu</w:t>
      </w:r>
      <w:r>
        <w:t>, then:</w:t>
      </w:r>
    </w:p>
    <w:p w14:paraId="3095AD29" w14:textId="77777777" w:rsidR="00317360" w:rsidRDefault="00317360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Name</w:t>
      </w:r>
      <w:r>
        <w:t xml:space="preserve">. Validate the </w:t>
      </w:r>
      <w:r w:rsidRPr="00775523">
        <w:rPr>
          <w:b/>
        </w:rPr>
        <w:t>Name</w:t>
      </w:r>
      <w:r>
        <w:t xml:space="preserve"> with the following format:</w:t>
      </w:r>
    </w:p>
    <w:p w14:paraId="7920C227" w14:textId="77777777" w:rsidR="00317360" w:rsidRPr="006B646E" w:rsidRDefault="00317360" w:rsidP="00E74FF5">
      <w:pPr>
        <w:pStyle w:val="ListParagraph"/>
        <w:numPr>
          <w:ilvl w:val="0"/>
          <w:numId w:val="19"/>
        </w:numPr>
        <w:spacing w:before="60" w:after="60" w:line="360" w:lineRule="auto"/>
        <w:jc w:val="both"/>
        <w:rPr>
          <w:b/>
        </w:rPr>
      </w:pPr>
      <w:r w:rsidRPr="006B646E">
        <w:rPr>
          <w:b/>
        </w:rPr>
        <w:t>Must be between 5 and 20 characters</w:t>
      </w:r>
    </w:p>
    <w:p w14:paraId="78C53E36" w14:textId="77777777" w:rsidR="00317360" w:rsidRPr="006B646E" w:rsidRDefault="00317360" w:rsidP="00E74FF5">
      <w:pPr>
        <w:pStyle w:val="ListParagraph"/>
        <w:numPr>
          <w:ilvl w:val="0"/>
          <w:numId w:val="19"/>
        </w:numPr>
        <w:spacing w:before="60" w:after="60" w:line="360" w:lineRule="auto"/>
        <w:jc w:val="both"/>
        <w:rPr>
          <w:b/>
        </w:rPr>
      </w:pPr>
      <w:r w:rsidRPr="006B646E">
        <w:rPr>
          <w:b/>
        </w:rPr>
        <w:t>Must be alphabet only</w:t>
      </w:r>
    </w:p>
    <w:p w14:paraId="41F09B1F" w14:textId="77777777" w:rsidR="00317360" w:rsidRDefault="00317360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Rating</w:t>
      </w:r>
      <w:r>
        <w:t xml:space="preserve">. Validate the </w:t>
      </w:r>
      <w:r w:rsidRPr="00775523">
        <w:rPr>
          <w:b/>
        </w:rPr>
        <w:t>Rating</w:t>
      </w:r>
      <w:r>
        <w:t xml:space="preserve"> must be </w:t>
      </w:r>
      <w:r w:rsidRPr="00775523">
        <w:rPr>
          <w:b/>
        </w:rPr>
        <w:t>between</w:t>
      </w:r>
      <w:r>
        <w:t xml:space="preserve"> </w:t>
      </w:r>
      <w:r w:rsidRPr="00775523">
        <w:rPr>
          <w:b/>
        </w:rPr>
        <w:t>1 and 4</w:t>
      </w:r>
      <w:r>
        <w:t>.</w:t>
      </w:r>
    </w:p>
    <w:p w14:paraId="467BD7B1" w14:textId="77777777" w:rsidR="00317360" w:rsidRPr="00317360" w:rsidRDefault="00317360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Quantity</w:t>
      </w:r>
      <w:r>
        <w:t xml:space="preserve">. Validate the </w:t>
      </w:r>
      <w:r w:rsidRPr="00775523">
        <w:rPr>
          <w:b/>
        </w:rPr>
        <w:t>Quantity</w:t>
      </w:r>
      <w:r>
        <w:t xml:space="preserve"> must be </w:t>
      </w:r>
      <w:r w:rsidRPr="00775523">
        <w:rPr>
          <w:b/>
        </w:rPr>
        <w:t>more</w:t>
      </w:r>
      <w:r>
        <w:t xml:space="preserve"> </w:t>
      </w:r>
      <w:r w:rsidRPr="00775523">
        <w:rPr>
          <w:b/>
        </w:rPr>
        <w:t>than</w:t>
      </w:r>
      <w:r>
        <w:t xml:space="preserve"> </w:t>
      </w:r>
      <w:r w:rsidRPr="00775523">
        <w:rPr>
          <w:b/>
        </w:rPr>
        <w:t>0</w:t>
      </w:r>
      <w:r>
        <w:t>.</w:t>
      </w:r>
      <w:r w:rsidRPr="00317360">
        <w:rPr>
          <w:b/>
        </w:rPr>
        <w:t xml:space="preserve"> </w:t>
      </w:r>
    </w:p>
    <w:p w14:paraId="7ECD834A" w14:textId="6474CD5A" w:rsidR="00317360" w:rsidRDefault="00317360" w:rsidP="00D270A3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>
        <w:rPr>
          <w:b/>
          <w:noProof/>
          <w:lang w:eastAsia="en-US"/>
        </w:rPr>
        <w:drawing>
          <wp:inline distT="0" distB="0" distL="0" distR="0" wp14:anchorId="76FED192" wp14:editId="28BAB8AA">
            <wp:extent cx="6324600" cy="1905000"/>
            <wp:effectExtent l="0" t="0" r="0" b="0"/>
            <wp:docPr id="3" name="Picture 3" descr="C:\Users\Faustin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Faustin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0A3" w:rsidRPr="00D270A3">
        <w:rPr>
          <w:b/>
          <w:sz w:val="20"/>
          <w:szCs w:val="20"/>
        </w:rPr>
        <w:t xml:space="preserve">Figure </w:t>
      </w:r>
      <w:r w:rsidR="00D270A3" w:rsidRPr="00D270A3">
        <w:rPr>
          <w:b/>
          <w:sz w:val="20"/>
          <w:szCs w:val="20"/>
        </w:rPr>
        <w:fldChar w:fldCharType="begin"/>
      </w:r>
      <w:r w:rsidR="00D270A3" w:rsidRPr="00D270A3">
        <w:rPr>
          <w:b/>
          <w:sz w:val="20"/>
          <w:szCs w:val="20"/>
        </w:rPr>
        <w:instrText xml:space="preserve"> SEQ Figure \* ARABIC </w:instrText>
      </w:r>
      <w:r w:rsidR="00D270A3"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4</w:t>
      </w:r>
      <w:r w:rsidR="00D270A3" w:rsidRPr="00D270A3">
        <w:rPr>
          <w:b/>
          <w:sz w:val="20"/>
          <w:szCs w:val="20"/>
        </w:rPr>
        <w:fldChar w:fldCharType="end"/>
      </w:r>
      <w:r w:rsidR="00D270A3" w:rsidRPr="00D270A3">
        <w:rPr>
          <w:b/>
          <w:sz w:val="20"/>
          <w:szCs w:val="20"/>
        </w:rPr>
        <w:t>. Screenshot of Add Order</w:t>
      </w:r>
    </w:p>
    <w:p w14:paraId="171BDED5" w14:textId="77777777" w:rsidR="00D270A3" w:rsidRPr="00D270A3" w:rsidRDefault="00D270A3" w:rsidP="00D270A3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</w:p>
    <w:p w14:paraId="2D32AC10" w14:textId="77777777" w:rsidR="00317360" w:rsidRDefault="0031736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Then, calculate the </w:t>
      </w:r>
      <w:r w:rsidRPr="00E128E4">
        <w:rPr>
          <w:b/>
        </w:rPr>
        <w:t>Total Price</w:t>
      </w:r>
      <w:r>
        <w:t xml:space="preserve"> with the following formula:</w:t>
      </w:r>
      <w:r w:rsidRPr="00317360">
        <w:t xml:space="preserve"> </w:t>
      </w:r>
    </w:p>
    <w:p w14:paraId="51A087B6" w14:textId="52DE40A6" w:rsidR="00615E31" w:rsidRDefault="005510FD" w:rsidP="00E74FF5">
      <w:pPr>
        <w:pStyle w:val="ListParagraph"/>
        <w:spacing w:before="60" w:after="60" w:line="360" w:lineRule="auto"/>
        <w:ind w:left="567"/>
        <w:jc w:val="both"/>
      </w:pPr>
      <w:r>
        <w:pict w14:anchorId="41D200EA">
          <v:shape id="_x0000_s1026" type="#_x0000_t202" style="width:489.5pt;height:25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6">
              <w:txbxContent>
                <w:p w14:paraId="6F1E8F43" w14:textId="539675A6" w:rsidR="00317360" w:rsidRPr="00DE78AF" w:rsidRDefault="00317360" w:rsidP="00317360">
                  <w:pPr>
                    <w:jc w:val="center"/>
                  </w:pPr>
                  <w:r w:rsidRPr="00DE78AF">
                    <w:rPr>
                      <w:b/>
                    </w:rPr>
                    <w:t>Total</w:t>
                  </w:r>
                  <w:r w:rsidR="00B960A1">
                    <w:rPr>
                      <w:b/>
                    </w:rPr>
                    <w:t xml:space="preserve"> </w:t>
                  </w:r>
                  <w:r w:rsidRPr="00DE78AF">
                    <w:rPr>
                      <w:b/>
                    </w:rPr>
                    <w:t>Price</w:t>
                  </w:r>
                  <w:r w:rsidR="00B960A1">
                    <w:t xml:space="preserve"> = B</w:t>
                  </w:r>
                  <w:r w:rsidRPr="00DE78AF">
                    <w:t>ase</w:t>
                  </w:r>
                  <w:r w:rsidR="00B960A1">
                    <w:t xml:space="preserve"> Price * Q</w:t>
                  </w:r>
                  <w:r w:rsidRPr="00DE78AF">
                    <w:t>uantity</w:t>
                  </w:r>
                </w:p>
              </w:txbxContent>
            </v:textbox>
            <w10:anchorlock/>
          </v:shape>
        </w:pict>
      </w:r>
    </w:p>
    <w:p w14:paraId="778AAA74" w14:textId="77777777" w:rsidR="00B960A1" w:rsidRDefault="00B960A1">
      <w:pPr>
        <w:spacing w:after="200" w:line="276" w:lineRule="auto"/>
      </w:pPr>
      <w:r>
        <w:br w:type="page"/>
      </w:r>
    </w:p>
    <w:p w14:paraId="7B415C8D" w14:textId="284CF203" w:rsidR="00317360" w:rsidRDefault="00B960A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lastRenderedPageBreak/>
        <w:t>D</w:t>
      </w:r>
      <w:r w:rsidR="00317360">
        <w:t xml:space="preserve">isplay </w:t>
      </w:r>
      <w:r w:rsidR="00317360" w:rsidRPr="00317360">
        <w:rPr>
          <w:b/>
        </w:rPr>
        <w:t>Name</w:t>
      </w:r>
      <w:r w:rsidR="00317360">
        <w:t xml:space="preserve">, </w:t>
      </w:r>
      <w:r w:rsidR="00317360" w:rsidRPr="00317360">
        <w:rPr>
          <w:b/>
        </w:rPr>
        <w:t>Quantity</w:t>
      </w:r>
      <w:r w:rsidR="00317360">
        <w:t xml:space="preserve">, </w:t>
      </w:r>
      <w:r w:rsidR="00317360" w:rsidRPr="00317360">
        <w:rPr>
          <w:b/>
        </w:rPr>
        <w:t>Rating</w:t>
      </w:r>
      <w:r w:rsidR="00317360">
        <w:t xml:space="preserve"> and </w:t>
      </w:r>
      <w:r w:rsidR="00317360" w:rsidRPr="00317360">
        <w:rPr>
          <w:b/>
        </w:rPr>
        <w:t>Total</w:t>
      </w:r>
      <w:r w:rsidR="00317360">
        <w:t xml:space="preserve"> </w:t>
      </w:r>
      <w:r w:rsidR="00317360" w:rsidRPr="00317360">
        <w:rPr>
          <w:b/>
        </w:rPr>
        <w:t>Price</w:t>
      </w:r>
      <w:r w:rsidR="00317360">
        <w:t xml:space="preserve"> of the inputted order</w:t>
      </w:r>
    </w:p>
    <w:p w14:paraId="2FBEEDFC" w14:textId="053B7375" w:rsidR="00317360" w:rsidRPr="00B960A1" w:rsidRDefault="00317360" w:rsidP="00D270A3">
      <w:pPr>
        <w:pStyle w:val="ListParagraph"/>
        <w:keepNext/>
        <w:spacing w:before="60" w:after="60" w:line="360" w:lineRule="auto"/>
        <w:ind w:left="567"/>
        <w:jc w:val="center"/>
      </w:pPr>
      <w:r>
        <w:rPr>
          <w:noProof/>
          <w:lang w:eastAsia="en-US"/>
        </w:rPr>
        <w:drawing>
          <wp:inline distT="0" distB="0" distL="0" distR="0" wp14:anchorId="3079E24E" wp14:editId="4EEBA73F">
            <wp:extent cx="6324600" cy="1752600"/>
            <wp:effectExtent l="0" t="0" r="0" b="0"/>
            <wp:docPr id="5" name="Picture 5" descr="C:\Users\Faustin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Faustin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0A3" w:rsidRPr="00D270A3">
        <w:rPr>
          <w:b/>
          <w:sz w:val="20"/>
        </w:rPr>
        <w:t xml:space="preserve">Figure </w:t>
      </w:r>
      <w:r w:rsidR="00D270A3" w:rsidRPr="00D270A3">
        <w:rPr>
          <w:b/>
          <w:sz w:val="20"/>
        </w:rPr>
        <w:fldChar w:fldCharType="begin"/>
      </w:r>
      <w:r w:rsidR="00D270A3" w:rsidRPr="00D270A3">
        <w:rPr>
          <w:b/>
          <w:sz w:val="20"/>
        </w:rPr>
        <w:instrText xml:space="preserve"> SEQ Figure \* ARABIC </w:instrText>
      </w:r>
      <w:r w:rsidR="00D270A3" w:rsidRPr="00D270A3">
        <w:rPr>
          <w:b/>
          <w:sz w:val="20"/>
        </w:rPr>
        <w:fldChar w:fldCharType="separate"/>
      </w:r>
      <w:r w:rsidR="00FF653F">
        <w:rPr>
          <w:b/>
          <w:noProof/>
          <w:sz w:val="20"/>
        </w:rPr>
        <w:t>5</w:t>
      </w:r>
      <w:r w:rsidR="00D270A3" w:rsidRPr="00D270A3">
        <w:rPr>
          <w:b/>
          <w:sz w:val="20"/>
        </w:rPr>
        <w:fldChar w:fldCharType="end"/>
      </w:r>
      <w:r w:rsidR="00D270A3" w:rsidRPr="00D270A3">
        <w:rPr>
          <w:b/>
          <w:sz w:val="20"/>
        </w:rPr>
        <w:t xml:space="preserve">. Screenshot of View </w:t>
      </w:r>
      <w:proofErr w:type="gramStart"/>
      <w:r w:rsidR="00D270A3" w:rsidRPr="00D270A3">
        <w:rPr>
          <w:b/>
          <w:sz w:val="20"/>
        </w:rPr>
        <w:t>Cheese Cake</w:t>
      </w:r>
      <w:proofErr w:type="gramEnd"/>
      <w:r w:rsidR="00D270A3" w:rsidRPr="00D270A3">
        <w:rPr>
          <w:b/>
          <w:sz w:val="20"/>
        </w:rPr>
        <w:t xml:space="preserve"> Order</w:t>
      </w:r>
    </w:p>
    <w:p w14:paraId="1EBA0A7F" w14:textId="77777777" w:rsidR="00D270A3" w:rsidRDefault="00D270A3" w:rsidP="00615E31">
      <w:pPr>
        <w:spacing w:before="60" w:after="60" w:line="360" w:lineRule="auto"/>
        <w:jc w:val="center"/>
        <w:rPr>
          <w:b/>
        </w:rPr>
      </w:pPr>
    </w:p>
    <w:p w14:paraId="4593BB4A" w14:textId="277A6D26" w:rsidR="00BC6DE8" w:rsidRPr="00615E31" w:rsidRDefault="00317360" w:rsidP="00615E31">
      <w:pPr>
        <w:spacing w:before="60" w:after="60" w:line="360" w:lineRule="auto"/>
        <w:jc w:val="center"/>
        <w:rPr>
          <w:b/>
        </w:rPr>
      </w:pPr>
      <w:r w:rsidRPr="009A4CE0">
        <w:rPr>
          <w:b/>
        </w:rPr>
        <w:t>Please run the EXE file to see the sample program.</w:t>
      </w:r>
    </w:p>
    <w:sectPr w:rsidR="00BC6DE8" w:rsidRPr="00615E31" w:rsidSect="00FF653F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EB606" w14:textId="77777777" w:rsidR="005510FD" w:rsidRDefault="005510FD" w:rsidP="00273E4A">
      <w:r>
        <w:separator/>
      </w:r>
    </w:p>
  </w:endnote>
  <w:endnote w:type="continuationSeparator" w:id="0">
    <w:p w14:paraId="78DD5CE7" w14:textId="77777777" w:rsidR="005510FD" w:rsidRDefault="005510F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DA081" w14:textId="77777777" w:rsidR="005B66A9" w:rsidRDefault="005510FD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3F09B2B6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58934556" w14:textId="3264B4DD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FF653F">
          <w:rPr>
            <w:noProof/>
            <w:sz w:val="22"/>
            <w:szCs w:val="22"/>
            <w:lang w:val="id-ID"/>
          </w:rPr>
          <w:t>4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FF653F">
          <w:rPr>
            <w:noProof/>
            <w:sz w:val="22"/>
            <w:szCs w:val="22"/>
            <w:lang w:val="id-ID"/>
          </w:rPr>
          <w:t>5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4D7D13B" w14:textId="4659869B" w:rsidR="005B66A9" w:rsidRPr="005F794B" w:rsidRDefault="000F1EBF" w:rsidP="003F71D2">
    <w:pPr>
      <w:tabs>
        <w:tab w:val="left" w:pos="1080"/>
      </w:tabs>
      <w:rPr>
        <w:lang w:val="id-ID"/>
      </w:rPr>
    </w:pPr>
    <w:proofErr w:type="spellStart"/>
    <w:r>
      <w:rPr>
        <w:rStyle w:val="PageNumber"/>
        <w:i/>
        <w:sz w:val="20"/>
        <w:szCs w:val="20"/>
        <w:lang w:val="id-ID"/>
      </w:rPr>
      <w:t>Page</w:t>
    </w:r>
    <w:proofErr w:type="spellEnd"/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4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="005B66A9" w:rsidRPr="005F794B">
          <w:rPr>
            <w:i/>
            <w:sz w:val="20"/>
            <w:szCs w:val="20"/>
            <w:lang w:val="id-ID"/>
          </w:rPr>
          <w:t>of</w:t>
        </w:r>
        <w:proofErr w:type="spellEnd"/>
        <w:r w:rsidR="005B66A9"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68287D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A2484" w14:textId="77777777" w:rsidR="005B66A9" w:rsidRDefault="005510F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7219CB9A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1AA7BEC9" w14:textId="000A95D9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FF653F">
          <w:rPr>
            <w:noProof/>
            <w:lang w:val="id-ID"/>
          </w:rPr>
          <w:t>5</w:t>
        </w:r>
        <w:r w:rsidR="00151847" w:rsidRPr="005F794B">
          <w:rPr>
            <w:lang w:val="id-ID"/>
          </w:rPr>
          <w:fldChar w:fldCharType="end"/>
        </w:r>
      </w:sdtContent>
    </w:sdt>
  </w:p>
  <w:p w14:paraId="304EEEE6" w14:textId="6091480E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F2FCB2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13B1F" w14:textId="77777777" w:rsidR="005510FD" w:rsidRDefault="005510FD" w:rsidP="00273E4A">
      <w:r>
        <w:separator/>
      </w:r>
    </w:p>
  </w:footnote>
  <w:footnote w:type="continuationSeparator" w:id="0">
    <w:p w14:paraId="5F0873C5" w14:textId="77777777" w:rsidR="005510FD" w:rsidRDefault="005510F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4"/>
    </w:tblGrid>
    <w:tr w:rsidR="005D0782" w14:paraId="6D9D073D" w14:textId="77777777" w:rsidTr="005D0782">
      <w:tc>
        <w:tcPr>
          <w:tcW w:w="5220" w:type="dxa"/>
        </w:tcPr>
        <w:p w14:paraId="209C69E7" w14:textId="6E0728FA" w:rsidR="005D0782" w:rsidRPr="005C3A8B" w:rsidRDefault="005C3A8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180917</w:t>
          </w:r>
        </w:p>
      </w:tc>
      <w:tc>
        <w:tcPr>
          <w:tcW w:w="5220" w:type="dxa"/>
        </w:tcPr>
        <w:p w14:paraId="2B977CD7" w14:textId="2C4A4DB7" w:rsidR="005D0782" w:rsidRDefault="005C3A8B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C2BA5C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1836515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8D288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7821"/>
    <w:multiLevelType w:val="hybridMultilevel"/>
    <w:tmpl w:val="01FA4FE4"/>
    <w:lvl w:ilvl="0" w:tplc="46940C2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76B7"/>
    <w:multiLevelType w:val="hybridMultilevel"/>
    <w:tmpl w:val="F1AC053E"/>
    <w:lvl w:ilvl="0" w:tplc="41FA6E0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B72082"/>
    <w:multiLevelType w:val="hybridMultilevel"/>
    <w:tmpl w:val="872C0C68"/>
    <w:lvl w:ilvl="0" w:tplc="01FA3592">
      <w:numFmt w:val="bullet"/>
      <w:lvlText w:val=""/>
      <w:lvlJc w:val="left"/>
      <w:pPr>
        <w:ind w:left="900" w:hanging="360"/>
      </w:pPr>
      <w:rPr>
        <w:rFonts w:ascii="Wingdings" w:eastAsia="MS Mincho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3BF4"/>
    <w:multiLevelType w:val="hybridMultilevel"/>
    <w:tmpl w:val="BEBCAF8E"/>
    <w:lvl w:ilvl="0" w:tplc="E9283C74">
      <w:numFmt w:val="bullet"/>
      <w:lvlText w:val="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41F01"/>
    <w:multiLevelType w:val="hybridMultilevel"/>
    <w:tmpl w:val="39E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DC16A8"/>
    <w:multiLevelType w:val="hybridMultilevel"/>
    <w:tmpl w:val="AA36636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B64F3F"/>
    <w:multiLevelType w:val="hybridMultilevel"/>
    <w:tmpl w:val="F84E50CC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2" w15:restartNumberingAfterBreak="0">
    <w:nsid w:val="57494D06"/>
    <w:multiLevelType w:val="hybridMultilevel"/>
    <w:tmpl w:val="7E46E710"/>
    <w:lvl w:ilvl="0" w:tplc="D19870C4">
      <w:numFmt w:val="bullet"/>
      <w:lvlText w:val="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1D5BBE"/>
    <w:multiLevelType w:val="hybridMultilevel"/>
    <w:tmpl w:val="878EE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25213"/>
    <w:multiLevelType w:val="hybridMultilevel"/>
    <w:tmpl w:val="C414A4D8"/>
    <w:lvl w:ilvl="0" w:tplc="78B2B3A2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0"/>
  </w:num>
  <w:num w:numId="5">
    <w:abstractNumId w:val="16"/>
  </w:num>
  <w:num w:numId="6">
    <w:abstractNumId w:val="13"/>
  </w:num>
  <w:num w:numId="7">
    <w:abstractNumId w:val="17"/>
  </w:num>
  <w:num w:numId="8">
    <w:abstractNumId w:val="1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0"/>
  </w:num>
  <w:num w:numId="15">
    <w:abstractNumId w:val="2"/>
  </w:num>
  <w:num w:numId="16">
    <w:abstractNumId w:val="6"/>
  </w:num>
  <w:num w:numId="17">
    <w:abstractNumId w:val="15"/>
  </w:num>
  <w:num w:numId="18">
    <w:abstractNumId w:val="8"/>
  </w:num>
  <w:num w:numId="19">
    <w:abstractNumId w:val="11"/>
  </w:num>
  <w:num w:numId="20">
    <w:abstractNumId w:val="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09E"/>
    <w:rsid w:val="00020F10"/>
    <w:rsid w:val="00051154"/>
    <w:rsid w:val="00067843"/>
    <w:rsid w:val="00072DE7"/>
    <w:rsid w:val="00084A77"/>
    <w:rsid w:val="000A0C90"/>
    <w:rsid w:val="000A23D8"/>
    <w:rsid w:val="000A3F41"/>
    <w:rsid w:val="000B69D0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C444D"/>
    <w:rsid w:val="001D4810"/>
    <w:rsid w:val="001E0265"/>
    <w:rsid w:val="001E637E"/>
    <w:rsid w:val="001F64B6"/>
    <w:rsid w:val="0022453F"/>
    <w:rsid w:val="00224780"/>
    <w:rsid w:val="00235C36"/>
    <w:rsid w:val="002376FA"/>
    <w:rsid w:val="00273E4A"/>
    <w:rsid w:val="00277811"/>
    <w:rsid w:val="00281799"/>
    <w:rsid w:val="002841B3"/>
    <w:rsid w:val="00291D45"/>
    <w:rsid w:val="002956DC"/>
    <w:rsid w:val="00296DA6"/>
    <w:rsid w:val="002A07C0"/>
    <w:rsid w:val="002A138B"/>
    <w:rsid w:val="002A66E0"/>
    <w:rsid w:val="002B00F2"/>
    <w:rsid w:val="002B7CDD"/>
    <w:rsid w:val="002C3AC5"/>
    <w:rsid w:val="002C4D7D"/>
    <w:rsid w:val="002C7FC0"/>
    <w:rsid w:val="002D1472"/>
    <w:rsid w:val="002D7F31"/>
    <w:rsid w:val="002E3324"/>
    <w:rsid w:val="003002A2"/>
    <w:rsid w:val="00305136"/>
    <w:rsid w:val="003054E4"/>
    <w:rsid w:val="00317360"/>
    <w:rsid w:val="00320C87"/>
    <w:rsid w:val="00321362"/>
    <w:rsid w:val="00323347"/>
    <w:rsid w:val="003432E6"/>
    <w:rsid w:val="003439D3"/>
    <w:rsid w:val="00352E27"/>
    <w:rsid w:val="0036669F"/>
    <w:rsid w:val="00366844"/>
    <w:rsid w:val="00370716"/>
    <w:rsid w:val="0037553B"/>
    <w:rsid w:val="00384C7B"/>
    <w:rsid w:val="00387D06"/>
    <w:rsid w:val="003A1788"/>
    <w:rsid w:val="003B1D05"/>
    <w:rsid w:val="003B27CC"/>
    <w:rsid w:val="003B495D"/>
    <w:rsid w:val="003B5F77"/>
    <w:rsid w:val="003C0A29"/>
    <w:rsid w:val="003C1CE6"/>
    <w:rsid w:val="003D7084"/>
    <w:rsid w:val="003F71D2"/>
    <w:rsid w:val="004074A1"/>
    <w:rsid w:val="00422134"/>
    <w:rsid w:val="00434FFC"/>
    <w:rsid w:val="0043569C"/>
    <w:rsid w:val="00446550"/>
    <w:rsid w:val="00446D31"/>
    <w:rsid w:val="0045325D"/>
    <w:rsid w:val="00470964"/>
    <w:rsid w:val="004716A8"/>
    <w:rsid w:val="00494E4C"/>
    <w:rsid w:val="004B3FDF"/>
    <w:rsid w:val="004B47B5"/>
    <w:rsid w:val="004B6AFE"/>
    <w:rsid w:val="004C0F0C"/>
    <w:rsid w:val="004D06C4"/>
    <w:rsid w:val="004D176C"/>
    <w:rsid w:val="004E7352"/>
    <w:rsid w:val="00520E03"/>
    <w:rsid w:val="005314B7"/>
    <w:rsid w:val="00535DA7"/>
    <w:rsid w:val="00536C5D"/>
    <w:rsid w:val="005447D7"/>
    <w:rsid w:val="005510FD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55EB"/>
    <w:rsid w:val="005B66A9"/>
    <w:rsid w:val="005C156C"/>
    <w:rsid w:val="005C19B6"/>
    <w:rsid w:val="005C3A8B"/>
    <w:rsid w:val="005C625E"/>
    <w:rsid w:val="005D0782"/>
    <w:rsid w:val="005D68DB"/>
    <w:rsid w:val="005F0E89"/>
    <w:rsid w:val="005F47E6"/>
    <w:rsid w:val="005F794B"/>
    <w:rsid w:val="005F7AC2"/>
    <w:rsid w:val="0060201C"/>
    <w:rsid w:val="0060486C"/>
    <w:rsid w:val="00615E31"/>
    <w:rsid w:val="00635EE5"/>
    <w:rsid w:val="00641E47"/>
    <w:rsid w:val="00643F75"/>
    <w:rsid w:val="00652468"/>
    <w:rsid w:val="006551DA"/>
    <w:rsid w:val="00681406"/>
    <w:rsid w:val="006B45E7"/>
    <w:rsid w:val="006B646E"/>
    <w:rsid w:val="006D36BC"/>
    <w:rsid w:val="006F4D80"/>
    <w:rsid w:val="00701ECA"/>
    <w:rsid w:val="00720962"/>
    <w:rsid w:val="0072245D"/>
    <w:rsid w:val="00727219"/>
    <w:rsid w:val="00737595"/>
    <w:rsid w:val="00775523"/>
    <w:rsid w:val="00787247"/>
    <w:rsid w:val="00790127"/>
    <w:rsid w:val="007A27C7"/>
    <w:rsid w:val="007B5A6A"/>
    <w:rsid w:val="007C1C37"/>
    <w:rsid w:val="007E0EE7"/>
    <w:rsid w:val="00810737"/>
    <w:rsid w:val="00811C48"/>
    <w:rsid w:val="0083459F"/>
    <w:rsid w:val="00836EEA"/>
    <w:rsid w:val="0083780E"/>
    <w:rsid w:val="008674E6"/>
    <w:rsid w:val="008729B4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9010C1"/>
    <w:rsid w:val="0090372F"/>
    <w:rsid w:val="0091710E"/>
    <w:rsid w:val="00932B6E"/>
    <w:rsid w:val="0093677F"/>
    <w:rsid w:val="00937B93"/>
    <w:rsid w:val="009436EF"/>
    <w:rsid w:val="00944ADA"/>
    <w:rsid w:val="009568C5"/>
    <w:rsid w:val="00961A2D"/>
    <w:rsid w:val="0097243E"/>
    <w:rsid w:val="00973849"/>
    <w:rsid w:val="009832E4"/>
    <w:rsid w:val="009A2464"/>
    <w:rsid w:val="009A3737"/>
    <w:rsid w:val="009A4CE0"/>
    <w:rsid w:val="009B3433"/>
    <w:rsid w:val="009D24AA"/>
    <w:rsid w:val="009D4792"/>
    <w:rsid w:val="009E29D9"/>
    <w:rsid w:val="009E38A8"/>
    <w:rsid w:val="00A1473C"/>
    <w:rsid w:val="00A32343"/>
    <w:rsid w:val="00A46082"/>
    <w:rsid w:val="00A50AF3"/>
    <w:rsid w:val="00A52AB7"/>
    <w:rsid w:val="00A53D38"/>
    <w:rsid w:val="00A552D5"/>
    <w:rsid w:val="00A5551E"/>
    <w:rsid w:val="00A933D3"/>
    <w:rsid w:val="00AA1407"/>
    <w:rsid w:val="00AA25E0"/>
    <w:rsid w:val="00AB0E0A"/>
    <w:rsid w:val="00AB42BB"/>
    <w:rsid w:val="00AC0C63"/>
    <w:rsid w:val="00AC5D98"/>
    <w:rsid w:val="00AD0B16"/>
    <w:rsid w:val="00AD2114"/>
    <w:rsid w:val="00AE0771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4268B"/>
    <w:rsid w:val="00B440FB"/>
    <w:rsid w:val="00B4674F"/>
    <w:rsid w:val="00B517FB"/>
    <w:rsid w:val="00B7140C"/>
    <w:rsid w:val="00B81979"/>
    <w:rsid w:val="00B948DA"/>
    <w:rsid w:val="00B9609E"/>
    <w:rsid w:val="00B960A1"/>
    <w:rsid w:val="00BA15DB"/>
    <w:rsid w:val="00BC6DE8"/>
    <w:rsid w:val="00BE0705"/>
    <w:rsid w:val="00BF2997"/>
    <w:rsid w:val="00BF7C45"/>
    <w:rsid w:val="00C2043A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0BC1"/>
    <w:rsid w:val="00CB736B"/>
    <w:rsid w:val="00CD64BC"/>
    <w:rsid w:val="00CE58D0"/>
    <w:rsid w:val="00CF11B0"/>
    <w:rsid w:val="00CF459D"/>
    <w:rsid w:val="00D21ACC"/>
    <w:rsid w:val="00D270A3"/>
    <w:rsid w:val="00D30822"/>
    <w:rsid w:val="00D3685C"/>
    <w:rsid w:val="00D37E0D"/>
    <w:rsid w:val="00D47C75"/>
    <w:rsid w:val="00D60A6D"/>
    <w:rsid w:val="00D64FFC"/>
    <w:rsid w:val="00D67DFC"/>
    <w:rsid w:val="00D95848"/>
    <w:rsid w:val="00DB0A75"/>
    <w:rsid w:val="00DB7FB6"/>
    <w:rsid w:val="00DC4B9D"/>
    <w:rsid w:val="00DC700A"/>
    <w:rsid w:val="00DE2FA6"/>
    <w:rsid w:val="00DE78AF"/>
    <w:rsid w:val="00DF224B"/>
    <w:rsid w:val="00E0375C"/>
    <w:rsid w:val="00E03DA9"/>
    <w:rsid w:val="00E047D9"/>
    <w:rsid w:val="00E128E4"/>
    <w:rsid w:val="00E17632"/>
    <w:rsid w:val="00E335DA"/>
    <w:rsid w:val="00E36B77"/>
    <w:rsid w:val="00E36EA8"/>
    <w:rsid w:val="00E407DA"/>
    <w:rsid w:val="00E45A0C"/>
    <w:rsid w:val="00E502A7"/>
    <w:rsid w:val="00E642BF"/>
    <w:rsid w:val="00E660C4"/>
    <w:rsid w:val="00E74FF5"/>
    <w:rsid w:val="00EB5190"/>
    <w:rsid w:val="00EC4E27"/>
    <w:rsid w:val="00ED5890"/>
    <w:rsid w:val="00EF17AC"/>
    <w:rsid w:val="00F22A92"/>
    <w:rsid w:val="00F36E33"/>
    <w:rsid w:val="00F53807"/>
    <w:rsid w:val="00F554C3"/>
    <w:rsid w:val="00F712CE"/>
    <w:rsid w:val="00F80742"/>
    <w:rsid w:val="00F955DA"/>
    <w:rsid w:val="00FA41A2"/>
    <w:rsid w:val="00FB1D92"/>
    <w:rsid w:val="00FB3C8B"/>
    <w:rsid w:val="00FC245F"/>
    <w:rsid w:val="00FC3630"/>
    <w:rsid w:val="00FD158E"/>
    <w:rsid w:val="00FF3E04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0594E5C"/>
  <w15:docId w15:val="{C02B01A1-0BF0-46E8-A346-5A81F040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84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70A3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788F7-11AD-4687-B0E8-4309FE87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449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EDWARD</cp:lastModifiedBy>
  <cp:revision>57</cp:revision>
  <cp:lastPrinted>2017-09-15T02:51:00Z</cp:lastPrinted>
  <dcterms:created xsi:type="dcterms:W3CDTF">2012-09-21T02:54:00Z</dcterms:created>
  <dcterms:modified xsi:type="dcterms:W3CDTF">2021-01-11T14:50:00Z</dcterms:modified>
</cp:coreProperties>
</file>